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80517367"/>
        <w:docPartObj>
          <w:docPartGallery w:val="Cover Pages"/>
          <w:docPartUnique/>
        </w:docPartObj>
      </w:sdtPr>
      <w:sdtContent>
        <w:p w14:paraId="6140DB63" w14:textId="11F22E37" w:rsidR="000D453D" w:rsidRPr="00185653" w:rsidRDefault="000D453D" w:rsidP="000D453D">
          <w:pPr>
            <w:spacing w:after="0" w:line="259" w:lineRule="auto"/>
            <w:jc w:val="center"/>
            <w:rPr>
              <w:rFonts w:ascii="Arial" w:eastAsia="Calibri" w:hAnsi="Arial" w:cs="Arial"/>
              <w:b/>
              <w:color w:val="11568C"/>
              <w:sz w:val="32"/>
              <w:szCs w:val="32"/>
            </w:rPr>
          </w:pPr>
        </w:p>
        <w:p w14:paraId="401B36B3" w14:textId="472937C9" w:rsidR="000D453D" w:rsidRPr="00185653" w:rsidRDefault="000D453D" w:rsidP="000D453D">
          <w:pPr>
            <w:spacing w:after="0" w:line="259" w:lineRule="auto"/>
            <w:jc w:val="center"/>
            <w:rPr>
              <w:rFonts w:ascii="Arial" w:eastAsia="Calibri" w:hAnsi="Arial" w:cs="Arial"/>
              <w:b/>
              <w:color w:val="11568C"/>
              <w:sz w:val="32"/>
              <w:szCs w:val="32"/>
            </w:rPr>
          </w:pPr>
        </w:p>
        <w:p w14:paraId="6D0D6F82" w14:textId="63D1C41C" w:rsidR="00C371F6" w:rsidRDefault="009E36CE" w:rsidP="00AE7E31">
          <w:pPr>
            <w:jc w:val="center"/>
            <w:rPr>
              <w:rFonts w:eastAsia="Calibri"/>
              <w:b/>
              <w:color w:val="11568C" w:themeColor="accent6"/>
              <w:sz w:val="40"/>
              <w:szCs w:val="40"/>
            </w:rPr>
          </w:pPr>
          <w:r>
            <w:rPr>
              <w:rFonts w:eastAsia="Calibri"/>
              <w:b/>
              <w:color w:val="11568C" w:themeColor="accent6"/>
              <w:sz w:val="40"/>
              <w:szCs w:val="40"/>
            </w:rPr>
            <w:t>{{</w:t>
          </w:r>
          <w:proofErr w:type="spellStart"/>
          <w:r w:rsidR="007D2B5B">
            <w:rPr>
              <w:rFonts w:eastAsia="Calibri"/>
              <w:b/>
              <w:color w:val="11568C" w:themeColor="accent6"/>
              <w:sz w:val="40"/>
              <w:szCs w:val="40"/>
            </w:rPr>
            <w:t>topr_title</w:t>
          </w:r>
          <w:proofErr w:type="spellEnd"/>
          <w:r>
            <w:rPr>
              <w:rFonts w:eastAsia="Calibri"/>
              <w:b/>
              <w:color w:val="11568C" w:themeColor="accent6"/>
              <w:sz w:val="40"/>
              <w:szCs w:val="40"/>
            </w:rPr>
            <w:t>}}</w:t>
          </w:r>
        </w:p>
        <w:p w14:paraId="700FCE87" w14:textId="70E25632" w:rsidR="00C371F6" w:rsidRDefault="009E36CE" w:rsidP="00AE7E31">
          <w:pPr>
            <w:jc w:val="center"/>
            <w:rPr>
              <w:rFonts w:eastAsia="Calibri"/>
              <w:b/>
              <w:color w:val="11568C" w:themeColor="accent6"/>
              <w:sz w:val="40"/>
              <w:szCs w:val="40"/>
            </w:rPr>
          </w:pPr>
          <w:r>
            <w:rPr>
              <w:rFonts w:eastAsia="Calibri"/>
              <w:b/>
              <w:color w:val="11568C" w:themeColor="accent6"/>
              <w:sz w:val="40"/>
              <w:szCs w:val="40"/>
            </w:rPr>
            <w:t>{{</w:t>
          </w:r>
          <w:r w:rsidR="00E078CD">
            <w:rPr>
              <w:rFonts w:eastAsia="Calibri"/>
              <w:b/>
              <w:color w:val="11568C" w:themeColor="accent6"/>
              <w:sz w:val="40"/>
              <w:szCs w:val="40"/>
            </w:rPr>
            <w:t>dept</w:t>
          </w:r>
          <w:r>
            <w:rPr>
              <w:rFonts w:eastAsia="Calibri"/>
              <w:b/>
              <w:color w:val="11568C" w:themeColor="accent6"/>
              <w:sz w:val="40"/>
              <w:szCs w:val="40"/>
            </w:rPr>
            <w:t>}}</w:t>
          </w:r>
        </w:p>
        <w:p w14:paraId="14BD86C8" w14:textId="7B992CA0" w:rsidR="00DC73E5" w:rsidRPr="00AF2F95" w:rsidRDefault="00DC73E5" w:rsidP="00AE7E31">
          <w:pPr>
            <w:jc w:val="center"/>
            <w:rPr>
              <w:rFonts w:eastAsia="Calibri"/>
              <w:b/>
              <w:color w:val="11568C" w:themeColor="accent6"/>
              <w:sz w:val="40"/>
              <w:szCs w:val="40"/>
            </w:rPr>
          </w:pPr>
          <w:r>
            <w:rPr>
              <w:rFonts w:eastAsia="Calibri"/>
              <w:b/>
              <w:color w:val="11568C" w:themeColor="accent6"/>
              <w:sz w:val="40"/>
              <w:szCs w:val="40"/>
            </w:rPr>
            <w:t xml:space="preserve">Task Order </w:t>
          </w:r>
          <w:r w:rsidR="00F37DB9">
            <w:rPr>
              <w:rFonts w:eastAsia="Calibri"/>
              <w:b/>
              <w:color w:val="11568C" w:themeColor="accent6"/>
              <w:sz w:val="40"/>
              <w:szCs w:val="40"/>
            </w:rPr>
            <w:t>Proposal Request</w:t>
          </w:r>
        </w:p>
        <w:p w14:paraId="735A3836" w14:textId="77777777" w:rsidR="00B903D2" w:rsidRDefault="00B903D2" w:rsidP="000D453D">
          <w:pPr>
            <w:spacing w:after="40"/>
            <w:jc w:val="center"/>
            <w:rPr>
              <w:rFonts w:eastAsia="Calibri"/>
              <w:b/>
              <w:color w:val="11568C" w:themeColor="accent6"/>
              <w:sz w:val="28"/>
              <w:szCs w:val="28"/>
            </w:rPr>
          </w:pPr>
        </w:p>
        <w:p w14:paraId="69876B7D" w14:textId="4B5E150C" w:rsidR="00D0419F" w:rsidRDefault="007D34AB" w:rsidP="000D453D">
          <w:pPr>
            <w:spacing w:after="40"/>
            <w:jc w:val="center"/>
            <w:rPr>
              <w:rFonts w:ascii="Arial" w:eastAsia="Calibri" w:hAnsi="Arial" w:cs="Arial"/>
              <w:bCs/>
              <w:color w:val="000000"/>
              <w:sz w:val="24"/>
            </w:rPr>
          </w:pPr>
          <w:r>
            <w:rPr>
              <w:noProof/>
            </w:rPr>
            <w:drawing>
              <wp:anchor distT="0" distB="0" distL="114300" distR="114300" simplePos="0" relativeHeight="251658240" behindDoc="1" locked="0" layoutInCell="1" allowOverlap="1" wp14:anchorId="66B420E9" wp14:editId="37854175">
                <wp:simplePos x="0" y="0"/>
                <wp:positionH relativeFrom="column">
                  <wp:posOffset>3903345</wp:posOffset>
                </wp:positionH>
                <wp:positionV relativeFrom="paragraph">
                  <wp:posOffset>3175</wp:posOffset>
                </wp:positionV>
                <wp:extent cx="2091690" cy="957580"/>
                <wp:effectExtent l="0" t="0" r="3810" b="0"/>
                <wp:wrapTight wrapText="bothSides">
                  <wp:wrapPolygon edited="0">
                    <wp:start x="2754" y="0"/>
                    <wp:lineTo x="1377" y="3867"/>
                    <wp:lineTo x="1377" y="5156"/>
                    <wp:lineTo x="2361" y="6875"/>
                    <wp:lineTo x="787" y="13751"/>
                    <wp:lineTo x="0" y="15040"/>
                    <wp:lineTo x="0" y="18048"/>
                    <wp:lineTo x="4525" y="19767"/>
                    <wp:lineTo x="21246" y="19767"/>
                    <wp:lineTo x="21443" y="14180"/>
                    <wp:lineTo x="21443" y="10743"/>
                    <wp:lineTo x="8852" y="6875"/>
                    <wp:lineTo x="3934" y="0"/>
                    <wp:lineTo x="2754"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1690" cy="95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C6F103" w14:textId="519B240C" w:rsidR="008347EE" w:rsidRPr="00C97ACB" w:rsidRDefault="008347EE" w:rsidP="008347EE">
          <w:pPr>
            <w:rPr>
              <w:rFonts w:eastAsia="Calibri"/>
              <w:b/>
              <w:color w:val="11568C" w:themeColor="accent6"/>
              <w:sz w:val="28"/>
              <w:szCs w:val="28"/>
            </w:rPr>
          </w:pPr>
          <w:r w:rsidRPr="00C97ACB">
            <w:rPr>
              <w:rFonts w:eastAsia="Calibri"/>
              <w:b/>
              <w:color w:val="11568C" w:themeColor="accent6"/>
              <w:sz w:val="28"/>
              <w:szCs w:val="28"/>
            </w:rPr>
            <w:t xml:space="preserve">Due: </w:t>
          </w:r>
          <w:r w:rsidR="009E36CE">
            <w:rPr>
              <w:rFonts w:eastAsia="Calibri"/>
              <w:b/>
              <w:color w:val="11568C" w:themeColor="accent6"/>
              <w:sz w:val="28"/>
              <w:szCs w:val="28"/>
            </w:rPr>
            <w:t>{{</w:t>
          </w:r>
          <w:proofErr w:type="spellStart"/>
          <w:r w:rsidR="007D2B5B">
            <w:rPr>
              <w:rFonts w:eastAsia="Calibri"/>
              <w:b/>
              <w:color w:val="11568C" w:themeColor="accent6"/>
              <w:sz w:val="28"/>
              <w:szCs w:val="28"/>
            </w:rPr>
            <w:t>due_date</w:t>
          </w:r>
          <w:proofErr w:type="spellEnd"/>
          <w:r w:rsidR="009E36CE">
            <w:rPr>
              <w:rFonts w:eastAsia="Calibri"/>
              <w:b/>
              <w:color w:val="11568C" w:themeColor="accent6"/>
              <w:sz w:val="28"/>
              <w:szCs w:val="28"/>
            </w:rPr>
            <w:t>}}</w:t>
          </w:r>
        </w:p>
        <w:p w14:paraId="699A2A7E" w14:textId="614B5AEA" w:rsidR="00DE05A2" w:rsidRDefault="00DE05A2" w:rsidP="000D453D">
          <w:pPr>
            <w:spacing w:after="40"/>
            <w:jc w:val="center"/>
            <w:rPr>
              <w:rFonts w:ascii="Arial" w:eastAsia="Calibri" w:hAnsi="Arial" w:cs="Arial"/>
              <w:bCs/>
              <w:color w:val="000000"/>
              <w:sz w:val="24"/>
            </w:rPr>
          </w:pPr>
        </w:p>
        <w:p w14:paraId="07329335" w14:textId="77777777" w:rsidR="00B903D2" w:rsidRDefault="00B903D2" w:rsidP="000D453D">
          <w:pPr>
            <w:spacing w:after="40"/>
            <w:jc w:val="center"/>
            <w:rPr>
              <w:rFonts w:ascii="Arial" w:eastAsia="Calibri" w:hAnsi="Arial" w:cs="Arial"/>
              <w:bCs/>
              <w:color w:val="000000"/>
              <w:sz w:val="24"/>
            </w:rPr>
          </w:pPr>
        </w:p>
        <w:p w14:paraId="2A37E16F" w14:textId="77777777" w:rsidR="00B903D2" w:rsidRDefault="00B903D2" w:rsidP="000D453D">
          <w:pPr>
            <w:spacing w:after="40"/>
            <w:jc w:val="center"/>
            <w:rPr>
              <w:rFonts w:ascii="Arial" w:eastAsia="Calibri" w:hAnsi="Arial" w:cs="Arial"/>
              <w:bCs/>
              <w:color w:val="000000"/>
              <w:sz w:val="24"/>
            </w:rPr>
          </w:pPr>
        </w:p>
        <w:p w14:paraId="2CDBBF1E" w14:textId="2FB936DF" w:rsidR="00E33DA1" w:rsidRDefault="009E36CE" w:rsidP="000D453D">
          <w:pPr>
            <w:spacing w:after="40"/>
            <w:jc w:val="center"/>
            <w:rPr>
              <w:rFonts w:eastAsia="Calibri"/>
              <w:b/>
              <w:color w:val="000000"/>
              <w:sz w:val="28"/>
              <w:szCs w:val="28"/>
            </w:rPr>
          </w:pPr>
          <w:r>
            <w:rPr>
              <w:rFonts w:eastAsia="Calibri"/>
              <w:b/>
              <w:color w:val="000000"/>
              <w:sz w:val="28"/>
              <w:szCs w:val="28"/>
            </w:rPr>
            <w:t>{{</w:t>
          </w:r>
          <w:proofErr w:type="spellStart"/>
          <w:r w:rsidR="007D2B5B">
            <w:rPr>
              <w:rFonts w:eastAsia="Calibri"/>
              <w:b/>
              <w:color w:val="000000"/>
              <w:sz w:val="28"/>
              <w:szCs w:val="28"/>
            </w:rPr>
            <w:t>job_title</w:t>
          </w:r>
          <w:proofErr w:type="spellEnd"/>
          <w:r>
            <w:rPr>
              <w:rFonts w:eastAsia="Calibri"/>
              <w:b/>
              <w:color w:val="000000"/>
              <w:sz w:val="28"/>
              <w:szCs w:val="28"/>
            </w:rPr>
            <w:t>}}</w:t>
          </w:r>
          <w:r w:rsidR="00B903D2">
            <w:rPr>
              <w:rFonts w:eastAsia="Calibri"/>
              <w:b/>
              <w:color w:val="000000"/>
              <w:sz w:val="28"/>
              <w:szCs w:val="28"/>
            </w:rPr>
            <w:t xml:space="preserve"> </w:t>
          </w:r>
        </w:p>
        <w:p w14:paraId="2E399FB7" w14:textId="427F33DD" w:rsidR="00B903D2" w:rsidRPr="00B903D2" w:rsidRDefault="009E36CE" w:rsidP="000D453D">
          <w:pPr>
            <w:spacing w:after="40"/>
            <w:jc w:val="center"/>
            <w:rPr>
              <w:rFonts w:eastAsia="Calibri"/>
              <w:b/>
              <w:color w:val="000000"/>
              <w:sz w:val="28"/>
              <w:szCs w:val="28"/>
            </w:rPr>
          </w:pPr>
          <w:r>
            <w:rPr>
              <w:rFonts w:eastAsia="Calibri"/>
              <w:b/>
              <w:color w:val="000000"/>
              <w:sz w:val="28"/>
              <w:szCs w:val="28"/>
            </w:rPr>
            <w:t>{{</w:t>
          </w:r>
          <w:proofErr w:type="spellStart"/>
          <w:r w:rsidR="007D2B5B">
            <w:rPr>
              <w:rFonts w:eastAsia="Calibri"/>
              <w:b/>
              <w:color w:val="000000"/>
              <w:sz w:val="28"/>
              <w:szCs w:val="28"/>
            </w:rPr>
            <w:t>topr_num</w:t>
          </w:r>
          <w:proofErr w:type="spellEnd"/>
          <w:r>
            <w:rPr>
              <w:rFonts w:eastAsia="Calibri"/>
              <w:b/>
              <w:color w:val="000000"/>
              <w:sz w:val="28"/>
              <w:szCs w:val="28"/>
            </w:rPr>
            <w:t>}}</w:t>
          </w:r>
        </w:p>
        <w:tbl>
          <w:tblPr>
            <w:tblW w:w="10705" w:type="dxa"/>
            <w:tblBorders>
              <w:insideH w:val="single" w:sz="4" w:space="0" w:color="auto"/>
            </w:tblBorders>
            <w:tblLook w:val="04A0" w:firstRow="1" w:lastRow="0" w:firstColumn="1" w:lastColumn="0" w:noHBand="0" w:noVBand="1"/>
          </w:tblPr>
          <w:tblGrid>
            <w:gridCol w:w="5040"/>
            <w:gridCol w:w="5665"/>
          </w:tblGrid>
          <w:tr w:rsidR="000D453D" w:rsidRPr="00185653" w14:paraId="51686BE0" w14:textId="77777777" w:rsidTr="00494888">
            <w:trPr>
              <w:trHeight w:val="3410"/>
            </w:trPr>
            <w:tc>
              <w:tcPr>
                <w:tcW w:w="5040" w:type="dxa"/>
                <w:shd w:val="clear" w:color="auto" w:fill="auto"/>
              </w:tcPr>
              <w:p w14:paraId="5FD48105" w14:textId="77777777" w:rsidR="00AE7E31" w:rsidRPr="00AE7E31" w:rsidRDefault="00AE7E31" w:rsidP="00AE7E31">
                <w:pPr>
                  <w:spacing w:after="0"/>
                  <w:rPr>
                    <w:rFonts w:eastAsia="Calibri"/>
                    <w:b/>
                    <w:color w:val="11568C" w:themeColor="accent6"/>
                    <w:szCs w:val="22"/>
                  </w:rPr>
                </w:pPr>
                <w:r w:rsidRPr="00AE7E31">
                  <w:rPr>
                    <w:rFonts w:eastAsia="Calibri"/>
                    <w:b/>
                    <w:color w:val="11568C" w:themeColor="accent6"/>
                    <w:szCs w:val="22"/>
                  </w:rPr>
                  <w:t xml:space="preserve">Submitted to: </w:t>
                </w:r>
              </w:p>
              <w:p w14:paraId="5A397A04" w14:textId="24AC8A65" w:rsidR="00846100" w:rsidRDefault="009E36CE" w:rsidP="00AE7E31">
                <w:pPr>
                  <w:spacing w:after="0"/>
                  <w:rPr>
                    <w:rFonts w:eastAsia="Calibri"/>
                    <w:b/>
                    <w:szCs w:val="22"/>
                  </w:rPr>
                </w:pPr>
                <w:r>
                  <w:rPr>
                    <w:rFonts w:eastAsia="Calibri"/>
                    <w:b/>
                    <w:szCs w:val="22"/>
                  </w:rPr>
                  <w:t>{{</w:t>
                </w:r>
                <w:proofErr w:type="spellStart"/>
                <w:r w:rsidR="007D2B5B">
                  <w:rPr>
                    <w:rFonts w:eastAsia="Calibri"/>
                    <w:b/>
                    <w:szCs w:val="22"/>
                  </w:rPr>
                  <w:t>submit_to_name</w:t>
                </w:r>
                <w:proofErr w:type="spellEnd"/>
                <w:r>
                  <w:rPr>
                    <w:rFonts w:eastAsia="Calibri"/>
                    <w:b/>
                    <w:szCs w:val="22"/>
                  </w:rPr>
                  <w:t>}}</w:t>
                </w:r>
                <w:r w:rsidR="000067F4">
                  <w:rPr>
                    <w:rFonts w:eastAsia="Calibri"/>
                    <w:b/>
                    <w:szCs w:val="22"/>
                  </w:rPr>
                  <w:t xml:space="preserve"> </w:t>
                </w:r>
              </w:p>
              <w:p w14:paraId="7BFEF8F2" w14:textId="6DE1904E" w:rsidR="00970EAA" w:rsidRDefault="00970EAA" w:rsidP="00AE7E31">
                <w:pPr>
                  <w:spacing w:after="0"/>
                  <w:rPr>
                    <w:rFonts w:eastAsia="Calibri"/>
                    <w:b/>
                    <w:szCs w:val="22"/>
                  </w:rPr>
                </w:pPr>
                <w:r>
                  <w:rPr>
                    <w:rFonts w:eastAsia="Calibri"/>
                    <w:b/>
                    <w:szCs w:val="22"/>
                  </w:rPr>
                  <w:t xml:space="preserve">Task Order </w:t>
                </w:r>
                <w:r w:rsidR="00804616">
                  <w:rPr>
                    <w:rFonts w:eastAsia="Calibri"/>
                    <w:b/>
                    <w:szCs w:val="22"/>
                  </w:rPr>
                  <w:t>Manager</w:t>
                </w:r>
                <w:r>
                  <w:rPr>
                    <w:rFonts w:eastAsia="Calibri"/>
                    <w:b/>
                    <w:szCs w:val="22"/>
                  </w:rPr>
                  <w:t xml:space="preserve"> (TO</w:t>
                </w:r>
                <w:r w:rsidR="00804616">
                  <w:rPr>
                    <w:rFonts w:eastAsia="Calibri"/>
                    <w:b/>
                    <w:szCs w:val="22"/>
                  </w:rPr>
                  <w:t>M</w:t>
                </w:r>
                <w:r>
                  <w:rPr>
                    <w:rFonts w:eastAsia="Calibri"/>
                    <w:b/>
                    <w:szCs w:val="22"/>
                  </w:rPr>
                  <w:t>):</w:t>
                </w:r>
              </w:p>
              <w:p w14:paraId="05C3EC7A" w14:textId="76FECBB4" w:rsidR="008A7631" w:rsidRPr="0047101C" w:rsidRDefault="009E36CE" w:rsidP="00CB7EB3">
                <w:pPr>
                  <w:spacing w:after="0"/>
                  <w:rPr>
                    <w:rFonts w:eastAsia="Calibri"/>
                    <w:bCs/>
                    <w:color w:val="000000"/>
                    <w:szCs w:val="22"/>
                  </w:rPr>
                </w:pPr>
                <w:r>
                  <w:rPr>
                    <w:rFonts w:eastAsia="Calibri"/>
                    <w:bCs/>
                    <w:color w:val="000000"/>
                    <w:szCs w:val="22"/>
                  </w:rPr>
                  <w:t>{{</w:t>
                </w:r>
                <w:proofErr w:type="spellStart"/>
                <w:r w:rsidR="007D2B5B">
                  <w:rPr>
                    <w:rFonts w:eastAsia="Calibri"/>
                    <w:bCs/>
                    <w:color w:val="000000"/>
                    <w:szCs w:val="22"/>
                  </w:rPr>
                  <w:t>submit_to_email</w:t>
                </w:r>
                <w:proofErr w:type="spellEnd"/>
                <w:r>
                  <w:rPr>
                    <w:rFonts w:eastAsia="Calibri"/>
                    <w:bCs/>
                    <w:color w:val="000000"/>
                    <w:szCs w:val="22"/>
                  </w:rPr>
                  <w:t>}}</w:t>
                </w:r>
              </w:p>
            </w:tc>
            <w:tc>
              <w:tcPr>
                <w:tcW w:w="5665" w:type="dxa"/>
                <w:shd w:val="clear" w:color="auto" w:fill="auto"/>
              </w:tcPr>
              <w:p w14:paraId="7A0A4181" w14:textId="6A61BB8A" w:rsidR="00452B0C" w:rsidRPr="002E50A0" w:rsidRDefault="00452B0C" w:rsidP="009370B6">
                <w:pPr>
                  <w:spacing w:after="0"/>
                  <w:rPr>
                    <w:rFonts w:eastAsia="Calibri"/>
                    <w:b/>
                    <w:color w:val="11568C" w:themeColor="accent6"/>
                    <w:szCs w:val="22"/>
                  </w:rPr>
                </w:pPr>
              </w:p>
              <w:p w14:paraId="4C775909" w14:textId="08F107AB" w:rsidR="000D453D" w:rsidRPr="009A214C" w:rsidRDefault="000D453D" w:rsidP="009A214C">
                <w:pPr>
                  <w:spacing w:after="0"/>
                  <w:rPr>
                    <w:rFonts w:eastAsia="Calibri"/>
                    <w:b/>
                    <w:color w:val="11568C" w:themeColor="accent6"/>
                    <w:szCs w:val="22"/>
                  </w:rPr>
                </w:pPr>
                <w:r w:rsidRPr="002E50A0">
                  <w:rPr>
                    <w:rFonts w:eastAsia="Calibri"/>
                    <w:b/>
                    <w:color w:val="11568C" w:themeColor="accent6"/>
                    <w:szCs w:val="22"/>
                  </w:rPr>
                  <w:t xml:space="preserve">Submitted by: </w:t>
                </w:r>
              </w:p>
              <w:p w14:paraId="199F803E" w14:textId="1F81128E" w:rsidR="000D453D" w:rsidRPr="002E50A0" w:rsidRDefault="000D453D" w:rsidP="009370B6">
                <w:pPr>
                  <w:spacing w:after="0"/>
                  <w:rPr>
                    <w:rFonts w:eastAsia="Calibri"/>
                    <w:bCs/>
                    <w:szCs w:val="22"/>
                  </w:rPr>
                </w:pPr>
                <w:r w:rsidRPr="002E50A0">
                  <w:rPr>
                    <w:rFonts w:eastAsia="Calibri"/>
                    <w:b/>
                    <w:szCs w:val="22"/>
                  </w:rPr>
                  <w:t xml:space="preserve">Name of Business: </w:t>
                </w:r>
                <w:r w:rsidRPr="002E50A0">
                  <w:rPr>
                    <w:rFonts w:eastAsia="Calibri"/>
                    <w:bCs/>
                    <w:szCs w:val="22"/>
                  </w:rPr>
                  <w:t>Technuf LLC</w:t>
                </w:r>
              </w:p>
              <w:p w14:paraId="1707996D" w14:textId="7B43F0F5" w:rsidR="000D453D" w:rsidRPr="00E91C03" w:rsidRDefault="000D453D" w:rsidP="001E15B9">
                <w:pPr>
                  <w:spacing w:after="0"/>
                  <w:rPr>
                    <w:rFonts w:eastAsia="Calibri"/>
                    <w:bCs/>
                    <w:szCs w:val="22"/>
                    <w:lang w:val="fr-FR"/>
                  </w:rPr>
                </w:pPr>
                <w:proofErr w:type="spellStart"/>
                <w:r w:rsidRPr="00E91C03">
                  <w:rPr>
                    <w:rFonts w:eastAsia="Calibri"/>
                    <w:b/>
                    <w:szCs w:val="22"/>
                    <w:lang w:val="fr-FR"/>
                  </w:rPr>
                  <w:t>Tax</w:t>
                </w:r>
                <w:proofErr w:type="spellEnd"/>
                <w:r w:rsidRPr="00E91C03">
                  <w:rPr>
                    <w:rFonts w:eastAsia="Calibri"/>
                    <w:b/>
                    <w:szCs w:val="22"/>
                    <w:lang w:val="fr-FR"/>
                  </w:rPr>
                  <w:t xml:space="preserve"> Identification </w:t>
                </w:r>
                <w:proofErr w:type="spellStart"/>
                <w:proofErr w:type="gramStart"/>
                <w:r w:rsidRPr="00E91C03">
                  <w:rPr>
                    <w:rFonts w:eastAsia="Calibri"/>
                    <w:b/>
                    <w:szCs w:val="22"/>
                    <w:lang w:val="fr-FR"/>
                  </w:rPr>
                  <w:t>Number</w:t>
                </w:r>
                <w:proofErr w:type="spellEnd"/>
                <w:r w:rsidRPr="00E91C03">
                  <w:rPr>
                    <w:rFonts w:eastAsia="Calibri"/>
                    <w:b/>
                    <w:szCs w:val="22"/>
                    <w:lang w:val="fr-FR"/>
                  </w:rPr>
                  <w:t>:</w:t>
                </w:r>
                <w:proofErr w:type="gramEnd"/>
                <w:r w:rsidRPr="00E91C03">
                  <w:rPr>
                    <w:rFonts w:eastAsia="Calibri"/>
                    <w:b/>
                    <w:szCs w:val="22"/>
                    <w:lang w:val="fr-FR"/>
                  </w:rPr>
                  <w:t xml:space="preserve"> </w:t>
                </w:r>
                <w:r w:rsidRPr="00E91C03">
                  <w:rPr>
                    <w:rFonts w:eastAsia="Calibri"/>
                    <w:bCs/>
                    <w:szCs w:val="22"/>
                    <w:lang w:val="fr-FR"/>
                  </w:rPr>
                  <w:t>27-5024380</w:t>
                </w:r>
              </w:p>
              <w:p w14:paraId="1D67DEDC" w14:textId="57BA3DB4" w:rsidR="000D453D" w:rsidRPr="00E91C03" w:rsidRDefault="000D453D" w:rsidP="001E15B9">
                <w:pPr>
                  <w:spacing w:after="0"/>
                  <w:rPr>
                    <w:rFonts w:eastAsia="Calibri"/>
                    <w:bCs/>
                    <w:szCs w:val="22"/>
                    <w:lang w:val="fr-FR"/>
                  </w:rPr>
                </w:pPr>
                <w:proofErr w:type="gramStart"/>
                <w:r w:rsidRPr="00E91C03">
                  <w:rPr>
                    <w:rFonts w:eastAsia="Calibri"/>
                    <w:b/>
                    <w:szCs w:val="22"/>
                    <w:lang w:val="fr-FR"/>
                  </w:rPr>
                  <w:t>DUNS:</w:t>
                </w:r>
                <w:proofErr w:type="gramEnd"/>
                <w:r w:rsidRPr="00E91C03">
                  <w:rPr>
                    <w:rFonts w:eastAsia="Calibri"/>
                    <w:b/>
                    <w:szCs w:val="22"/>
                    <w:lang w:val="fr-FR"/>
                  </w:rPr>
                  <w:t xml:space="preserve"> </w:t>
                </w:r>
                <w:r w:rsidRPr="00E91C03">
                  <w:rPr>
                    <w:rFonts w:eastAsia="Calibri"/>
                    <w:bCs/>
                    <w:szCs w:val="22"/>
                    <w:lang w:val="fr-FR"/>
                  </w:rPr>
                  <w:t>078788966</w:t>
                </w:r>
                <w:r w:rsidR="0082646B" w:rsidRPr="00E91C03">
                  <w:rPr>
                    <w:rFonts w:eastAsia="Calibri"/>
                    <w:bCs/>
                    <w:szCs w:val="22"/>
                    <w:lang w:val="fr-FR"/>
                  </w:rPr>
                  <w:t xml:space="preserve"> </w:t>
                </w:r>
                <w:r w:rsidR="00B44E5C" w:rsidRPr="00E91C03">
                  <w:rPr>
                    <w:rFonts w:eastAsia="Calibri"/>
                    <w:bCs/>
                    <w:szCs w:val="22"/>
                    <w:lang w:val="fr-FR"/>
                  </w:rPr>
                  <w:t xml:space="preserve">| </w:t>
                </w:r>
                <w:r w:rsidRPr="00E91C03">
                  <w:rPr>
                    <w:rFonts w:eastAsia="Calibri"/>
                    <w:b/>
                    <w:szCs w:val="22"/>
                    <w:lang w:val="fr-FR"/>
                  </w:rPr>
                  <w:t xml:space="preserve">CAGE Code: </w:t>
                </w:r>
                <w:r w:rsidRPr="00E91C03">
                  <w:rPr>
                    <w:rFonts w:eastAsia="Calibri"/>
                    <w:bCs/>
                    <w:szCs w:val="22"/>
                    <w:lang w:val="fr-FR"/>
                  </w:rPr>
                  <w:t>74VG8</w:t>
                </w:r>
              </w:p>
              <w:p w14:paraId="34DD5BD0" w14:textId="4E46BE06" w:rsidR="000D453D" w:rsidRPr="002E50A0" w:rsidRDefault="000D453D" w:rsidP="001E15B9">
                <w:pPr>
                  <w:spacing w:after="0"/>
                  <w:rPr>
                    <w:rFonts w:eastAsia="Calibri"/>
                    <w:bCs/>
                    <w:szCs w:val="22"/>
                  </w:rPr>
                </w:pPr>
                <w:r w:rsidRPr="002E50A0">
                  <w:rPr>
                    <w:rFonts w:eastAsia="Calibri"/>
                    <w:b/>
                    <w:szCs w:val="22"/>
                  </w:rPr>
                  <w:t xml:space="preserve">Business Status: </w:t>
                </w:r>
                <w:r w:rsidRPr="002E50A0">
                  <w:rPr>
                    <w:rFonts w:eastAsia="Calibri"/>
                    <w:bCs/>
                    <w:szCs w:val="22"/>
                  </w:rPr>
                  <w:t>8(a), MBE, DBE</w:t>
                </w:r>
                <w:r w:rsidR="00E91C03">
                  <w:rPr>
                    <w:rFonts w:eastAsia="Calibri"/>
                    <w:bCs/>
                    <w:szCs w:val="22"/>
                  </w:rPr>
                  <w:t>, LSBRP</w:t>
                </w:r>
              </w:p>
              <w:p w14:paraId="7B57C7E7" w14:textId="5F9D8F90" w:rsidR="00230944" w:rsidRPr="002E50A0" w:rsidRDefault="000D453D" w:rsidP="001E15B9">
                <w:pPr>
                  <w:spacing w:after="0"/>
                  <w:rPr>
                    <w:rFonts w:eastAsia="Calibri"/>
                    <w:bCs/>
                    <w:szCs w:val="22"/>
                  </w:rPr>
                </w:pPr>
                <w:r w:rsidRPr="002E50A0">
                  <w:rPr>
                    <w:rFonts w:eastAsia="Calibri"/>
                    <w:b/>
                    <w:szCs w:val="22"/>
                  </w:rPr>
                  <w:t>Address:</w:t>
                </w:r>
                <w:r w:rsidR="00E91C03">
                  <w:rPr>
                    <w:rFonts w:eastAsia="Calibri"/>
                    <w:b/>
                    <w:szCs w:val="22"/>
                  </w:rPr>
                  <w:t xml:space="preserve"> </w:t>
                </w:r>
                <w:r w:rsidR="00E91C03" w:rsidRPr="00E91C03">
                  <w:rPr>
                    <w:rFonts w:eastAsia="Calibri"/>
                    <w:bCs/>
                    <w:szCs w:val="22"/>
                  </w:rPr>
                  <w:t>6290 Montrose Rd</w:t>
                </w:r>
                <w:r w:rsidR="0046573E">
                  <w:rPr>
                    <w:rFonts w:eastAsia="Calibri"/>
                    <w:bCs/>
                    <w:szCs w:val="22"/>
                  </w:rPr>
                  <w:t>.</w:t>
                </w:r>
              </w:p>
              <w:p w14:paraId="2B1815C0" w14:textId="7D5C7CDD" w:rsidR="000D453D" w:rsidRPr="002E50A0" w:rsidRDefault="00230944" w:rsidP="001E15B9">
                <w:pPr>
                  <w:spacing w:after="0"/>
                  <w:rPr>
                    <w:rFonts w:eastAsia="Calibri"/>
                    <w:b/>
                    <w:szCs w:val="22"/>
                  </w:rPr>
                </w:pPr>
                <w:r w:rsidRPr="002E50A0">
                  <w:rPr>
                    <w:rFonts w:eastAsia="Calibri"/>
                    <w:bCs/>
                    <w:szCs w:val="22"/>
                  </w:rPr>
                  <w:t xml:space="preserve">                </w:t>
                </w:r>
                <w:r w:rsidR="000D453D" w:rsidRPr="002E50A0">
                  <w:rPr>
                    <w:rFonts w:eastAsia="Calibri"/>
                    <w:bCs/>
                    <w:szCs w:val="22"/>
                  </w:rPr>
                  <w:t>Rockville, MD 2085</w:t>
                </w:r>
                <w:r w:rsidR="00E91C03">
                  <w:rPr>
                    <w:rFonts w:eastAsia="Calibri"/>
                    <w:bCs/>
                    <w:szCs w:val="22"/>
                  </w:rPr>
                  <w:t>2</w:t>
                </w:r>
              </w:p>
              <w:p w14:paraId="6F990EC6" w14:textId="77777777" w:rsidR="000D453D" w:rsidRPr="002E50A0" w:rsidRDefault="000D453D" w:rsidP="009370B6">
                <w:pPr>
                  <w:spacing w:after="0"/>
                  <w:rPr>
                    <w:rFonts w:eastAsia="Calibri"/>
                    <w:b/>
                    <w:szCs w:val="22"/>
                  </w:rPr>
                </w:pPr>
                <w:r w:rsidRPr="002E50A0">
                  <w:rPr>
                    <w:rFonts w:eastAsia="Calibri"/>
                    <w:b/>
                    <w:szCs w:val="22"/>
                  </w:rPr>
                  <w:t>Point of Contact:</w:t>
                </w:r>
              </w:p>
              <w:p w14:paraId="64D50BA0" w14:textId="524F5D0F" w:rsidR="009A214C" w:rsidRPr="00026A7B" w:rsidRDefault="000D453D" w:rsidP="0082646B">
                <w:pPr>
                  <w:spacing w:after="0"/>
                  <w:rPr>
                    <w:rFonts w:eastAsia="Calibri"/>
                    <w:bCs/>
                    <w:szCs w:val="22"/>
                  </w:rPr>
                </w:pPr>
                <w:r w:rsidRPr="002E50A0">
                  <w:rPr>
                    <w:rFonts w:eastAsia="Calibri"/>
                    <w:b/>
                    <w:szCs w:val="22"/>
                  </w:rPr>
                  <w:t xml:space="preserve">Name: </w:t>
                </w:r>
                <w:r w:rsidR="00E33DA1" w:rsidRPr="00E33DA1">
                  <w:rPr>
                    <w:rFonts w:eastAsia="Calibri"/>
                    <w:bCs/>
                    <w:szCs w:val="22"/>
                  </w:rPr>
                  <w:t>Scott Bolden</w:t>
                </w:r>
              </w:p>
              <w:p w14:paraId="1DF1DE39" w14:textId="29E6AD0B" w:rsidR="009A214C" w:rsidRDefault="00026A7B" w:rsidP="0082646B">
                <w:pPr>
                  <w:spacing w:after="0"/>
                  <w:rPr>
                    <w:rFonts w:eastAsia="Calibri"/>
                    <w:b/>
                    <w:szCs w:val="22"/>
                  </w:rPr>
                </w:pPr>
                <w:r>
                  <w:rPr>
                    <w:rFonts w:eastAsia="Calibri"/>
                    <w:b/>
                    <w:noProof/>
                    <w:szCs w:val="22"/>
                  </w:rPr>
                  <w:drawing>
                    <wp:inline distT="0" distB="0" distL="0" distR="0" wp14:anchorId="4176EEFC" wp14:editId="1C93BB9F">
                      <wp:extent cx="1628206" cy="39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28206" cy="390145"/>
                              </a:xfrm>
                              <a:prstGeom prst="rect">
                                <a:avLst/>
                              </a:prstGeom>
                            </pic:spPr>
                          </pic:pic>
                        </a:graphicData>
                      </a:graphic>
                    </wp:inline>
                  </w:drawing>
                </w:r>
              </w:p>
              <w:p w14:paraId="5EE18C94" w14:textId="2A3D8D1C" w:rsidR="000D453D" w:rsidRPr="002E50A0" w:rsidRDefault="000D453D" w:rsidP="0082646B">
                <w:pPr>
                  <w:spacing w:after="0"/>
                  <w:rPr>
                    <w:rFonts w:eastAsia="Calibri"/>
                    <w:bCs/>
                    <w:szCs w:val="22"/>
                  </w:rPr>
                </w:pPr>
                <w:r w:rsidRPr="002E50A0">
                  <w:rPr>
                    <w:rFonts w:eastAsia="Calibri"/>
                    <w:b/>
                    <w:szCs w:val="22"/>
                  </w:rPr>
                  <w:t xml:space="preserve">Telephone Number: </w:t>
                </w:r>
                <w:r w:rsidRPr="002E50A0">
                  <w:rPr>
                    <w:rFonts w:eastAsia="Calibri"/>
                    <w:bCs/>
                    <w:szCs w:val="22"/>
                  </w:rPr>
                  <w:t xml:space="preserve">(301) </w:t>
                </w:r>
                <w:r w:rsidR="00E33DA1">
                  <w:rPr>
                    <w:rFonts w:eastAsia="Calibri"/>
                    <w:bCs/>
                    <w:szCs w:val="22"/>
                  </w:rPr>
                  <w:t>379-3791</w:t>
                </w:r>
              </w:p>
              <w:p w14:paraId="7C0BFB3C" w14:textId="472C2F19" w:rsidR="00975884" w:rsidRDefault="000D453D" w:rsidP="0082646B">
                <w:pPr>
                  <w:spacing w:after="0"/>
                  <w:rPr>
                    <w:rStyle w:val="Hyperlink"/>
                    <w:rFonts w:eastAsia="Calibri"/>
                    <w:bCs/>
                    <w:color w:val="000000" w:themeColor="text1"/>
                    <w:szCs w:val="22"/>
                    <w:u w:val="none"/>
                  </w:rPr>
                </w:pPr>
                <w:r w:rsidRPr="002E50A0">
                  <w:rPr>
                    <w:rFonts w:eastAsia="Calibri"/>
                    <w:b/>
                    <w:szCs w:val="22"/>
                  </w:rPr>
                  <w:t>E-mail Addr</w:t>
                </w:r>
                <w:r w:rsidRPr="002E50A0">
                  <w:rPr>
                    <w:rFonts w:eastAsia="Calibri"/>
                    <w:b/>
                    <w:color w:val="000000" w:themeColor="text1"/>
                    <w:szCs w:val="22"/>
                  </w:rPr>
                  <w:t xml:space="preserve">ess: </w:t>
                </w:r>
                <w:r w:rsidR="00E33DA1" w:rsidRPr="00E33DA1">
                  <w:t>scott.bolden</w:t>
                </w:r>
                <w:r w:rsidR="00E33DA1" w:rsidRPr="00E33DA1">
                  <w:rPr>
                    <w:rFonts w:eastAsia="Calibri"/>
                    <w:bCs/>
                    <w:szCs w:val="22"/>
                  </w:rPr>
                  <w:t>@technuf.com</w:t>
                </w:r>
              </w:p>
              <w:p w14:paraId="350E31DC" w14:textId="053FB2C0" w:rsidR="00AE3B75" w:rsidRPr="00494888" w:rsidRDefault="00AE3B75" w:rsidP="0082646B">
                <w:pPr>
                  <w:spacing w:after="0"/>
                  <w:rPr>
                    <w:rStyle w:val="Hyperlink"/>
                    <w:rFonts w:eastAsia="Calibri"/>
                    <w:bCs/>
                    <w:color w:val="000000" w:themeColor="text1"/>
                    <w:szCs w:val="22"/>
                    <w:u w:val="none"/>
                  </w:rPr>
                </w:pPr>
              </w:p>
              <w:p w14:paraId="3E933BB2" w14:textId="77777777" w:rsidR="00AE3B75" w:rsidRDefault="00AE3B75" w:rsidP="0082646B">
                <w:pPr>
                  <w:spacing w:after="0"/>
                  <w:rPr>
                    <w:rStyle w:val="Hyperlink"/>
                    <w:rFonts w:eastAsia="Calibri"/>
                    <w:bCs/>
                    <w:color w:val="000000" w:themeColor="text1"/>
                    <w:szCs w:val="22"/>
                  </w:rPr>
                </w:pPr>
              </w:p>
              <w:p w14:paraId="2E3D9669" w14:textId="77777777" w:rsidR="00AE3B75" w:rsidRDefault="00AE3B75" w:rsidP="0082646B">
                <w:pPr>
                  <w:spacing w:after="0"/>
                  <w:rPr>
                    <w:rStyle w:val="Hyperlink"/>
                    <w:rFonts w:eastAsia="Calibri"/>
                    <w:bCs/>
                    <w:color w:val="000000" w:themeColor="text1"/>
                    <w:szCs w:val="22"/>
                  </w:rPr>
                </w:pPr>
              </w:p>
              <w:p w14:paraId="11C8EB31" w14:textId="77777777" w:rsidR="00AE3B75" w:rsidRDefault="00AE3B75" w:rsidP="0082646B">
                <w:pPr>
                  <w:spacing w:after="0"/>
                  <w:rPr>
                    <w:rStyle w:val="Hyperlink"/>
                    <w:rFonts w:eastAsia="Calibri"/>
                    <w:bCs/>
                    <w:color w:val="000000" w:themeColor="text1"/>
                    <w:szCs w:val="22"/>
                  </w:rPr>
                </w:pPr>
              </w:p>
              <w:p w14:paraId="0F8571D6" w14:textId="77777777" w:rsidR="00AE3B75" w:rsidRDefault="00AE3B75" w:rsidP="0082646B">
                <w:pPr>
                  <w:spacing w:after="0"/>
                  <w:rPr>
                    <w:rStyle w:val="Hyperlink"/>
                    <w:rFonts w:eastAsia="Calibri"/>
                    <w:bCs/>
                    <w:color w:val="000000" w:themeColor="text1"/>
                    <w:szCs w:val="22"/>
                  </w:rPr>
                </w:pPr>
              </w:p>
              <w:p w14:paraId="2139F1FE" w14:textId="77777777" w:rsidR="00AE3B75" w:rsidRDefault="00AE3B75" w:rsidP="0082646B">
                <w:pPr>
                  <w:spacing w:after="0"/>
                  <w:rPr>
                    <w:rStyle w:val="Hyperlink"/>
                    <w:rFonts w:eastAsia="Calibri"/>
                    <w:bCs/>
                    <w:color w:val="000000" w:themeColor="text1"/>
                    <w:szCs w:val="22"/>
                  </w:rPr>
                </w:pPr>
              </w:p>
              <w:p w14:paraId="23460CDE" w14:textId="0D6CC7CE" w:rsidR="00AE3B75" w:rsidRPr="002E50A0" w:rsidRDefault="00AE3B75" w:rsidP="0082646B">
                <w:pPr>
                  <w:spacing w:after="0"/>
                  <w:rPr>
                    <w:rFonts w:eastAsia="Calibri"/>
                    <w:bCs/>
                    <w:szCs w:val="22"/>
                  </w:rPr>
                </w:pPr>
              </w:p>
            </w:tc>
          </w:tr>
        </w:tbl>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46"/>
            <w:gridCol w:w="1694"/>
            <w:gridCol w:w="1697"/>
            <w:gridCol w:w="1686"/>
            <w:gridCol w:w="1687"/>
            <w:gridCol w:w="1690"/>
          </w:tblGrid>
          <w:tr w:rsidR="008A594C" w:rsidRPr="00185653" w14:paraId="2C23D5D3" w14:textId="77777777" w:rsidTr="009A214C">
            <w:tc>
              <w:tcPr>
                <w:tcW w:w="2346" w:type="dxa"/>
              </w:tcPr>
              <w:p w14:paraId="1A3600CB" w14:textId="77777777" w:rsidR="001E15B9" w:rsidRPr="00185653" w:rsidRDefault="008A594C" w:rsidP="000D453D">
                <w:pPr>
                  <w:spacing w:after="0"/>
                  <w:rPr>
                    <w:rFonts w:ascii="Arial" w:hAnsi="Arial" w:cs="Arial"/>
                  </w:rPr>
                </w:pPr>
                <w:r w:rsidRPr="00185653">
                  <w:rPr>
                    <w:rFonts w:ascii="Arial" w:hAnsi="Arial" w:cs="Arial"/>
                    <w:noProof/>
                  </w:rPr>
                  <w:drawing>
                    <wp:inline distT="0" distB="0" distL="0" distR="0" wp14:anchorId="4EF92506" wp14:editId="0278E36E">
                      <wp:extent cx="1352550" cy="257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1352550" cy="257175"/>
                              </a:xfrm>
                              <a:prstGeom prst="rect">
                                <a:avLst/>
                              </a:prstGeom>
                            </pic:spPr>
                          </pic:pic>
                        </a:graphicData>
                      </a:graphic>
                    </wp:inline>
                  </w:drawing>
                </w:r>
              </w:p>
              <w:p w14:paraId="527D517D" w14:textId="40E00C40" w:rsidR="008A594C" w:rsidRPr="00185653" w:rsidRDefault="008A594C" w:rsidP="000D453D">
                <w:pPr>
                  <w:spacing w:after="0"/>
                  <w:rPr>
                    <w:rFonts w:ascii="Arial" w:hAnsi="Arial" w:cs="Arial"/>
                  </w:rPr>
                </w:pPr>
                <w:r w:rsidRPr="00185653">
                  <w:rPr>
                    <w:rFonts w:ascii="Arial" w:hAnsi="Arial" w:cs="Arial"/>
                    <w:noProof/>
                  </w:rPr>
                  <w:drawing>
                    <wp:inline distT="0" distB="0" distL="0" distR="0" wp14:anchorId="6E42BBDA" wp14:editId="520405E6">
                      <wp:extent cx="1352550" cy="2571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352550" cy="257175"/>
                              </a:xfrm>
                              <a:prstGeom prst="rect">
                                <a:avLst/>
                              </a:prstGeom>
                            </pic:spPr>
                          </pic:pic>
                        </a:graphicData>
                      </a:graphic>
                    </wp:inline>
                  </w:drawing>
                </w:r>
              </w:p>
            </w:tc>
            <w:tc>
              <w:tcPr>
                <w:tcW w:w="1694" w:type="dxa"/>
              </w:tcPr>
              <w:p w14:paraId="2CAC0433" w14:textId="55A1B264" w:rsidR="001E15B9" w:rsidRPr="00185653" w:rsidRDefault="008A594C" w:rsidP="008A594C">
                <w:pPr>
                  <w:spacing w:after="0"/>
                  <w:jc w:val="center"/>
                  <w:rPr>
                    <w:rFonts w:ascii="Arial" w:hAnsi="Arial" w:cs="Arial"/>
                  </w:rPr>
                </w:pPr>
                <w:r w:rsidRPr="00185653">
                  <w:rPr>
                    <w:rFonts w:ascii="Arial" w:hAnsi="Arial" w:cs="Arial"/>
                    <w:noProof/>
                  </w:rPr>
                  <w:drawing>
                    <wp:inline distT="0" distB="0" distL="0" distR="0" wp14:anchorId="37458291" wp14:editId="56F38C5A">
                      <wp:extent cx="619125" cy="6104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619125" cy="610404"/>
                              </a:xfrm>
                              <a:prstGeom prst="rect">
                                <a:avLst/>
                              </a:prstGeom>
                            </pic:spPr>
                          </pic:pic>
                        </a:graphicData>
                      </a:graphic>
                    </wp:inline>
                  </w:drawing>
                </w:r>
              </w:p>
            </w:tc>
            <w:tc>
              <w:tcPr>
                <w:tcW w:w="1697" w:type="dxa"/>
              </w:tcPr>
              <w:p w14:paraId="5E29DF8F" w14:textId="6DC4DD28" w:rsidR="001E15B9" w:rsidRPr="00185653" w:rsidRDefault="4788DD08" w:rsidP="008A594C">
                <w:pPr>
                  <w:spacing w:after="0"/>
                  <w:jc w:val="center"/>
                  <w:rPr>
                    <w:rFonts w:ascii="Arial" w:hAnsi="Arial" w:cs="Arial"/>
                  </w:rPr>
                </w:pPr>
                <w:r w:rsidRPr="00185653">
                  <w:rPr>
                    <w:rFonts w:ascii="Arial" w:hAnsi="Arial" w:cs="Arial"/>
                    <w:noProof/>
                  </w:rPr>
                  <w:drawing>
                    <wp:inline distT="0" distB="0" distL="0" distR="0" wp14:anchorId="3465403E" wp14:editId="1FCDDC33">
                      <wp:extent cx="623887" cy="623887"/>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887" cy="623887"/>
                              </a:xfrm>
                              <a:prstGeom prst="rect">
                                <a:avLst/>
                              </a:prstGeom>
                            </pic:spPr>
                          </pic:pic>
                        </a:graphicData>
                      </a:graphic>
                    </wp:inline>
                  </w:drawing>
                </w:r>
              </w:p>
            </w:tc>
            <w:tc>
              <w:tcPr>
                <w:tcW w:w="1686" w:type="dxa"/>
              </w:tcPr>
              <w:p w14:paraId="07725249" w14:textId="1C8F8021" w:rsidR="001E15B9" w:rsidRPr="00185653" w:rsidRDefault="008A594C" w:rsidP="008A594C">
                <w:pPr>
                  <w:spacing w:after="0"/>
                  <w:jc w:val="center"/>
                  <w:rPr>
                    <w:rFonts w:ascii="Arial" w:hAnsi="Arial" w:cs="Arial"/>
                  </w:rPr>
                </w:pPr>
                <w:r w:rsidRPr="00185653">
                  <w:rPr>
                    <w:rFonts w:ascii="Arial" w:hAnsi="Arial" w:cs="Arial"/>
                    <w:noProof/>
                  </w:rPr>
                  <w:drawing>
                    <wp:inline distT="0" distB="0" distL="0" distR="0" wp14:anchorId="48333F2A" wp14:editId="74768117">
                      <wp:extent cx="590550" cy="5774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590550" cy="577427"/>
                              </a:xfrm>
                              <a:prstGeom prst="rect">
                                <a:avLst/>
                              </a:prstGeom>
                            </pic:spPr>
                          </pic:pic>
                        </a:graphicData>
                      </a:graphic>
                    </wp:inline>
                  </w:drawing>
                </w:r>
              </w:p>
            </w:tc>
            <w:tc>
              <w:tcPr>
                <w:tcW w:w="1687" w:type="dxa"/>
              </w:tcPr>
              <w:p w14:paraId="47CB6C1F" w14:textId="5A833687" w:rsidR="001E15B9" w:rsidRPr="00185653" w:rsidRDefault="4788DD08" w:rsidP="008A594C">
                <w:pPr>
                  <w:spacing w:after="0"/>
                  <w:jc w:val="center"/>
                  <w:rPr>
                    <w:rFonts w:ascii="Arial" w:hAnsi="Arial" w:cs="Arial"/>
                  </w:rPr>
                </w:pPr>
                <w:r w:rsidRPr="00185653">
                  <w:rPr>
                    <w:rFonts w:ascii="Arial" w:hAnsi="Arial" w:cs="Arial"/>
                    <w:noProof/>
                  </w:rPr>
                  <w:drawing>
                    <wp:inline distT="0" distB="0" distL="0" distR="0" wp14:anchorId="76CFB08E" wp14:editId="0C04661B">
                      <wp:extent cx="585788" cy="573412"/>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788" cy="573412"/>
                              </a:xfrm>
                              <a:prstGeom prst="rect">
                                <a:avLst/>
                              </a:prstGeom>
                            </pic:spPr>
                          </pic:pic>
                        </a:graphicData>
                      </a:graphic>
                    </wp:inline>
                  </w:drawing>
                </w:r>
              </w:p>
            </w:tc>
            <w:tc>
              <w:tcPr>
                <w:tcW w:w="1690" w:type="dxa"/>
              </w:tcPr>
              <w:p w14:paraId="61FFC48A" w14:textId="0347B61F" w:rsidR="001E15B9" w:rsidRPr="00185653" w:rsidRDefault="4788DD08" w:rsidP="008A594C">
                <w:pPr>
                  <w:spacing w:after="0"/>
                  <w:jc w:val="center"/>
                  <w:rPr>
                    <w:rFonts w:ascii="Arial" w:hAnsi="Arial" w:cs="Arial"/>
                  </w:rPr>
                </w:pPr>
                <w:r w:rsidRPr="00185653">
                  <w:rPr>
                    <w:rFonts w:ascii="Arial" w:hAnsi="Arial" w:cs="Arial"/>
                    <w:noProof/>
                  </w:rPr>
                  <w:drawing>
                    <wp:inline distT="0" distB="0" distL="0" distR="0" wp14:anchorId="712273AA" wp14:editId="1F57F2A5">
                      <wp:extent cx="600075" cy="56204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075" cy="562042"/>
                              </a:xfrm>
                              <a:prstGeom prst="rect">
                                <a:avLst/>
                              </a:prstGeom>
                            </pic:spPr>
                          </pic:pic>
                        </a:graphicData>
                      </a:graphic>
                    </wp:inline>
                  </w:drawing>
                </w:r>
              </w:p>
            </w:tc>
          </w:tr>
        </w:tbl>
        <w:p w14:paraId="5ACF3080" w14:textId="77777777" w:rsidR="001E15B9" w:rsidRPr="00185653" w:rsidRDefault="001E15B9" w:rsidP="001E15B9">
          <w:pPr>
            <w:tabs>
              <w:tab w:val="left" w:pos="863"/>
            </w:tabs>
            <w:rPr>
              <w:rFonts w:ascii="Arial" w:hAnsi="Arial" w:cs="Arial"/>
            </w:rPr>
            <w:sectPr w:rsidR="001E15B9" w:rsidRPr="00185653" w:rsidSect="00D902C9">
              <w:headerReference w:type="default" r:id="rId20"/>
              <w:footerReference w:type="default" r:id="rId21"/>
              <w:pgSz w:w="12240" w:h="15840"/>
              <w:pgMar w:top="720" w:right="720" w:bottom="720" w:left="720" w:header="0" w:footer="432" w:gutter="0"/>
              <w:cols w:space="720"/>
              <w:docGrid w:linePitch="360"/>
            </w:sectPr>
          </w:pPr>
          <w:r w:rsidRPr="00185653">
            <w:rPr>
              <w:rFonts w:ascii="Arial" w:hAnsi="Arial" w:cs="Arial"/>
            </w:rPr>
            <w:tab/>
          </w:r>
        </w:p>
        <w:p w14:paraId="4C7FAE15" w14:textId="7CD1DFED" w:rsidR="19150596" w:rsidRPr="00185653" w:rsidRDefault="00000000" w:rsidP="19150596">
          <w:pPr>
            <w:rPr>
              <w:rFonts w:ascii="Arial" w:hAnsi="Arial" w:cs="Arial"/>
            </w:rPr>
          </w:pPr>
        </w:p>
      </w:sdtContent>
    </w:sdt>
    <w:p w14:paraId="0A2F393A" w14:textId="45962FF9" w:rsidR="007108C1" w:rsidRPr="00162953" w:rsidRDefault="00DC7229" w:rsidP="00356D42">
      <w:pPr>
        <w:pStyle w:val="K4Heading1"/>
        <w:numPr>
          <w:ilvl w:val="0"/>
          <w:numId w:val="0"/>
        </w:numPr>
        <w:ind w:left="432" w:hanging="432"/>
        <w:jc w:val="center"/>
        <w:rPr>
          <w:rFonts w:ascii="Times New Roman" w:hAnsi="Times New Roman" w:cs="Times New Roman"/>
          <w:szCs w:val="24"/>
        </w:rPr>
      </w:pPr>
      <w:bookmarkStart w:id="0" w:name="_Toc171932239"/>
      <w:r w:rsidRPr="00162953">
        <w:rPr>
          <w:rFonts w:ascii="Times New Roman" w:hAnsi="Times New Roman" w:cs="Times New Roman"/>
          <w:szCs w:val="24"/>
        </w:rPr>
        <w:t>Table of Contents</w:t>
      </w:r>
      <w:bookmarkEnd w:id="0"/>
    </w:p>
    <w:p w14:paraId="671B264D" w14:textId="166B7133" w:rsidR="003E7BD0" w:rsidRDefault="007A2D7A">
      <w:pPr>
        <w:pStyle w:val="TOC1"/>
        <w:rPr>
          <w:rFonts w:asciiTheme="minorHAnsi" w:eastAsiaTheme="minorEastAsia" w:hAnsiTheme="minorHAnsi" w:cstheme="minorBidi"/>
          <w:b w:val="0"/>
          <w:smallCaps w:val="0"/>
          <w:noProof/>
          <w:color w:val="auto"/>
          <w:kern w:val="2"/>
          <w:sz w:val="24"/>
          <w:lang w:eastAsia="zh-CN"/>
          <w14:ligatures w14:val="standardContextual"/>
        </w:rPr>
      </w:pPr>
      <w:r w:rsidRPr="00162953">
        <w:rPr>
          <w:rFonts w:ascii="Times New Roman" w:hAnsi="Times New Roman"/>
          <w:sz w:val="24"/>
        </w:rPr>
        <w:fldChar w:fldCharType="begin"/>
      </w:r>
      <w:r w:rsidRPr="00162953">
        <w:rPr>
          <w:rFonts w:ascii="Times New Roman" w:hAnsi="Times New Roman"/>
          <w:sz w:val="24"/>
        </w:rPr>
        <w:instrText xml:space="preserve"> TOC \o "1-3" \h \z \t "Serco_Attach_Heading 1,1,Serco_Heading 4,4,Serco_Heading 5,5,Serco_Attach_Heading 1_B,1" </w:instrText>
      </w:r>
      <w:r w:rsidRPr="00162953">
        <w:rPr>
          <w:rFonts w:ascii="Times New Roman" w:hAnsi="Times New Roman"/>
          <w:sz w:val="24"/>
        </w:rPr>
        <w:fldChar w:fldCharType="separate"/>
      </w:r>
      <w:hyperlink w:anchor="_Toc171932239" w:history="1">
        <w:r w:rsidR="003E7BD0" w:rsidRPr="00666210">
          <w:rPr>
            <w:rStyle w:val="Hyperlink"/>
            <w:rFonts w:ascii="Times New Roman" w:hAnsi="Times New Roman"/>
            <w:noProof/>
          </w:rPr>
          <w:t>Table of Contents</w:t>
        </w:r>
        <w:r w:rsidR="003E7BD0">
          <w:rPr>
            <w:noProof/>
            <w:webHidden/>
          </w:rPr>
          <w:tab/>
        </w:r>
        <w:r w:rsidR="003E7BD0">
          <w:rPr>
            <w:noProof/>
            <w:webHidden/>
          </w:rPr>
          <w:fldChar w:fldCharType="begin"/>
        </w:r>
        <w:r w:rsidR="003E7BD0">
          <w:rPr>
            <w:noProof/>
            <w:webHidden/>
          </w:rPr>
          <w:instrText xml:space="preserve"> PAGEREF _Toc171932239 \h </w:instrText>
        </w:r>
        <w:r w:rsidR="003E7BD0">
          <w:rPr>
            <w:noProof/>
            <w:webHidden/>
          </w:rPr>
        </w:r>
        <w:r w:rsidR="003E7BD0">
          <w:rPr>
            <w:noProof/>
            <w:webHidden/>
          </w:rPr>
          <w:fldChar w:fldCharType="separate"/>
        </w:r>
        <w:r w:rsidR="003E7BD0">
          <w:rPr>
            <w:noProof/>
            <w:webHidden/>
          </w:rPr>
          <w:t>i</w:t>
        </w:r>
        <w:r w:rsidR="003E7BD0">
          <w:rPr>
            <w:noProof/>
            <w:webHidden/>
          </w:rPr>
          <w:fldChar w:fldCharType="end"/>
        </w:r>
      </w:hyperlink>
    </w:p>
    <w:p w14:paraId="17993B41" w14:textId="38E2C4FF" w:rsidR="003E7BD0" w:rsidRDefault="00000000">
      <w:pPr>
        <w:pStyle w:val="TOC1"/>
        <w:rPr>
          <w:rFonts w:asciiTheme="minorHAnsi" w:eastAsiaTheme="minorEastAsia" w:hAnsiTheme="minorHAnsi" w:cstheme="minorBidi"/>
          <w:b w:val="0"/>
          <w:smallCaps w:val="0"/>
          <w:noProof/>
          <w:color w:val="auto"/>
          <w:kern w:val="2"/>
          <w:sz w:val="24"/>
          <w:lang w:eastAsia="zh-CN"/>
          <w14:ligatures w14:val="standardContextual"/>
        </w:rPr>
      </w:pPr>
      <w:hyperlink w:anchor="_Toc171932240" w:history="1">
        <w:r w:rsidR="003E7BD0" w:rsidRPr="00666210">
          <w:rPr>
            <w:rStyle w:val="Hyperlink"/>
            <w:rFonts w:ascii="Times New Roman" w:hAnsi="Times New Roman"/>
            <w:noProof/>
          </w:rPr>
          <w:t>1</w:t>
        </w:r>
        <w:r w:rsidR="003E7BD0">
          <w:rPr>
            <w:rFonts w:asciiTheme="minorHAnsi" w:eastAsiaTheme="minorEastAsia" w:hAnsiTheme="minorHAnsi" w:cstheme="minorBidi"/>
            <w:b w:val="0"/>
            <w:smallCaps w:val="0"/>
            <w:noProof/>
            <w:color w:val="auto"/>
            <w:kern w:val="2"/>
            <w:sz w:val="24"/>
            <w:lang w:eastAsia="zh-CN"/>
            <w14:ligatures w14:val="standardContextual"/>
          </w:rPr>
          <w:tab/>
        </w:r>
        <w:r w:rsidR="003E7BD0" w:rsidRPr="00666210">
          <w:rPr>
            <w:rStyle w:val="Hyperlink"/>
            <w:rFonts w:ascii="Times New Roman" w:hAnsi="Times New Roman"/>
            <w:noProof/>
          </w:rPr>
          <w:t>Statement of Understanding of Scopes and Services</w:t>
        </w:r>
        <w:r w:rsidR="003E7BD0">
          <w:rPr>
            <w:noProof/>
            <w:webHidden/>
          </w:rPr>
          <w:tab/>
        </w:r>
        <w:r w:rsidR="003E7BD0">
          <w:rPr>
            <w:noProof/>
            <w:webHidden/>
          </w:rPr>
          <w:fldChar w:fldCharType="begin"/>
        </w:r>
        <w:r w:rsidR="003E7BD0">
          <w:rPr>
            <w:noProof/>
            <w:webHidden/>
          </w:rPr>
          <w:instrText xml:space="preserve"> PAGEREF _Toc171932240 \h </w:instrText>
        </w:r>
        <w:r w:rsidR="003E7BD0">
          <w:rPr>
            <w:noProof/>
            <w:webHidden/>
          </w:rPr>
        </w:r>
        <w:r w:rsidR="003E7BD0">
          <w:rPr>
            <w:noProof/>
            <w:webHidden/>
          </w:rPr>
          <w:fldChar w:fldCharType="separate"/>
        </w:r>
        <w:r w:rsidR="003E7BD0">
          <w:rPr>
            <w:noProof/>
            <w:webHidden/>
          </w:rPr>
          <w:t>1</w:t>
        </w:r>
        <w:r w:rsidR="003E7BD0">
          <w:rPr>
            <w:noProof/>
            <w:webHidden/>
          </w:rPr>
          <w:fldChar w:fldCharType="end"/>
        </w:r>
      </w:hyperlink>
    </w:p>
    <w:p w14:paraId="6C82F9F0" w14:textId="164D9840" w:rsidR="003E7BD0" w:rsidRDefault="00000000">
      <w:pPr>
        <w:pStyle w:val="TOC2"/>
        <w:rPr>
          <w:rFonts w:asciiTheme="minorHAnsi" w:eastAsiaTheme="minorEastAsia" w:hAnsiTheme="minorHAnsi" w:cstheme="minorBidi"/>
          <w:smallCaps w:val="0"/>
          <w:noProof/>
          <w:kern w:val="2"/>
          <w:sz w:val="24"/>
          <w:lang w:eastAsia="zh-CN"/>
          <w14:ligatures w14:val="standardContextual"/>
        </w:rPr>
      </w:pPr>
      <w:hyperlink w:anchor="_Toc171932241" w:history="1">
        <w:r w:rsidR="003E7BD0" w:rsidRPr="00666210">
          <w:rPr>
            <w:rStyle w:val="Hyperlink"/>
            <w:noProof/>
          </w:rPr>
          <w:t>Introduction</w:t>
        </w:r>
        <w:r w:rsidR="003E7BD0">
          <w:rPr>
            <w:noProof/>
            <w:webHidden/>
          </w:rPr>
          <w:tab/>
        </w:r>
        <w:r w:rsidR="003E7BD0">
          <w:rPr>
            <w:noProof/>
            <w:webHidden/>
          </w:rPr>
          <w:fldChar w:fldCharType="begin"/>
        </w:r>
        <w:r w:rsidR="003E7BD0">
          <w:rPr>
            <w:noProof/>
            <w:webHidden/>
          </w:rPr>
          <w:instrText xml:space="preserve"> PAGEREF _Toc171932241 \h </w:instrText>
        </w:r>
        <w:r w:rsidR="003E7BD0">
          <w:rPr>
            <w:noProof/>
            <w:webHidden/>
          </w:rPr>
        </w:r>
        <w:r w:rsidR="003E7BD0">
          <w:rPr>
            <w:noProof/>
            <w:webHidden/>
          </w:rPr>
          <w:fldChar w:fldCharType="separate"/>
        </w:r>
        <w:r w:rsidR="003E7BD0">
          <w:rPr>
            <w:noProof/>
            <w:webHidden/>
          </w:rPr>
          <w:t>1</w:t>
        </w:r>
        <w:r w:rsidR="003E7BD0">
          <w:rPr>
            <w:noProof/>
            <w:webHidden/>
          </w:rPr>
          <w:fldChar w:fldCharType="end"/>
        </w:r>
      </w:hyperlink>
    </w:p>
    <w:p w14:paraId="77BB5768" w14:textId="2C93C9D8" w:rsidR="003E7BD0" w:rsidRDefault="00000000">
      <w:pPr>
        <w:pStyle w:val="TOC2"/>
        <w:rPr>
          <w:rFonts w:asciiTheme="minorHAnsi" w:eastAsiaTheme="minorEastAsia" w:hAnsiTheme="minorHAnsi" w:cstheme="minorBidi"/>
          <w:smallCaps w:val="0"/>
          <w:noProof/>
          <w:kern w:val="2"/>
          <w:sz w:val="24"/>
          <w:lang w:eastAsia="zh-CN"/>
          <w14:ligatures w14:val="standardContextual"/>
        </w:rPr>
      </w:pPr>
      <w:hyperlink w:anchor="_Toc171932242" w:history="1">
        <w:r w:rsidR="003E7BD0" w:rsidRPr="00666210">
          <w:rPr>
            <w:rStyle w:val="Hyperlink"/>
            <w:noProof/>
          </w:rPr>
          <w:t>Our Statement of Understanding of the Scope of Services</w:t>
        </w:r>
        <w:r w:rsidR="003E7BD0">
          <w:rPr>
            <w:noProof/>
            <w:webHidden/>
          </w:rPr>
          <w:tab/>
        </w:r>
        <w:r w:rsidR="003E7BD0">
          <w:rPr>
            <w:noProof/>
            <w:webHidden/>
          </w:rPr>
          <w:fldChar w:fldCharType="begin"/>
        </w:r>
        <w:r w:rsidR="003E7BD0">
          <w:rPr>
            <w:noProof/>
            <w:webHidden/>
          </w:rPr>
          <w:instrText xml:space="preserve"> PAGEREF _Toc171932242 \h </w:instrText>
        </w:r>
        <w:r w:rsidR="003E7BD0">
          <w:rPr>
            <w:noProof/>
            <w:webHidden/>
          </w:rPr>
        </w:r>
        <w:r w:rsidR="003E7BD0">
          <w:rPr>
            <w:noProof/>
            <w:webHidden/>
          </w:rPr>
          <w:fldChar w:fldCharType="separate"/>
        </w:r>
        <w:r w:rsidR="003E7BD0">
          <w:rPr>
            <w:noProof/>
            <w:webHidden/>
          </w:rPr>
          <w:t>1</w:t>
        </w:r>
        <w:r w:rsidR="003E7BD0">
          <w:rPr>
            <w:noProof/>
            <w:webHidden/>
          </w:rPr>
          <w:fldChar w:fldCharType="end"/>
        </w:r>
      </w:hyperlink>
    </w:p>
    <w:p w14:paraId="69152E49" w14:textId="31A8B876" w:rsidR="003E7BD0" w:rsidRDefault="00000000">
      <w:pPr>
        <w:pStyle w:val="TOC1"/>
        <w:rPr>
          <w:rFonts w:asciiTheme="minorHAnsi" w:eastAsiaTheme="minorEastAsia" w:hAnsiTheme="minorHAnsi" w:cstheme="minorBidi"/>
          <w:b w:val="0"/>
          <w:smallCaps w:val="0"/>
          <w:noProof/>
          <w:color w:val="auto"/>
          <w:kern w:val="2"/>
          <w:sz w:val="24"/>
          <w:lang w:eastAsia="zh-CN"/>
          <w14:ligatures w14:val="standardContextual"/>
        </w:rPr>
      </w:pPr>
      <w:hyperlink w:anchor="_Toc171932243" w:history="1">
        <w:r w:rsidR="003E7BD0" w:rsidRPr="00666210">
          <w:rPr>
            <w:rStyle w:val="Hyperlink"/>
            <w:noProof/>
          </w:rPr>
          <w:t>2</w:t>
        </w:r>
        <w:r w:rsidR="003E7BD0">
          <w:rPr>
            <w:rFonts w:asciiTheme="minorHAnsi" w:eastAsiaTheme="minorEastAsia" w:hAnsiTheme="minorHAnsi" w:cstheme="minorBidi"/>
            <w:b w:val="0"/>
            <w:smallCaps w:val="0"/>
            <w:noProof/>
            <w:color w:val="auto"/>
            <w:kern w:val="2"/>
            <w:sz w:val="24"/>
            <w:lang w:eastAsia="zh-CN"/>
            <w14:ligatures w14:val="standardContextual"/>
          </w:rPr>
          <w:tab/>
        </w:r>
        <w:r w:rsidR="003E7BD0" w:rsidRPr="00666210">
          <w:rPr>
            <w:rStyle w:val="Hyperlink"/>
            <w:noProof/>
          </w:rPr>
          <w:t>Resumes</w:t>
        </w:r>
        <w:r w:rsidR="003E7BD0">
          <w:rPr>
            <w:noProof/>
            <w:webHidden/>
          </w:rPr>
          <w:tab/>
        </w:r>
        <w:r w:rsidR="003E7BD0">
          <w:rPr>
            <w:noProof/>
            <w:webHidden/>
          </w:rPr>
          <w:fldChar w:fldCharType="begin"/>
        </w:r>
        <w:r w:rsidR="003E7BD0">
          <w:rPr>
            <w:noProof/>
            <w:webHidden/>
          </w:rPr>
          <w:instrText xml:space="preserve"> PAGEREF _Toc171932243 \h </w:instrText>
        </w:r>
        <w:r w:rsidR="003E7BD0">
          <w:rPr>
            <w:noProof/>
            <w:webHidden/>
          </w:rPr>
        </w:r>
        <w:r w:rsidR="003E7BD0">
          <w:rPr>
            <w:noProof/>
            <w:webHidden/>
          </w:rPr>
          <w:fldChar w:fldCharType="separate"/>
        </w:r>
        <w:r w:rsidR="003E7BD0">
          <w:rPr>
            <w:noProof/>
            <w:webHidden/>
          </w:rPr>
          <w:t>2</w:t>
        </w:r>
        <w:r w:rsidR="003E7BD0">
          <w:rPr>
            <w:noProof/>
            <w:webHidden/>
          </w:rPr>
          <w:fldChar w:fldCharType="end"/>
        </w:r>
      </w:hyperlink>
    </w:p>
    <w:p w14:paraId="6C9D89F2" w14:textId="597B52BE" w:rsidR="003E7BD0" w:rsidRDefault="00000000">
      <w:pPr>
        <w:pStyle w:val="TOC2"/>
        <w:rPr>
          <w:rFonts w:asciiTheme="minorHAnsi" w:eastAsiaTheme="minorEastAsia" w:hAnsiTheme="minorHAnsi" w:cstheme="minorBidi"/>
          <w:smallCaps w:val="0"/>
          <w:noProof/>
          <w:kern w:val="2"/>
          <w:sz w:val="24"/>
          <w:lang w:eastAsia="zh-CN"/>
          <w14:ligatures w14:val="standardContextual"/>
        </w:rPr>
      </w:pPr>
      <w:hyperlink w:anchor="_Toc171932244" w:history="1">
        <w:r w:rsidR="003E7BD0" w:rsidRPr="00666210">
          <w:rPr>
            <w:rStyle w:val="Hyperlink"/>
            <w:noProof/>
          </w:rPr>
          <w:t>2.1</w:t>
        </w:r>
        <w:r w:rsidR="003E7BD0">
          <w:rPr>
            <w:rFonts w:asciiTheme="minorHAnsi" w:eastAsiaTheme="minorEastAsia" w:hAnsiTheme="minorHAnsi" w:cstheme="minorBidi"/>
            <w:smallCaps w:val="0"/>
            <w:noProof/>
            <w:kern w:val="2"/>
            <w:sz w:val="24"/>
            <w:lang w:eastAsia="zh-CN"/>
            <w14:ligatures w14:val="standardContextual"/>
          </w:rPr>
          <w:tab/>
        </w:r>
        <w:r w:rsidR="003E7BD0" w:rsidRPr="00666210">
          <w:rPr>
            <w:rStyle w:val="Hyperlink"/>
            <w:noProof/>
          </w:rPr>
          <w:t>Resume # 1: [resume_name_1]</w:t>
        </w:r>
        <w:r w:rsidR="003E7BD0">
          <w:rPr>
            <w:noProof/>
            <w:webHidden/>
          </w:rPr>
          <w:tab/>
        </w:r>
        <w:r w:rsidR="003E7BD0">
          <w:rPr>
            <w:noProof/>
            <w:webHidden/>
          </w:rPr>
          <w:fldChar w:fldCharType="begin"/>
        </w:r>
        <w:r w:rsidR="003E7BD0">
          <w:rPr>
            <w:noProof/>
            <w:webHidden/>
          </w:rPr>
          <w:instrText xml:space="preserve"> PAGEREF _Toc171932244 \h </w:instrText>
        </w:r>
        <w:r w:rsidR="003E7BD0">
          <w:rPr>
            <w:noProof/>
            <w:webHidden/>
          </w:rPr>
        </w:r>
        <w:r w:rsidR="003E7BD0">
          <w:rPr>
            <w:noProof/>
            <w:webHidden/>
          </w:rPr>
          <w:fldChar w:fldCharType="separate"/>
        </w:r>
        <w:r w:rsidR="003E7BD0">
          <w:rPr>
            <w:noProof/>
            <w:webHidden/>
          </w:rPr>
          <w:t>2</w:t>
        </w:r>
        <w:r w:rsidR="003E7BD0">
          <w:rPr>
            <w:noProof/>
            <w:webHidden/>
          </w:rPr>
          <w:fldChar w:fldCharType="end"/>
        </w:r>
      </w:hyperlink>
    </w:p>
    <w:p w14:paraId="72C20A8A" w14:textId="6AF6AC2D" w:rsidR="003E7BD0" w:rsidRDefault="00000000">
      <w:pPr>
        <w:pStyle w:val="TOC3"/>
        <w:rPr>
          <w:rFonts w:asciiTheme="minorHAnsi" w:eastAsiaTheme="minorEastAsia" w:hAnsiTheme="minorHAnsi" w:cstheme="minorBidi"/>
          <w:noProof/>
          <w:kern w:val="2"/>
          <w:sz w:val="24"/>
          <w:lang w:eastAsia="zh-CN"/>
          <w14:ligatures w14:val="standardContextual"/>
        </w:rPr>
      </w:pPr>
      <w:hyperlink w:anchor="_Toc171932245" w:history="1">
        <w:r w:rsidR="003E7BD0" w:rsidRPr="00666210">
          <w:rPr>
            <w:rStyle w:val="Hyperlink"/>
            <w:noProof/>
          </w:rPr>
          <w:t>2.1.1</w:t>
        </w:r>
        <w:r w:rsidR="003E7BD0">
          <w:rPr>
            <w:rFonts w:asciiTheme="minorHAnsi" w:eastAsiaTheme="minorEastAsia" w:hAnsiTheme="minorHAnsi" w:cstheme="minorBidi"/>
            <w:noProof/>
            <w:kern w:val="2"/>
            <w:sz w:val="24"/>
            <w:lang w:eastAsia="zh-CN"/>
            <w14:ligatures w14:val="standardContextual"/>
          </w:rPr>
          <w:tab/>
        </w:r>
        <w:r w:rsidR="003E7BD0" w:rsidRPr="00666210">
          <w:rPr>
            <w:rStyle w:val="Hyperlink"/>
            <w:noProof/>
          </w:rPr>
          <w:t>Certificates – [resume_name_1]</w:t>
        </w:r>
        <w:r w:rsidR="003E7BD0">
          <w:rPr>
            <w:noProof/>
            <w:webHidden/>
          </w:rPr>
          <w:tab/>
        </w:r>
        <w:r w:rsidR="003E7BD0">
          <w:rPr>
            <w:noProof/>
            <w:webHidden/>
          </w:rPr>
          <w:fldChar w:fldCharType="begin"/>
        </w:r>
        <w:r w:rsidR="003E7BD0">
          <w:rPr>
            <w:noProof/>
            <w:webHidden/>
          </w:rPr>
          <w:instrText xml:space="preserve"> PAGEREF _Toc171932245 \h </w:instrText>
        </w:r>
        <w:r w:rsidR="003E7BD0">
          <w:rPr>
            <w:noProof/>
            <w:webHidden/>
          </w:rPr>
        </w:r>
        <w:r w:rsidR="003E7BD0">
          <w:rPr>
            <w:noProof/>
            <w:webHidden/>
          </w:rPr>
          <w:fldChar w:fldCharType="separate"/>
        </w:r>
        <w:r w:rsidR="003E7BD0">
          <w:rPr>
            <w:noProof/>
            <w:webHidden/>
          </w:rPr>
          <w:t>3</w:t>
        </w:r>
        <w:r w:rsidR="003E7BD0">
          <w:rPr>
            <w:noProof/>
            <w:webHidden/>
          </w:rPr>
          <w:fldChar w:fldCharType="end"/>
        </w:r>
      </w:hyperlink>
    </w:p>
    <w:p w14:paraId="191B331E" w14:textId="7EB6396D" w:rsidR="003E7BD0" w:rsidRDefault="00000000">
      <w:pPr>
        <w:pStyle w:val="TOC2"/>
        <w:rPr>
          <w:rFonts w:asciiTheme="minorHAnsi" w:eastAsiaTheme="minorEastAsia" w:hAnsiTheme="minorHAnsi" w:cstheme="minorBidi"/>
          <w:smallCaps w:val="0"/>
          <w:noProof/>
          <w:kern w:val="2"/>
          <w:sz w:val="24"/>
          <w:lang w:eastAsia="zh-CN"/>
          <w14:ligatures w14:val="standardContextual"/>
        </w:rPr>
      </w:pPr>
      <w:hyperlink w:anchor="_Toc171932246" w:history="1">
        <w:r w:rsidR="003E7BD0" w:rsidRPr="00666210">
          <w:rPr>
            <w:rStyle w:val="Hyperlink"/>
            <w:noProof/>
          </w:rPr>
          <w:t>2.2</w:t>
        </w:r>
        <w:r w:rsidR="003E7BD0">
          <w:rPr>
            <w:rFonts w:asciiTheme="minorHAnsi" w:eastAsiaTheme="minorEastAsia" w:hAnsiTheme="minorHAnsi" w:cstheme="minorBidi"/>
            <w:smallCaps w:val="0"/>
            <w:noProof/>
            <w:kern w:val="2"/>
            <w:sz w:val="24"/>
            <w:lang w:eastAsia="zh-CN"/>
            <w14:ligatures w14:val="standardContextual"/>
          </w:rPr>
          <w:tab/>
        </w:r>
        <w:r w:rsidR="003E7BD0" w:rsidRPr="00666210">
          <w:rPr>
            <w:rStyle w:val="Hyperlink"/>
            <w:noProof/>
          </w:rPr>
          <w:t>Resume # 2: [resume_name_2]</w:t>
        </w:r>
        <w:r w:rsidR="003E7BD0">
          <w:rPr>
            <w:noProof/>
            <w:webHidden/>
          </w:rPr>
          <w:tab/>
        </w:r>
        <w:r w:rsidR="003E7BD0">
          <w:rPr>
            <w:noProof/>
            <w:webHidden/>
          </w:rPr>
          <w:fldChar w:fldCharType="begin"/>
        </w:r>
        <w:r w:rsidR="003E7BD0">
          <w:rPr>
            <w:noProof/>
            <w:webHidden/>
          </w:rPr>
          <w:instrText xml:space="preserve"> PAGEREF _Toc171932246 \h </w:instrText>
        </w:r>
        <w:r w:rsidR="003E7BD0">
          <w:rPr>
            <w:noProof/>
            <w:webHidden/>
          </w:rPr>
        </w:r>
        <w:r w:rsidR="003E7BD0">
          <w:rPr>
            <w:noProof/>
            <w:webHidden/>
          </w:rPr>
          <w:fldChar w:fldCharType="separate"/>
        </w:r>
        <w:r w:rsidR="003E7BD0">
          <w:rPr>
            <w:noProof/>
            <w:webHidden/>
          </w:rPr>
          <w:t>4</w:t>
        </w:r>
        <w:r w:rsidR="003E7BD0">
          <w:rPr>
            <w:noProof/>
            <w:webHidden/>
          </w:rPr>
          <w:fldChar w:fldCharType="end"/>
        </w:r>
      </w:hyperlink>
    </w:p>
    <w:p w14:paraId="4384B76D" w14:textId="2AA481F1" w:rsidR="003E7BD0" w:rsidRDefault="00000000">
      <w:pPr>
        <w:pStyle w:val="TOC3"/>
        <w:rPr>
          <w:rFonts w:asciiTheme="minorHAnsi" w:eastAsiaTheme="minorEastAsia" w:hAnsiTheme="minorHAnsi" w:cstheme="minorBidi"/>
          <w:noProof/>
          <w:kern w:val="2"/>
          <w:sz w:val="24"/>
          <w:lang w:eastAsia="zh-CN"/>
          <w14:ligatures w14:val="standardContextual"/>
        </w:rPr>
      </w:pPr>
      <w:hyperlink w:anchor="_Toc171932247" w:history="1">
        <w:r w:rsidR="003E7BD0" w:rsidRPr="00666210">
          <w:rPr>
            <w:rStyle w:val="Hyperlink"/>
            <w:noProof/>
          </w:rPr>
          <w:t>2.2.1</w:t>
        </w:r>
        <w:r w:rsidR="003E7BD0">
          <w:rPr>
            <w:rFonts w:asciiTheme="minorHAnsi" w:eastAsiaTheme="minorEastAsia" w:hAnsiTheme="minorHAnsi" w:cstheme="minorBidi"/>
            <w:noProof/>
            <w:kern w:val="2"/>
            <w:sz w:val="24"/>
            <w:lang w:eastAsia="zh-CN"/>
            <w14:ligatures w14:val="standardContextual"/>
          </w:rPr>
          <w:tab/>
        </w:r>
        <w:r w:rsidR="003E7BD0" w:rsidRPr="00666210">
          <w:rPr>
            <w:rStyle w:val="Hyperlink"/>
            <w:noProof/>
          </w:rPr>
          <w:t>Certificates – [resume_name_2]</w:t>
        </w:r>
        <w:r w:rsidR="003E7BD0">
          <w:rPr>
            <w:noProof/>
            <w:webHidden/>
          </w:rPr>
          <w:tab/>
        </w:r>
        <w:r w:rsidR="003E7BD0">
          <w:rPr>
            <w:noProof/>
            <w:webHidden/>
          </w:rPr>
          <w:fldChar w:fldCharType="begin"/>
        </w:r>
        <w:r w:rsidR="003E7BD0">
          <w:rPr>
            <w:noProof/>
            <w:webHidden/>
          </w:rPr>
          <w:instrText xml:space="preserve"> PAGEREF _Toc171932247 \h </w:instrText>
        </w:r>
        <w:r w:rsidR="003E7BD0">
          <w:rPr>
            <w:noProof/>
            <w:webHidden/>
          </w:rPr>
        </w:r>
        <w:r w:rsidR="003E7BD0">
          <w:rPr>
            <w:noProof/>
            <w:webHidden/>
          </w:rPr>
          <w:fldChar w:fldCharType="separate"/>
        </w:r>
        <w:r w:rsidR="003E7BD0">
          <w:rPr>
            <w:noProof/>
            <w:webHidden/>
          </w:rPr>
          <w:t>5</w:t>
        </w:r>
        <w:r w:rsidR="003E7BD0">
          <w:rPr>
            <w:noProof/>
            <w:webHidden/>
          </w:rPr>
          <w:fldChar w:fldCharType="end"/>
        </w:r>
      </w:hyperlink>
    </w:p>
    <w:p w14:paraId="557DACE9" w14:textId="7929E499" w:rsidR="003E7BD0" w:rsidRDefault="00000000">
      <w:pPr>
        <w:pStyle w:val="TOC2"/>
        <w:rPr>
          <w:rFonts w:asciiTheme="minorHAnsi" w:eastAsiaTheme="minorEastAsia" w:hAnsiTheme="minorHAnsi" w:cstheme="minorBidi"/>
          <w:smallCaps w:val="0"/>
          <w:noProof/>
          <w:kern w:val="2"/>
          <w:sz w:val="24"/>
          <w:lang w:eastAsia="zh-CN"/>
          <w14:ligatures w14:val="standardContextual"/>
        </w:rPr>
      </w:pPr>
      <w:hyperlink w:anchor="_Toc171932248" w:history="1">
        <w:r w:rsidR="003E7BD0" w:rsidRPr="00666210">
          <w:rPr>
            <w:rStyle w:val="Hyperlink"/>
            <w:noProof/>
          </w:rPr>
          <w:t>2.3</w:t>
        </w:r>
        <w:r w:rsidR="003E7BD0">
          <w:rPr>
            <w:rFonts w:asciiTheme="minorHAnsi" w:eastAsiaTheme="minorEastAsia" w:hAnsiTheme="minorHAnsi" w:cstheme="minorBidi"/>
            <w:smallCaps w:val="0"/>
            <w:noProof/>
            <w:kern w:val="2"/>
            <w:sz w:val="24"/>
            <w:lang w:eastAsia="zh-CN"/>
            <w14:ligatures w14:val="standardContextual"/>
          </w:rPr>
          <w:tab/>
        </w:r>
        <w:r w:rsidR="003E7BD0" w:rsidRPr="00666210">
          <w:rPr>
            <w:rStyle w:val="Hyperlink"/>
            <w:noProof/>
          </w:rPr>
          <w:t>Resume # 3: [resume_name_3]</w:t>
        </w:r>
        <w:r w:rsidR="003E7BD0">
          <w:rPr>
            <w:noProof/>
            <w:webHidden/>
          </w:rPr>
          <w:tab/>
        </w:r>
        <w:r w:rsidR="003E7BD0">
          <w:rPr>
            <w:noProof/>
            <w:webHidden/>
          </w:rPr>
          <w:fldChar w:fldCharType="begin"/>
        </w:r>
        <w:r w:rsidR="003E7BD0">
          <w:rPr>
            <w:noProof/>
            <w:webHidden/>
          </w:rPr>
          <w:instrText xml:space="preserve"> PAGEREF _Toc171932248 \h </w:instrText>
        </w:r>
        <w:r w:rsidR="003E7BD0">
          <w:rPr>
            <w:noProof/>
            <w:webHidden/>
          </w:rPr>
        </w:r>
        <w:r w:rsidR="003E7BD0">
          <w:rPr>
            <w:noProof/>
            <w:webHidden/>
          </w:rPr>
          <w:fldChar w:fldCharType="separate"/>
        </w:r>
        <w:r w:rsidR="003E7BD0">
          <w:rPr>
            <w:noProof/>
            <w:webHidden/>
          </w:rPr>
          <w:t>6</w:t>
        </w:r>
        <w:r w:rsidR="003E7BD0">
          <w:rPr>
            <w:noProof/>
            <w:webHidden/>
          </w:rPr>
          <w:fldChar w:fldCharType="end"/>
        </w:r>
      </w:hyperlink>
    </w:p>
    <w:p w14:paraId="515F3817" w14:textId="72019B7E" w:rsidR="003E7BD0" w:rsidRDefault="00000000">
      <w:pPr>
        <w:pStyle w:val="TOC3"/>
        <w:rPr>
          <w:rFonts w:asciiTheme="minorHAnsi" w:eastAsiaTheme="minorEastAsia" w:hAnsiTheme="minorHAnsi" w:cstheme="minorBidi"/>
          <w:noProof/>
          <w:kern w:val="2"/>
          <w:sz w:val="24"/>
          <w:lang w:eastAsia="zh-CN"/>
          <w14:ligatures w14:val="standardContextual"/>
        </w:rPr>
      </w:pPr>
      <w:hyperlink w:anchor="_Toc171932249" w:history="1">
        <w:r w:rsidR="003E7BD0" w:rsidRPr="00666210">
          <w:rPr>
            <w:rStyle w:val="Hyperlink"/>
            <w:noProof/>
          </w:rPr>
          <w:t>2.3.1</w:t>
        </w:r>
        <w:r w:rsidR="003E7BD0">
          <w:rPr>
            <w:rFonts w:asciiTheme="minorHAnsi" w:eastAsiaTheme="minorEastAsia" w:hAnsiTheme="minorHAnsi" w:cstheme="minorBidi"/>
            <w:noProof/>
            <w:kern w:val="2"/>
            <w:sz w:val="24"/>
            <w:lang w:eastAsia="zh-CN"/>
            <w14:ligatures w14:val="standardContextual"/>
          </w:rPr>
          <w:tab/>
        </w:r>
        <w:r w:rsidR="003E7BD0" w:rsidRPr="00666210">
          <w:rPr>
            <w:rStyle w:val="Hyperlink"/>
            <w:noProof/>
          </w:rPr>
          <w:t>Certificates – [resume_name_3]</w:t>
        </w:r>
        <w:r w:rsidR="003E7BD0">
          <w:rPr>
            <w:noProof/>
            <w:webHidden/>
          </w:rPr>
          <w:tab/>
        </w:r>
        <w:r w:rsidR="003E7BD0">
          <w:rPr>
            <w:noProof/>
            <w:webHidden/>
          </w:rPr>
          <w:fldChar w:fldCharType="begin"/>
        </w:r>
        <w:r w:rsidR="003E7BD0">
          <w:rPr>
            <w:noProof/>
            <w:webHidden/>
          </w:rPr>
          <w:instrText xml:space="preserve"> PAGEREF _Toc171932249 \h </w:instrText>
        </w:r>
        <w:r w:rsidR="003E7BD0">
          <w:rPr>
            <w:noProof/>
            <w:webHidden/>
          </w:rPr>
        </w:r>
        <w:r w:rsidR="003E7BD0">
          <w:rPr>
            <w:noProof/>
            <w:webHidden/>
          </w:rPr>
          <w:fldChar w:fldCharType="separate"/>
        </w:r>
        <w:r w:rsidR="003E7BD0">
          <w:rPr>
            <w:noProof/>
            <w:webHidden/>
          </w:rPr>
          <w:t>7</w:t>
        </w:r>
        <w:r w:rsidR="003E7BD0">
          <w:rPr>
            <w:noProof/>
            <w:webHidden/>
          </w:rPr>
          <w:fldChar w:fldCharType="end"/>
        </w:r>
      </w:hyperlink>
    </w:p>
    <w:p w14:paraId="4CF7B534" w14:textId="18E58CAF" w:rsidR="003E7BD0" w:rsidRDefault="00000000">
      <w:pPr>
        <w:pStyle w:val="TOC1"/>
        <w:rPr>
          <w:rFonts w:asciiTheme="minorHAnsi" w:eastAsiaTheme="minorEastAsia" w:hAnsiTheme="minorHAnsi" w:cstheme="minorBidi"/>
          <w:b w:val="0"/>
          <w:smallCaps w:val="0"/>
          <w:noProof/>
          <w:color w:val="auto"/>
          <w:kern w:val="2"/>
          <w:sz w:val="24"/>
          <w:lang w:eastAsia="zh-CN"/>
          <w14:ligatures w14:val="standardContextual"/>
        </w:rPr>
      </w:pPr>
      <w:hyperlink w:anchor="_Toc171932250" w:history="1">
        <w:r w:rsidR="003E7BD0" w:rsidRPr="00666210">
          <w:rPr>
            <w:rStyle w:val="Hyperlink"/>
            <w:noProof/>
          </w:rPr>
          <w:t>3</w:t>
        </w:r>
        <w:r w:rsidR="003E7BD0">
          <w:rPr>
            <w:rFonts w:asciiTheme="minorHAnsi" w:eastAsiaTheme="minorEastAsia" w:hAnsiTheme="minorHAnsi" w:cstheme="minorBidi"/>
            <w:b w:val="0"/>
            <w:smallCaps w:val="0"/>
            <w:noProof/>
            <w:color w:val="auto"/>
            <w:kern w:val="2"/>
            <w:sz w:val="24"/>
            <w:lang w:eastAsia="zh-CN"/>
            <w14:ligatures w14:val="standardContextual"/>
          </w:rPr>
          <w:tab/>
        </w:r>
        <w:r w:rsidR="003E7BD0" w:rsidRPr="00666210">
          <w:rPr>
            <w:rStyle w:val="Hyperlink"/>
            <w:noProof/>
          </w:rPr>
          <w:t>Time and Materials Quote</w:t>
        </w:r>
        <w:r w:rsidR="003E7BD0">
          <w:rPr>
            <w:noProof/>
            <w:webHidden/>
          </w:rPr>
          <w:tab/>
        </w:r>
        <w:r w:rsidR="003E7BD0">
          <w:rPr>
            <w:noProof/>
            <w:webHidden/>
          </w:rPr>
          <w:fldChar w:fldCharType="begin"/>
        </w:r>
        <w:r w:rsidR="003E7BD0">
          <w:rPr>
            <w:noProof/>
            <w:webHidden/>
          </w:rPr>
          <w:instrText xml:space="preserve"> PAGEREF _Toc171932250 \h </w:instrText>
        </w:r>
        <w:r w:rsidR="003E7BD0">
          <w:rPr>
            <w:noProof/>
            <w:webHidden/>
          </w:rPr>
        </w:r>
        <w:r w:rsidR="003E7BD0">
          <w:rPr>
            <w:noProof/>
            <w:webHidden/>
          </w:rPr>
          <w:fldChar w:fldCharType="separate"/>
        </w:r>
        <w:r w:rsidR="003E7BD0">
          <w:rPr>
            <w:noProof/>
            <w:webHidden/>
          </w:rPr>
          <w:t>8</w:t>
        </w:r>
        <w:r w:rsidR="003E7BD0">
          <w:rPr>
            <w:noProof/>
            <w:webHidden/>
          </w:rPr>
          <w:fldChar w:fldCharType="end"/>
        </w:r>
      </w:hyperlink>
    </w:p>
    <w:p w14:paraId="0F6A9DFE" w14:textId="55EF667A" w:rsidR="00075340" w:rsidRPr="00162953" w:rsidRDefault="007A2D7A" w:rsidP="00075340">
      <w:pPr>
        <w:pStyle w:val="K4BodyText"/>
        <w:rPr>
          <w:smallCaps/>
          <w:color w:val="000000" w:themeColor="text1"/>
        </w:rPr>
      </w:pPr>
      <w:r w:rsidRPr="00162953">
        <w:rPr>
          <w:smallCaps/>
          <w:color w:val="EE2A24" w:themeColor="text2"/>
        </w:rPr>
        <w:fldChar w:fldCharType="end"/>
      </w:r>
    </w:p>
    <w:p w14:paraId="052E9C1E" w14:textId="77777777" w:rsidR="00521DA9" w:rsidRPr="00551104" w:rsidRDefault="00521DA9" w:rsidP="00521DA9">
      <w:pPr>
        <w:pStyle w:val="K4BodyText"/>
      </w:pPr>
    </w:p>
    <w:p w14:paraId="70C40D6E" w14:textId="3432417E" w:rsidR="0078504A" w:rsidRPr="00551104" w:rsidRDefault="00F41083" w:rsidP="00521DA9">
      <w:pPr>
        <w:rPr>
          <w:sz w:val="24"/>
        </w:rPr>
      </w:pPr>
      <w:r w:rsidRPr="00551104">
        <w:rPr>
          <w:b/>
          <w:sz w:val="24"/>
        </w:rPr>
        <w:fldChar w:fldCharType="begin"/>
      </w:r>
      <w:r w:rsidRPr="00551104">
        <w:rPr>
          <w:b/>
          <w:sz w:val="24"/>
        </w:rPr>
        <w:instrText xml:space="preserve"> TOC \h \z \t "Serco_Table Title,1" \c "Table" </w:instrText>
      </w:r>
      <w:r w:rsidRPr="00551104">
        <w:rPr>
          <w:b/>
          <w:sz w:val="24"/>
        </w:rPr>
        <w:fldChar w:fldCharType="separate"/>
      </w:r>
    </w:p>
    <w:p w14:paraId="1B3792F4" w14:textId="1918024F" w:rsidR="00DC7229" w:rsidRPr="00551104" w:rsidRDefault="00F41083" w:rsidP="00DE1C44">
      <w:pPr>
        <w:pStyle w:val="K4BodyText"/>
        <w:sectPr w:rsidR="00DC7229" w:rsidRPr="00551104" w:rsidSect="00D902C9">
          <w:headerReference w:type="default" r:id="rId22"/>
          <w:footerReference w:type="default" r:id="rId23"/>
          <w:pgSz w:w="12240" w:h="15840" w:code="1"/>
          <w:pgMar w:top="1440" w:right="1440" w:bottom="1440" w:left="1440" w:header="432" w:footer="432" w:gutter="0"/>
          <w:pgNumType w:fmt="lowerRoman" w:start="1"/>
          <w:cols w:space="720"/>
          <w:docGrid w:linePitch="360"/>
        </w:sectPr>
      </w:pPr>
      <w:r w:rsidRPr="00551104">
        <w:fldChar w:fldCharType="end"/>
      </w:r>
    </w:p>
    <w:p w14:paraId="320D08E6" w14:textId="56135962" w:rsidR="00937E2E" w:rsidRDefault="00C56FFD" w:rsidP="00937E2E">
      <w:pPr>
        <w:pStyle w:val="K4Heading1"/>
        <w:rPr>
          <w:rFonts w:ascii="Times New Roman" w:hAnsi="Times New Roman" w:cs="Times New Roman"/>
          <w:szCs w:val="24"/>
        </w:rPr>
      </w:pPr>
      <w:bookmarkStart w:id="1" w:name="_Toc171932240"/>
      <w:bookmarkStart w:id="2" w:name="_Hlk96501098"/>
      <w:bookmarkStart w:id="3" w:name="_Toc410305734"/>
      <w:r>
        <w:rPr>
          <w:rFonts w:ascii="Times New Roman" w:hAnsi="Times New Roman" w:cs="Times New Roman"/>
          <w:szCs w:val="24"/>
        </w:rPr>
        <w:lastRenderedPageBreak/>
        <w:t>Statement of Understanding of Scopes and Services</w:t>
      </w:r>
      <w:bookmarkEnd w:id="1"/>
    </w:p>
    <w:p w14:paraId="58B8B9EA" w14:textId="76C15B6A" w:rsidR="003F6534" w:rsidRPr="008E0892" w:rsidRDefault="003F6534" w:rsidP="008E0892">
      <w:pPr>
        <w:pStyle w:val="K4Heading2"/>
        <w:numPr>
          <w:ilvl w:val="0"/>
          <w:numId w:val="0"/>
        </w:numPr>
        <w:jc w:val="both"/>
        <w:rPr>
          <w:rFonts w:ascii="Times New Roman" w:hAnsi="Times New Roman" w:cs="Times New Roman"/>
        </w:rPr>
      </w:pPr>
      <w:bookmarkStart w:id="4" w:name="_Toc171932241"/>
      <w:r w:rsidRPr="008E0892">
        <w:rPr>
          <w:rFonts w:ascii="Times New Roman" w:hAnsi="Times New Roman" w:cs="Times New Roman"/>
        </w:rPr>
        <w:t>Introduction</w:t>
      </w:r>
      <w:bookmarkEnd w:id="4"/>
    </w:p>
    <w:p w14:paraId="004AD164" w14:textId="7B44BA08" w:rsidR="003F6534" w:rsidRPr="008E0892" w:rsidRDefault="5B63C4C2" w:rsidP="008E0892">
      <w:pPr>
        <w:spacing w:before="40" w:after="80"/>
        <w:jc w:val="both"/>
        <w:rPr>
          <w:rFonts w:eastAsia="Times New Roman"/>
          <w:color w:val="000000" w:themeColor="text1"/>
          <w:sz w:val="24"/>
        </w:rPr>
      </w:pPr>
      <w:r w:rsidRPr="008E0892">
        <w:rPr>
          <w:noProof/>
        </w:rPr>
        <w:drawing>
          <wp:anchor distT="0" distB="0" distL="114300" distR="114300" simplePos="0" relativeHeight="251658241" behindDoc="0" locked="0" layoutInCell="1" allowOverlap="1" wp14:anchorId="64646E8E" wp14:editId="186CC1EA">
            <wp:simplePos x="0" y="0"/>
            <wp:positionH relativeFrom="column">
              <wp:align>left</wp:align>
            </wp:positionH>
            <wp:positionV relativeFrom="paragraph">
              <wp:posOffset>0</wp:posOffset>
            </wp:positionV>
            <wp:extent cx="1685925" cy="771525"/>
            <wp:effectExtent l="0" t="0" r="0" b="0"/>
            <wp:wrapSquare wrapText="bothSides"/>
            <wp:docPr id="46342861" name="Picture 46342861" descr="A logo with a green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85925" cy="771525"/>
                    </a:xfrm>
                    <a:prstGeom prst="rect">
                      <a:avLst/>
                    </a:prstGeom>
                  </pic:spPr>
                </pic:pic>
              </a:graphicData>
            </a:graphic>
            <wp14:sizeRelH relativeFrom="page">
              <wp14:pctWidth>0</wp14:pctWidth>
            </wp14:sizeRelH>
            <wp14:sizeRelV relativeFrom="page">
              <wp14:pctHeight>0</wp14:pctHeight>
            </wp14:sizeRelV>
          </wp:anchor>
        </w:drawing>
      </w:r>
      <w:r w:rsidRPr="008E0892">
        <w:rPr>
          <w:rFonts w:eastAsia="Times New Roman"/>
          <w:b/>
          <w:bCs/>
          <w:color w:val="000000" w:themeColor="text1"/>
          <w:sz w:val="24"/>
        </w:rPr>
        <w:t>Technuf LLC</w:t>
      </w:r>
      <w:r w:rsidRPr="008E0892">
        <w:rPr>
          <w:rFonts w:eastAsia="Times New Roman"/>
          <w:color w:val="000000" w:themeColor="text1"/>
          <w:sz w:val="24"/>
        </w:rPr>
        <w:t xml:space="preserve"> is a recognized SBA 8(a)-certified Small Disadvantage Business (SDB) holding several certifications including CMMI-Development (CMMI-DEV) Level 3, CMMI-SERVICE (CMMI-SVC) Level 3, ISO 9001, ISO 2000-1, ISO 25010, ISO 27001, and ISO 28000. Trusted as a leader in Cybersecurity, Application Development, Data Science and Advanced Analytics, Technuf meets mission critical requirements for its customers within Federal Government including the Internal Revenue Service, Department of Defense, and state government.</w:t>
      </w:r>
    </w:p>
    <w:p w14:paraId="5FFACBC8" w14:textId="4FA42717" w:rsidR="00506482" w:rsidRPr="008E0892" w:rsidRDefault="5B63C4C2" w:rsidP="008E0892">
      <w:pPr>
        <w:pStyle w:val="K4BodyText"/>
        <w:spacing w:line="259" w:lineRule="auto"/>
        <w:contextualSpacing/>
        <w:rPr>
          <w:rFonts w:eastAsia="Times New Roman"/>
          <w:color w:val="000000" w:themeColor="text1"/>
        </w:rPr>
      </w:pPr>
      <w:r w:rsidRPr="008E0892">
        <w:rPr>
          <w:rFonts w:eastAsia="Times New Roman"/>
          <w:color w:val="000000" w:themeColor="text1"/>
        </w:rPr>
        <w:t>For over 13 years, Technuf has been delivering expert cybersecurity services to government and corporate entities with thorough technical and strategic enhancements. Our clients include the Internal Revenue Service (IRS), Defense Information Systems Agency (DISA), State and local Government including Montgomery County. Our services and solutions offerings include vulnerability assessments, risk assessments, security auditing, network security assessment, security architecture and policy reviews. We leverage a customer centric, requirements-driven, objective and metrics-based governance framework with continuous monitoring and improvement to support all technical engagements. We employ industry and government best practices to ensure we continue to focus on quality deliverables.</w:t>
      </w:r>
    </w:p>
    <w:p w14:paraId="3153B3AD" w14:textId="12FB9A60" w:rsidR="09FD2F0F" w:rsidRPr="008E0892" w:rsidRDefault="003F6534" w:rsidP="008E0892">
      <w:pPr>
        <w:pStyle w:val="K4Heading2"/>
        <w:numPr>
          <w:ilvl w:val="0"/>
          <w:numId w:val="0"/>
        </w:numPr>
        <w:jc w:val="both"/>
        <w:rPr>
          <w:rFonts w:ascii="Times New Roman" w:hAnsi="Times New Roman" w:cs="Times New Roman"/>
        </w:rPr>
      </w:pPr>
      <w:bookmarkStart w:id="5" w:name="_Toc171932242"/>
      <w:r w:rsidRPr="008E0892">
        <w:rPr>
          <w:rFonts w:ascii="Times New Roman" w:hAnsi="Times New Roman" w:cs="Times New Roman"/>
        </w:rPr>
        <w:t>Our Statement of Understanding of the Scope of Services</w:t>
      </w:r>
      <w:bookmarkEnd w:id="5"/>
      <w:r w:rsidRPr="008E0892">
        <w:rPr>
          <w:rFonts w:ascii="Times New Roman" w:hAnsi="Times New Roman" w:cs="Times New Roman"/>
        </w:rPr>
        <w:t xml:space="preserve"> </w:t>
      </w:r>
    </w:p>
    <w:p w14:paraId="6A5EC582" w14:textId="2BBF8334" w:rsidR="6CB6BE21" w:rsidRPr="008E0892" w:rsidRDefault="009E36CE" w:rsidP="001B63E7">
      <w:pPr>
        <w:spacing w:before="40" w:after="80" w:line="259" w:lineRule="auto"/>
        <w:rPr>
          <w:rFonts w:eastAsia="Times New Roman"/>
          <w:color w:val="000000" w:themeColor="text1"/>
          <w:sz w:val="24"/>
        </w:rPr>
      </w:pPr>
      <w:r>
        <w:rPr>
          <w:rFonts w:eastAsiaTheme="minorEastAsia"/>
          <w:color w:val="000000" w:themeColor="text1"/>
          <w:sz w:val="24"/>
        </w:rPr>
        <w:t>{{</w:t>
      </w:r>
      <w:proofErr w:type="spellStart"/>
      <w:r w:rsidR="003E7BD0">
        <w:rPr>
          <w:rFonts w:eastAsiaTheme="minorEastAsia"/>
          <w:color w:val="000000" w:themeColor="text1"/>
          <w:sz w:val="24"/>
        </w:rPr>
        <w:t>sos_understanding</w:t>
      </w:r>
      <w:proofErr w:type="spellEnd"/>
      <w:r>
        <w:rPr>
          <w:rFonts w:eastAsiaTheme="minorEastAsia"/>
          <w:color w:val="000000" w:themeColor="text1"/>
          <w:sz w:val="24"/>
        </w:rPr>
        <w:t>}}</w:t>
      </w:r>
    </w:p>
    <w:p w14:paraId="3B612310" w14:textId="635F0D3B" w:rsidR="6CB6BE21" w:rsidRPr="008E0892" w:rsidRDefault="6CB6BE21" w:rsidP="008E0892">
      <w:pPr>
        <w:spacing w:before="40" w:after="80" w:line="259" w:lineRule="auto"/>
        <w:jc w:val="both"/>
        <w:rPr>
          <w:rFonts w:eastAsia="Times New Roman"/>
          <w:color w:val="000000" w:themeColor="text1"/>
          <w:sz w:val="24"/>
        </w:rPr>
      </w:pPr>
      <w:r w:rsidRPr="008E0892">
        <w:rPr>
          <w:rFonts w:eastAsia="Times New Roman"/>
          <w:color w:val="000000" w:themeColor="text1"/>
          <w:sz w:val="24"/>
        </w:rPr>
        <w:t xml:space="preserve">Technuf is confident that with our comprehensive understanding of the requirements of the position combined with our proven capabilities and experience, we are providing candidates who are exceptionally suited to meet and exceed expectations in this role. </w:t>
      </w:r>
    </w:p>
    <w:p w14:paraId="40A158DB" w14:textId="2F61A3CA" w:rsidR="2D5C9F80" w:rsidRDefault="6CB6BE21" w:rsidP="00A90F81">
      <w:pPr>
        <w:spacing w:before="40"/>
        <w:jc w:val="both"/>
        <w:rPr>
          <w:rFonts w:eastAsia="Times New Roman"/>
          <w:color w:val="000000" w:themeColor="text1"/>
          <w:sz w:val="24"/>
        </w:rPr>
      </w:pPr>
      <w:r w:rsidRPr="008E0892">
        <w:rPr>
          <w:rFonts w:eastAsia="Times New Roman"/>
          <w:color w:val="000000" w:themeColor="text1"/>
          <w:sz w:val="24"/>
        </w:rPr>
        <w:t>Technuf presents the following candidates:</w:t>
      </w:r>
    </w:p>
    <w:p w14:paraId="7B3A2713" w14:textId="016F5EA1" w:rsidR="49708271" w:rsidRDefault="009E36CE" w:rsidP="001B63E7">
      <w:pPr>
        <w:spacing w:after="160" w:line="257" w:lineRule="auto"/>
        <w:rPr>
          <w:rFonts w:eastAsiaTheme="minorEastAsia"/>
          <w:color w:val="000000" w:themeColor="text1"/>
          <w:sz w:val="24"/>
        </w:rPr>
      </w:pPr>
      <w:r>
        <w:rPr>
          <w:rFonts w:eastAsiaTheme="minorEastAsia"/>
          <w:color w:val="000000" w:themeColor="text1"/>
          <w:sz w:val="24"/>
        </w:rPr>
        <w:t>{{</w:t>
      </w:r>
      <w:r w:rsidR="00672F8F">
        <w:rPr>
          <w:rFonts w:eastAsiaTheme="minorEastAsia"/>
          <w:color w:val="000000" w:themeColor="text1"/>
          <w:sz w:val="24"/>
        </w:rPr>
        <w:t>resume_description_1</w:t>
      </w:r>
      <w:r>
        <w:rPr>
          <w:rFonts w:eastAsiaTheme="minorEastAsia"/>
          <w:color w:val="000000" w:themeColor="text1"/>
          <w:sz w:val="24"/>
        </w:rPr>
        <w:t>}}</w:t>
      </w:r>
    </w:p>
    <w:p w14:paraId="56F89EF1" w14:textId="622E289B" w:rsidR="697E3938" w:rsidRDefault="009E36CE" w:rsidP="001B63E7">
      <w:pPr>
        <w:shd w:val="clear" w:color="auto" w:fill="FFFFFF" w:themeFill="background1"/>
        <w:spacing w:before="240" w:after="240"/>
        <w:rPr>
          <w:rFonts w:eastAsiaTheme="minorEastAsia"/>
          <w:color w:val="000000" w:themeColor="text1"/>
          <w:sz w:val="24"/>
        </w:rPr>
      </w:pPr>
      <w:r>
        <w:rPr>
          <w:rFonts w:eastAsiaTheme="minorEastAsia"/>
          <w:color w:val="000000" w:themeColor="text1"/>
          <w:sz w:val="24"/>
        </w:rPr>
        <w:t>{{</w:t>
      </w:r>
      <w:r w:rsidR="00672F8F">
        <w:rPr>
          <w:rFonts w:eastAsiaTheme="minorEastAsia"/>
          <w:color w:val="000000" w:themeColor="text1"/>
          <w:sz w:val="24"/>
        </w:rPr>
        <w:t>resume_description_2</w:t>
      </w:r>
      <w:r>
        <w:rPr>
          <w:rFonts w:eastAsiaTheme="minorEastAsia"/>
          <w:color w:val="000000" w:themeColor="text1"/>
          <w:sz w:val="24"/>
        </w:rPr>
        <w:t>}}</w:t>
      </w:r>
    </w:p>
    <w:p w14:paraId="34032401" w14:textId="7D8A3695" w:rsidR="00672F8F" w:rsidRDefault="009E36CE" w:rsidP="001B63E7">
      <w:pPr>
        <w:spacing w:after="160" w:line="257" w:lineRule="auto"/>
        <w:rPr>
          <w:rFonts w:eastAsiaTheme="minorEastAsia"/>
          <w:color w:val="000000" w:themeColor="text1"/>
          <w:sz w:val="24"/>
        </w:rPr>
      </w:pPr>
      <w:r>
        <w:rPr>
          <w:rFonts w:eastAsiaTheme="minorEastAsia"/>
          <w:color w:val="000000" w:themeColor="text1"/>
          <w:sz w:val="24"/>
        </w:rPr>
        <w:t>{{</w:t>
      </w:r>
      <w:r w:rsidR="00672F8F">
        <w:rPr>
          <w:rFonts w:eastAsiaTheme="minorEastAsia"/>
          <w:color w:val="000000" w:themeColor="text1"/>
          <w:sz w:val="24"/>
        </w:rPr>
        <w:t>resume_description_3</w:t>
      </w:r>
      <w:r>
        <w:rPr>
          <w:rFonts w:eastAsiaTheme="minorEastAsia"/>
          <w:color w:val="000000" w:themeColor="text1"/>
          <w:sz w:val="24"/>
        </w:rPr>
        <w:t>}}</w:t>
      </w:r>
    </w:p>
    <w:p w14:paraId="348A83BA" w14:textId="2E22519F" w:rsidR="007F377D" w:rsidRDefault="007F377D" w:rsidP="097B4757">
      <w:pPr>
        <w:pStyle w:val="PropOpsHeading2"/>
        <w:numPr>
          <w:ilvl w:val="0"/>
          <w:numId w:val="0"/>
        </w:numPr>
        <w:rPr>
          <w:rFonts w:hint="eastAsia"/>
        </w:rPr>
      </w:pPr>
    </w:p>
    <w:p w14:paraId="45743A56" w14:textId="014D5CB7" w:rsidR="007F377D" w:rsidRDefault="001C0E66">
      <w:r>
        <w:br w:type="page"/>
      </w:r>
    </w:p>
    <w:p w14:paraId="44BBF235" w14:textId="5845B311" w:rsidR="007F377D" w:rsidRDefault="007F377D" w:rsidP="007F377D">
      <w:pPr>
        <w:pStyle w:val="K4Heading1"/>
        <w:rPr>
          <w:rFonts w:hint="eastAsia"/>
        </w:rPr>
      </w:pPr>
      <w:bookmarkStart w:id="6" w:name="_Toc171932243"/>
      <w:r>
        <w:lastRenderedPageBreak/>
        <w:t>Resumes</w:t>
      </w:r>
      <w:bookmarkEnd w:id="6"/>
      <w:r>
        <w:t xml:space="preserve"> </w:t>
      </w:r>
    </w:p>
    <w:p w14:paraId="43DF1705" w14:textId="57F0BB5C" w:rsidR="00672F8F" w:rsidRDefault="00672F8F" w:rsidP="00672F8F">
      <w:pPr>
        <w:pStyle w:val="K4Heading2"/>
        <w:numPr>
          <w:ilvl w:val="0"/>
          <w:numId w:val="0"/>
        </w:numPr>
        <w:ind w:left="576" w:hanging="576"/>
        <w:rPr>
          <w:rFonts w:hint="eastAsia"/>
        </w:rPr>
      </w:pPr>
      <w:bookmarkStart w:id="7" w:name="_Toc171932244"/>
      <w:r>
        <w:t>2.1</w:t>
      </w:r>
      <w:r>
        <w:tab/>
        <w:t xml:space="preserve">Resume # 1: </w:t>
      </w:r>
      <w:r w:rsidR="008B4AD9">
        <w:t>{{</w:t>
      </w:r>
      <w:r>
        <w:t>resume_name_1</w:t>
      </w:r>
      <w:bookmarkEnd w:id="7"/>
      <w:r w:rsidR="008B4AD9">
        <w:t>}}</w:t>
      </w:r>
    </w:p>
    <w:p w14:paraId="6082EFC9" w14:textId="6A72E347" w:rsidR="00672F8F" w:rsidRPr="00BC4959" w:rsidRDefault="008B4AD9" w:rsidP="00672F8F">
      <w:pPr>
        <w:pStyle w:val="TechnufResume"/>
        <w:contextualSpacing/>
      </w:pPr>
      <w:r>
        <w:t>{{</w:t>
      </w:r>
      <w:r w:rsidR="00672F8F">
        <w:t>resume_name_1</w:t>
      </w:r>
      <w:r>
        <w:t>}}</w:t>
      </w:r>
    </w:p>
    <w:p w14:paraId="1A35CB1D" w14:textId="6C0013ED" w:rsidR="00672F8F" w:rsidRPr="00BC4959" w:rsidRDefault="00672F8F" w:rsidP="00672F8F">
      <w:pPr>
        <w:pStyle w:val="TechnufResume"/>
        <w:ind w:firstLine="677"/>
        <w:contextualSpacing/>
        <w:jc w:val="left"/>
      </w:pPr>
      <w:r w:rsidRPr="00BC4959">
        <w:t xml:space="preserve">                        Proposed Labor Category: </w:t>
      </w:r>
      <w:r w:rsidR="009E36CE">
        <w:rPr>
          <w:rFonts w:eastAsia="Times New Roman"/>
        </w:rPr>
        <w:t>{{</w:t>
      </w:r>
      <w:proofErr w:type="spellStart"/>
      <w:r>
        <w:rPr>
          <w:rFonts w:eastAsia="Times New Roman"/>
        </w:rPr>
        <w:t>labor_category</w:t>
      </w:r>
      <w:proofErr w:type="spellEnd"/>
      <w:r w:rsidR="009E36CE">
        <w:rPr>
          <w:rFonts w:eastAsia="Times New Roman"/>
        </w:rPr>
        <w:t>}}</w:t>
      </w:r>
    </w:p>
    <w:p w14:paraId="1CBDC9E4" w14:textId="77777777" w:rsidR="00672F8F" w:rsidRPr="00B71932" w:rsidRDefault="00672F8F" w:rsidP="00672F8F">
      <w:pPr>
        <w:pStyle w:val="TechnufResSubhead"/>
        <w:spacing w:before="0" w:after="0"/>
        <w:contextualSpacing/>
        <w:rPr>
          <w:lang w:val="en-US"/>
        </w:rPr>
      </w:pPr>
      <w:r w:rsidRPr="00B71932">
        <w:rPr>
          <w:lang w:val="en-US"/>
        </w:rPr>
        <w:t>Summary of Qualifications</w:t>
      </w:r>
    </w:p>
    <w:p w14:paraId="37F6E5B4" w14:textId="330497DE" w:rsidR="00672F8F" w:rsidRPr="00F57C67" w:rsidRDefault="008B4AD9" w:rsidP="00E90AD7">
      <w:pPr>
        <w:spacing w:after="0"/>
        <w:rPr>
          <w:sz w:val="24"/>
        </w:rPr>
      </w:pPr>
      <w:r>
        <w:rPr>
          <w:sz w:val="24"/>
        </w:rPr>
        <w:t>{{</w:t>
      </w:r>
      <w:r w:rsidR="00672F8F">
        <w:rPr>
          <w:sz w:val="24"/>
        </w:rPr>
        <w:t>resume_qualifications_1</w:t>
      </w:r>
      <w:r>
        <w:rPr>
          <w:sz w:val="24"/>
        </w:rPr>
        <w:t>}}</w:t>
      </w:r>
    </w:p>
    <w:p w14:paraId="15D6F4DF" w14:textId="77777777" w:rsidR="00672F8F" w:rsidRPr="00675D37" w:rsidRDefault="00672F8F" w:rsidP="00672F8F">
      <w:pPr>
        <w:pStyle w:val="TechnufResSubhead"/>
        <w:spacing w:before="0" w:after="0"/>
        <w:contextualSpacing/>
        <w:rPr>
          <w:lang w:val="en-US"/>
        </w:rPr>
      </w:pPr>
      <w:r w:rsidRPr="00675D37">
        <w:rPr>
          <w:lang w:val="en-US"/>
        </w:rPr>
        <w:t>Education</w:t>
      </w:r>
      <w:r>
        <w:rPr>
          <w:lang w:val="en-US"/>
        </w:rPr>
        <w:t xml:space="preserve"> and Certification</w:t>
      </w:r>
    </w:p>
    <w:p w14:paraId="727CD79D" w14:textId="6B6E1FFA" w:rsidR="00672F8F" w:rsidRPr="00672F8F" w:rsidRDefault="008B4AD9" w:rsidP="00E90AD7">
      <w:pPr>
        <w:contextualSpacing/>
        <w:rPr>
          <w:rStyle w:val="normaltextrun"/>
          <w:sz w:val="24"/>
        </w:rPr>
      </w:pPr>
      <w:r>
        <w:rPr>
          <w:rStyle w:val="normaltextrun"/>
          <w:sz w:val="24"/>
        </w:rPr>
        <w:t>{{</w:t>
      </w:r>
      <w:r w:rsidR="00672F8F" w:rsidRPr="00672F8F">
        <w:rPr>
          <w:rStyle w:val="normaltextrun"/>
          <w:sz w:val="24"/>
        </w:rPr>
        <w:t>resume_education</w:t>
      </w:r>
      <w:r w:rsidR="00672F8F">
        <w:rPr>
          <w:rStyle w:val="normaltextrun"/>
          <w:sz w:val="24"/>
        </w:rPr>
        <w:t>_1</w:t>
      </w:r>
      <w:r>
        <w:rPr>
          <w:rStyle w:val="normaltextrun"/>
          <w:sz w:val="24"/>
        </w:rPr>
        <w:t>}}</w:t>
      </w:r>
    </w:p>
    <w:p w14:paraId="3A68A29D" w14:textId="77777777" w:rsidR="00672F8F" w:rsidRPr="008344C2" w:rsidRDefault="00672F8F" w:rsidP="00672F8F">
      <w:pPr>
        <w:pStyle w:val="TechnufResSubhead"/>
        <w:spacing w:before="0" w:after="0"/>
        <w:contextualSpacing/>
        <w:rPr>
          <w:lang w:val="en-US"/>
        </w:rPr>
      </w:pPr>
      <w:r>
        <w:rPr>
          <w:lang w:val="en-US"/>
        </w:rPr>
        <w:t>Skills</w:t>
      </w:r>
    </w:p>
    <w:p w14:paraId="5B332F2F" w14:textId="553822FB" w:rsidR="00672F8F" w:rsidRPr="00D1737E" w:rsidRDefault="008B4AD9" w:rsidP="00E90AD7">
      <w:pPr>
        <w:pStyle w:val="BodyText"/>
        <w:spacing w:after="0"/>
        <w:rPr>
          <w:sz w:val="24"/>
        </w:rPr>
      </w:pPr>
      <w:r>
        <w:rPr>
          <w:rFonts w:eastAsia="Times New Roman"/>
          <w:sz w:val="24"/>
        </w:rPr>
        <w:t>{{</w:t>
      </w:r>
      <w:r w:rsidR="00672F8F">
        <w:rPr>
          <w:rFonts w:eastAsia="Times New Roman"/>
          <w:sz w:val="24"/>
        </w:rPr>
        <w:t>resume_skills_1</w:t>
      </w:r>
      <w:r>
        <w:rPr>
          <w:rFonts w:eastAsia="Times New Roman"/>
          <w:sz w:val="24"/>
        </w:rPr>
        <w:t>}}</w:t>
      </w:r>
    </w:p>
    <w:p w14:paraId="55A60938" w14:textId="77777777" w:rsidR="00672F8F" w:rsidRPr="00714016" w:rsidRDefault="00672F8F" w:rsidP="00672F8F">
      <w:pPr>
        <w:pStyle w:val="TechnufResSubhead"/>
        <w:spacing w:before="0" w:after="0"/>
        <w:contextualSpacing/>
        <w:rPr>
          <w:lang w:val="en-US"/>
        </w:rPr>
      </w:pPr>
      <w:r>
        <w:rPr>
          <w:lang w:val="en-US"/>
        </w:rPr>
        <w:t>Relevant Experience</w:t>
      </w:r>
    </w:p>
    <w:p w14:paraId="1DE6DBBA" w14:textId="7FE6F9E3" w:rsidR="007F377D" w:rsidRDefault="008B4AD9" w:rsidP="00E90AD7">
      <w:r>
        <w:t>{{</w:t>
      </w:r>
      <w:r w:rsidR="00672F8F">
        <w:t>resume_work_1</w:t>
      </w:r>
      <w:r>
        <w:t>}}</w:t>
      </w:r>
      <w:r w:rsidR="007F377D">
        <w:rPr>
          <w:rFonts w:hint="eastAsia"/>
        </w:rPr>
        <w:br w:type="page"/>
      </w:r>
    </w:p>
    <w:p w14:paraId="29BD25AC" w14:textId="400C8BC8" w:rsidR="00D61B4E" w:rsidRDefault="00672F8F" w:rsidP="00DC769A">
      <w:pPr>
        <w:pStyle w:val="K4Heading3"/>
        <w:numPr>
          <w:ilvl w:val="0"/>
          <w:numId w:val="0"/>
        </w:numPr>
        <w:rPr>
          <w:rFonts w:hint="eastAsia"/>
        </w:rPr>
      </w:pPr>
      <w:bookmarkStart w:id="8" w:name="_Toc171932245"/>
      <w:r>
        <w:lastRenderedPageBreak/>
        <w:t>2.1.1</w:t>
      </w:r>
      <w:r>
        <w:tab/>
      </w:r>
      <w:r w:rsidR="007F377D">
        <w:t xml:space="preserve">Certificates </w:t>
      </w:r>
      <w:r w:rsidR="008E7BB6">
        <w:t>–</w:t>
      </w:r>
      <w:r w:rsidR="007F377D">
        <w:t xml:space="preserve"> </w:t>
      </w:r>
      <w:r w:rsidR="009E36CE">
        <w:t>{{</w:t>
      </w:r>
      <w:r>
        <w:t>resume_name_1</w:t>
      </w:r>
      <w:bookmarkEnd w:id="8"/>
      <w:r w:rsidR="009E36CE">
        <w:t>}}</w:t>
      </w:r>
    </w:p>
    <w:p w14:paraId="2EEC3CE3" w14:textId="4553054B" w:rsidR="007F377D" w:rsidRDefault="007F377D">
      <w:pPr>
        <w:rPr>
          <w:rFonts w:ascii="Times New Roman Bold" w:eastAsiaTheme="majorEastAsia" w:hAnsi="Times New Roman Bold" w:cstheme="majorBidi" w:hint="eastAsia"/>
          <w:b/>
          <w:bCs/>
          <w:sz w:val="24"/>
          <w:szCs w:val="26"/>
        </w:rPr>
      </w:pPr>
      <w:r>
        <w:rPr>
          <w:rFonts w:hint="eastAsia"/>
        </w:rPr>
        <w:br w:type="page"/>
      </w:r>
    </w:p>
    <w:p w14:paraId="642A0408" w14:textId="3573C5AE" w:rsidR="007F377D" w:rsidRDefault="00672F8F" w:rsidP="00672F8F">
      <w:pPr>
        <w:pStyle w:val="K4Heading2"/>
        <w:numPr>
          <w:ilvl w:val="0"/>
          <w:numId w:val="0"/>
        </w:numPr>
        <w:ind w:left="576" w:hanging="576"/>
        <w:rPr>
          <w:rFonts w:hint="eastAsia"/>
        </w:rPr>
      </w:pPr>
      <w:bookmarkStart w:id="9" w:name="_Toc171932246"/>
      <w:r>
        <w:lastRenderedPageBreak/>
        <w:t>2.2</w:t>
      </w:r>
      <w:r>
        <w:tab/>
      </w:r>
      <w:r w:rsidR="007F377D">
        <w:t xml:space="preserve">Resume # 2: </w:t>
      </w:r>
      <w:r w:rsidR="009E36CE">
        <w:t>{{</w:t>
      </w:r>
      <w:r>
        <w:t>resume_name_2</w:t>
      </w:r>
      <w:bookmarkEnd w:id="9"/>
      <w:r w:rsidR="009E36CE">
        <w:t>}}</w:t>
      </w:r>
    </w:p>
    <w:p w14:paraId="504B1927" w14:textId="4DC4B08A" w:rsidR="002C0613" w:rsidRPr="00BC4959" w:rsidRDefault="009E36CE" w:rsidP="002C0613">
      <w:pPr>
        <w:pStyle w:val="TechnufResume"/>
        <w:contextualSpacing/>
      </w:pPr>
      <w:r>
        <w:t>{{</w:t>
      </w:r>
      <w:r w:rsidR="00672F8F">
        <w:t>resume_name_2</w:t>
      </w:r>
      <w:r>
        <w:t>}}</w:t>
      </w:r>
    </w:p>
    <w:p w14:paraId="6C10DC5C" w14:textId="2C89360E" w:rsidR="002C0613" w:rsidRPr="00BC4959" w:rsidRDefault="002C0613" w:rsidP="002C0613">
      <w:pPr>
        <w:pStyle w:val="TechnufResume"/>
        <w:ind w:firstLine="677"/>
        <w:contextualSpacing/>
        <w:jc w:val="left"/>
      </w:pPr>
      <w:r w:rsidRPr="00BC4959">
        <w:t xml:space="preserve">                        Proposed Labor Category: </w:t>
      </w:r>
      <w:r w:rsidR="009E36CE">
        <w:rPr>
          <w:rFonts w:eastAsia="Times New Roman"/>
        </w:rPr>
        <w:t>{{</w:t>
      </w:r>
      <w:proofErr w:type="spellStart"/>
      <w:r w:rsidR="00672F8F">
        <w:rPr>
          <w:rFonts w:eastAsia="Times New Roman"/>
        </w:rPr>
        <w:t>labor_category</w:t>
      </w:r>
      <w:proofErr w:type="spellEnd"/>
      <w:r w:rsidR="009E36CE">
        <w:rPr>
          <w:rFonts w:eastAsia="Times New Roman"/>
        </w:rPr>
        <w:t>}}</w:t>
      </w:r>
    </w:p>
    <w:p w14:paraId="2AE3E9D0" w14:textId="77777777" w:rsidR="00672F8F" w:rsidRPr="00B71932" w:rsidRDefault="00672F8F" w:rsidP="00672F8F">
      <w:pPr>
        <w:pStyle w:val="TechnufResSubhead"/>
        <w:spacing w:before="0" w:after="0"/>
        <w:contextualSpacing/>
        <w:rPr>
          <w:lang w:val="en-US"/>
        </w:rPr>
      </w:pPr>
      <w:r w:rsidRPr="00B71932">
        <w:rPr>
          <w:lang w:val="en-US"/>
        </w:rPr>
        <w:t>Summary of Qualifications</w:t>
      </w:r>
    </w:p>
    <w:p w14:paraId="048D9281" w14:textId="00E0EFBF" w:rsidR="00672F8F" w:rsidRPr="00F57C67" w:rsidRDefault="009E36CE" w:rsidP="00E90AD7">
      <w:pPr>
        <w:spacing w:after="0"/>
        <w:rPr>
          <w:sz w:val="24"/>
        </w:rPr>
      </w:pPr>
      <w:r>
        <w:rPr>
          <w:sz w:val="24"/>
        </w:rPr>
        <w:t>{{</w:t>
      </w:r>
      <w:r w:rsidR="00672F8F">
        <w:rPr>
          <w:sz w:val="24"/>
        </w:rPr>
        <w:t>resume_qualifications_2</w:t>
      </w:r>
      <w:r>
        <w:rPr>
          <w:sz w:val="24"/>
        </w:rPr>
        <w:t>}}</w:t>
      </w:r>
    </w:p>
    <w:p w14:paraId="463A0C58" w14:textId="77777777" w:rsidR="00672F8F" w:rsidRPr="00675D37" w:rsidRDefault="00672F8F" w:rsidP="00672F8F">
      <w:pPr>
        <w:pStyle w:val="TechnufResSubhead"/>
        <w:spacing w:before="0" w:after="0"/>
        <w:contextualSpacing/>
        <w:rPr>
          <w:lang w:val="en-US"/>
        </w:rPr>
      </w:pPr>
      <w:r w:rsidRPr="00675D37">
        <w:rPr>
          <w:lang w:val="en-US"/>
        </w:rPr>
        <w:t>Education</w:t>
      </w:r>
      <w:r>
        <w:rPr>
          <w:lang w:val="en-US"/>
        </w:rPr>
        <w:t xml:space="preserve"> and Certification</w:t>
      </w:r>
    </w:p>
    <w:p w14:paraId="3BF86FA0" w14:textId="38079D75" w:rsidR="00672F8F" w:rsidRPr="00672F8F" w:rsidRDefault="009E36CE" w:rsidP="00E90AD7">
      <w:pPr>
        <w:contextualSpacing/>
        <w:rPr>
          <w:rStyle w:val="normaltextrun"/>
          <w:sz w:val="24"/>
        </w:rPr>
      </w:pPr>
      <w:r>
        <w:rPr>
          <w:rStyle w:val="normaltextrun"/>
          <w:sz w:val="24"/>
        </w:rPr>
        <w:t>{{</w:t>
      </w:r>
      <w:r w:rsidR="00672F8F" w:rsidRPr="00672F8F">
        <w:rPr>
          <w:rStyle w:val="normaltextrun"/>
          <w:sz w:val="24"/>
        </w:rPr>
        <w:t>resume_education</w:t>
      </w:r>
      <w:r w:rsidR="00672F8F">
        <w:rPr>
          <w:rStyle w:val="normaltextrun"/>
          <w:sz w:val="24"/>
        </w:rPr>
        <w:t>_2</w:t>
      </w:r>
      <w:r>
        <w:rPr>
          <w:rStyle w:val="normaltextrun"/>
          <w:sz w:val="24"/>
        </w:rPr>
        <w:t>}}</w:t>
      </w:r>
    </w:p>
    <w:p w14:paraId="44DF16EE" w14:textId="77777777" w:rsidR="00672F8F" w:rsidRPr="008344C2" w:rsidRDefault="00672F8F" w:rsidP="00672F8F">
      <w:pPr>
        <w:pStyle w:val="TechnufResSubhead"/>
        <w:spacing w:before="0" w:after="0"/>
        <w:contextualSpacing/>
        <w:rPr>
          <w:lang w:val="en-US"/>
        </w:rPr>
      </w:pPr>
      <w:r>
        <w:rPr>
          <w:lang w:val="en-US"/>
        </w:rPr>
        <w:t>Skills</w:t>
      </w:r>
    </w:p>
    <w:p w14:paraId="3D7F7F14" w14:textId="7F9AC1F8" w:rsidR="00672F8F" w:rsidRPr="00D1737E" w:rsidRDefault="009E36CE" w:rsidP="00E90AD7">
      <w:pPr>
        <w:pStyle w:val="BodyText"/>
        <w:spacing w:after="0"/>
        <w:rPr>
          <w:sz w:val="24"/>
        </w:rPr>
      </w:pPr>
      <w:r>
        <w:rPr>
          <w:rFonts w:eastAsia="Times New Roman"/>
          <w:sz w:val="24"/>
        </w:rPr>
        <w:t>{{</w:t>
      </w:r>
      <w:r w:rsidR="00672F8F">
        <w:rPr>
          <w:rFonts w:eastAsia="Times New Roman"/>
          <w:sz w:val="24"/>
        </w:rPr>
        <w:t>resume_skills_2</w:t>
      </w:r>
      <w:r>
        <w:rPr>
          <w:rFonts w:eastAsia="Times New Roman"/>
          <w:sz w:val="24"/>
        </w:rPr>
        <w:t>}}</w:t>
      </w:r>
    </w:p>
    <w:p w14:paraId="5F3AFB34" w14:textId="77777777" w:rsidR="00672F8F" w:rsidRPr="00714016" w:rsidRDefault="00672F8F" w:rsidP="00672F8F">
      <w:pPr>
        <w:pStyle w:val="TechnufResSubhead"/>
        <w:spacing w:before="0" w:after="0"/>
        <w:contextualSpacing/>
        <w:rPr>
          <w:lang w:val="en-US"/>
        </w:rPr>
      </w:pPr>
      <w:r>
        <w:rPr>
          <w:lang w:val="en-US"/>
        </w:rPr>
        <w:t>Relevant Experience</w:t>
      </w:r>
    </w:p>
    <w:p w14:paraId="746DBEC3" w14:textId="0AE0EDF4" w:rsidR="00672F8F" w:rsidRPr="00672F8F" w:rsidRDefault="009E36CE" w:rsidP="00E90AD7">
      <w:r>
        <w:t>{{</w:t>
      </w:r>
      <w:r w:rsidR="00672F8F">
        <w:t>resume_work_2</w:t>
      </w:r>
      <w:r>
        <w:t>}}</w:t>
      </w:r>
      <w:r w:rsidR="00672F8F">
        <w:rPr>
          <w:rFonts w:ascii="Times New Roman Bold" w:eastAsiaTheme="majorEastAsia" w:hAnsi="Times New Roman Bold" w:cstheme="majorBidi" w:hint="eastAsia"/>
          <w:b/>
          <w:bCs/>
          <w:sz w:val="24"/>
          <w:szCs w:val="26"/>
        </w:rPr>
        <w:br w:type="page"/>
      </w:r>
    </w:p>
    <w:p w14:paraId="222C32AD" w14:textId="0538F953" w:rsidR="00672F8F" w:rsidRDefault="00672F8F" w:rsidP="00672F8F">
      <w:pPr>
        <w:pStyle w:val="K4Heading3"/>
        <w:numPr>
          <w:ilvl w:val="0"/>
          <w:numId w:val="0"/>
        </w:numPr>
        <w:rPr>
          <w:rFonts w:hint="eastAsia"/>
        </w:rPr>
      </w:pPr>
      <w:bookmarkStart w:id="10" w:name="_Toc171932247"/>
      <w:r>
        <w:lastRenderedPageBreak/>
        <w:t>2.2.1</w:t>
      </w:r>
      <w:r>
        <w:tab/>
      </w:r>
      <w:r w:rsidRPr="007F377D">
        <w:t xml:space="preserve">Certificates </w:t>
      </w:r>
      <w:r>
        <w:t>–</w:t>
      </w:r>
      <w:r w:rsidRPr="007F377D">
        <w:t xml:space="preserve"> </w:t>
      </w:r>
      <w:r w:rsidR="009E36CE">
        <w:t>{{</w:t>
      </w:r>
      <w:r>
        <w:t>resume_name_2</w:t>
      </w:r>
      <w:bookmarkEnd w:id="10"/>
      <w:r w:rsidR="009E36CE">
        <w:t>}}</w:t>
      </w:r>
    </w:p>
    <w:p w14:paraId="7A53033B" w14:textId="55267E28" w:rsidR="007F377D" w:rsidRDefault="00672F8F" w:rsidP="00672F8F">
      <w:pPr>
        <w:rPr>
          <w:rFonts w:ascii="Times New Roman Bold" w:eastAsiaTheme="majorEastAsia" w:hAnsi="Times New Roman Bold" w:cstheme="majorBidi" w:hint="eastAsia"/>
          <w:b/>
          <w:bCs/>
          <w:sz w:val="24"/>
          <w:szCs w:val="26"/>
        </w:rPr>
      </w:pPr>
      <w:r>
        <w:rPr>
          <w:rFonts w:ascii="Times New Roman Bold" w:eastAsiaTheme="majorEastAsia" w:hAnsi="Times New Roman Bold" w:cstheme="majorBidi" w:hint="eastAsia"/>
          <w:b/>
          <w:bCs/>
          <w:sz w:val="24"/>
          <w:szCs w:val="26"/>
        </w:rPr>
        <w:br w:type="page"/>
      </w:r>
    </w:p>
    <w:p w14:paraId="2EF3A368" w14:textId="01BD3E3C" w:rsidR="007F377D" w:rsidRDefault="00672F8F" w:rsidP="00672F8F">
      <w:pPr>
        <w:pStyle w:val="K4Heading2"/>
        <w:numPr>
          <w:ilvl w:val="0"/>
          <w:numId w:val="0"/>
        </w:numPr>
        <w:ind w:left="576" w:hanging="576"/>
        <w:rPr>
          <w:rFonts w:hint="eastAsia"/>
        </w:rPr>
      </w:pPr>
      <w:bookmarkStart w:id="11" w:name="_Toc171932248"/>
      <w:r>
        <w:lastRenderedPageBreak/>
        <w:t>2.3</w:t>
      </w:r>
      <w:r>
        <w:tab/>
      </w:r>
      <w:r w:rsidR="007F377D">
        <w:t xml:space="preserve">Resume # 3: </w:t>
      </w:r>
      <w:r w:rsidR="009E36CE">
        <w:t>{{</w:t>
      </w:r>
      <w:r>
        <w:t>resume_name_3</w:t>
      </w:r>
      <w:bookmarkEnd w:id="11"/>
      <w:r w:rsidR="009E36CE">
        <w:t>}}</w:t>
      </w:r>
    </w:p>
    <w:p w14:paraId="2A415DB3" w14:textId="14BE641A" w:rsidR="00A60712" w:rsidRPr="00820814" w:rsidRDefault="009E36CE" w:rsidP="00A60712">
      <w:pPr>
        <w:pStyle w:val="TechnufResume"/>
        <w:contextualSpacing/>
      </w:pPr>
      <w:r>
        <w:t>{{</w:t>
      </w:r>
      <w:r w:rsidR="00672F8F">
        <w:t>resume_name_3</w:t>
      </w:r>
      <w:r>
        <w:t>}}</w:t>
      </w:r>
    </w:p>
    <w:p w14:paraId="28B47053" w14:textId="1E2D0F2F" w:rsidR="00A60712" w:rsidRPr="00820814" w:rsidRDefault="00A60712" w:rsidP="00A60712">
      <w:pPr>
        <w:pStyle w:val="TechnufResume"/>
        <w:ind w:firstLine="677"/>
        <w:contextualSpacing/>
        <w:jc w:val="left"/>
      </w:pPr>
      <w:r w:rsidRPr="00820814">
        <w:t xml:space="preserve">                        Proposed Labor Category: </w:t>
      </w:r>
      <w:r w:rsidR="009E36CE">
        <w:rPr>
          <w:rFonts w:eastAsia="Times New Roman"/>
        </w:rPr>
        <w:t>{{</w:t>
      </w:r>
      <w:proofErr w:type="spellStart"/>
      <w:r w:rsidR="00672F8F">
        <w:rPr>
          <w:rFonts w:eastAsia="Times New Roman"/>
        </w:rPr>
        <w:t>labor_category</w:t>
      </w:r>
      <w:proofErr w:type="spellEnd"/>
      <w:r w:rsidR="009E36CE">
        <w:rPr>
          <w:rFonts w:eastAsia="Times New Roman"/>
        </w:rPr>
        <w:t>}}</w:t>
      </w:r>
    </w:p>
    <w:p w14:paraId="2D45E0E4" w14:textId="77777777" w:rsidR="00A60712" w:rsidRPr="00B71932" w:rsidRDefault="00A60712" w:rsidP="00A60712">
      <w:pPr>
        <w:pStyle w:val="TechnufResSubhead"/>
        <w:spacing w:before="0" w:after="0"/>
        <w:contextualSpacing/>
        <w:rPr>
          <w:lang w:val="en-US"/>
        </w:rPr>
      </w:pPr>
      <w:r w:rsidRPr="00B71932">
        <w:rPr>
          <w:lang w:val="en-US"/>
        </w:rPr>
        <w:t>Summary of Qualifications</w:t>
      </w:r>
    </w:p>
    <w:p w14:paraId="0D949ADE" w14:textId="0A92E06D" w:rsidR="00A60712" w:rsidRPr="00F57C67" w:rsidRDefault="009E36CE" w:rsidP="00E90AD7">
      <w:pPr>
        <w:spacing w:after="0"/>
        <w:rPr>
          <w:sz w:val="24"/>
        </w:rPr>
      </w:pPr>
      <w:r>
        <w:rPr>
          <w:sz w:val="24"/>
        </w:rPr>
        <w:t>{{</w:t>
      </w:r>
      <w:r w:rsidR="00672F8F">
        <w:rPr>
          <w:sz w:val="24"/>
        </w:rPr>
        <w:t>resume_qualifications_3</w:t>
      </w:r>
      <w:r>
        <w:rPr>
          <w:sz w:val="24"/>
        </w:rPr>
        <w:t>}}</w:t>
      </w:r>
    </w:p>
    <w:p w14:paraId="1905DEF6" w14:textId="77777777" w:rsidR="00A60712" w:rsidRPr="00675D37" w:rsidRDefault="00A60712" w:rsidP="00A60712">
      <w:pPr>
        <w:pStyle w:val="TechnufResSubhead"/>
        <w:spacing w:before="0" w:after="0"/>
        <w:contextualSpacing/>
        <w:rPr>
          <w:lang w:val="en-US"/>
        </w:rPr>
      </w:pPr>
      <w:r w:rsidRPr="00675D37">
        <w:rPr>
          <w:lang w:val="en-US"/>
        </w:rPr>
        <w:t>Education</w:t>
      </w:r>
      <w:r>
        <w:rPr>
          <w:lang w:val="en-US"/>
        </w:rPr>
        <w:t xml:space="preserve"> and Certification</w:t>
      </w:r>
    </w:p>
    <w:p w14:paraId="78375E49" w14:textId="1A11B4B2" w:rsidR="00A60712" w:rsidRPr="00672F8F" w:rsidRDefault="009E36CE" w:rsidP="00E90AD7">
      <w:pPr>
        <w:contextualSpacing/>
        <w:rPr>
          <w:rStyle w:val="normaltextrun"/>
          <w:sz w:val="24"/>
        </w:rPr>
      </w:pPr>
      <w:r>
        <w:rPr>
          <w:rStyle w:val="normaltextrun"/>
          <w:sz w:val="24"/>
        </w:rPr>
        <w:t>{{</w:t>
      </w:r>
      <w:r w:rsidR="00672F8F" w:rsidRPr="00672F8F">
        <w:rPr>
          <w:rStyle w:val="normaltextrun"/>
          <w:sz w:val="24"/>
        </w:rPr>
        <w:t>resume_education</w:t>
      </w:r>
      <w:r w:rsidR="00672F8F">
        <w:rPr>
          <w:rStyle w:val="normaltextrun"/>
          <w:sz w:val="24"/>
        </w:rPr>
        <w:t>_3</w:t>
      </w:r>
      <w:r>
        <w:rPr>
          <w:rStyle w:val="normaltextrun"/>
          <w:sz w:val="24"/>
        </w:rPr>
        <w:t>}}</w:t>
      </w:r>
    </w:p>
    <w:p w14:paraId="5976581E" w14:textId="4DD6AF15" w:rsidR="00A60712" w:rsidRPr="008344C2" w:rsidRDefault="00A60712" w:rsidP="00A60712">
      <w:pPr>
        <w:pStyle w:val="TechnufResSubhead"/>
        <w:spacing w:before="0" w:after="0"/>
        <w:contextualSpacing/>
        <w:rPr>
          <w:lang w:val="en-US"/>
        </w:rPr>
      </w:pPr>
      <w:bookmarkStart w:id="12" w:name="_Hlk171464046"/>
      <w:r>
        <w:rPr>
          <w:lang w:val="en-US"/>
        </w:rPr>
        <w:t>Skills</w:t>
      </w:r>
      <w:bookmarkEnd w:id="12"/>
    </w:p>
    <w:p w14:paraId="2C1F56BC" w14:textId="44982B73" w:rsidR="00A60712" w:rsidRPr="00D1737E" w:rsidRDefault="009E36CE" w:rsidP="00E90AD7">
      <w:pPr>
        <w:pStyle w:val="BodyText"/>
        <w:spacing w:after="0"/>
        <w:rPr>
          <w:sz w:val="24"/>
        </w:rPr>
      </w:pPr>
      <w:r>
        <w:rPr>
          <w:rFonts w:eastAsia="Times New Roman"/>
          <w:sz w:val="24"/>
        </w:rPr>
        <w:t>{{</w:t>
      </w:r>
      <w:r w:rsidR="00672F8F">
        <w:rPr>
          <w:rFonts w:eastAsia="Times New Roman"/>
          <w:sz w:val="24"/>
        </w:rPr>
        <w:t>resume_skills_3</w:t>
      </w:r>
      <w:r>
        <w:rPr>
          <w:rFonts w:eastAsia="Times New Roman"/>
          <w:sz w:val="24"/>
        </w:rPr>
        <w:t>}}</w:t>
      </w:r>
    </w:p>
    <w:p w14:paraId="7FC49184" w14:textId="7E1E2262" w:rsidR="00A60712" w:rsidRPr="00714016" w:rsidRDefault="00080CFE" w:rsidP="00A60712">
      <w:pPr>
        <w:pStyle w:val="TechnufResSubhead"/>
        <w:spacing w:before="0" w:after="0"/>
        <w:contextualSpacing/>
        <w:rPr>
          <w:lang w:val="en-US"/>
        </w:rPr>
      </w:pPr>
      <w:r>
        <w:rPr>
          <w:lang w:val="en-US"/>
        </w:rPr>
        <w:t>Relevant Experience</w:t>
      </w:r>
    </w:p>
    <w:p w14:paraId="5BBED9C2" w14:textId="3321EA1B" w:rsidR="007F377D" w:rsidRPr="007F377D" w:rsidRDefault="009E36CE" w:rsidP="00E90AD7">
      <w:pPr>
        <w:rPr>
          <w:rFonts w:ascii="Times New Roman Bold" w:eastAsiaTheme="majorEastAsia" w:hAnsi="Times New Roman Bold" w:cstheme="majorBidi" w:hint="eastAsia"/>
          <w:b/>
          <w:bCs/>
          <w:sz w:val="24"/>
          <w:szCs w:val="26"/>
        </w:rPr>
      </w:pPr>
      <w:r>
        <w:t>{{</w:t>
      </w:r>
      <w:r w:rsidR="00672F8F">
        <w:t>resume_work_3</w:t>
      </w:r>
      <w:r>
        <w:t>}}</w:t>
      </w:r>
      <w:r w:rsidR="007F377D">
        <w:rPr>
          <w:rFonts w:hint="eastAsia"/>
        </w:rPr>
        <w:br w:type="page"/>
      </w:r>
    </w:p>
    <w:p w14:paraId="1BD9F0D5" w14:textId="4DAB9271" w:rsidR="007F377D" w:rsidRDefault="00672F8F" w:rsidP="0E7A4996">
      <w:pPr>
        <w:pStyle w:val="K4Heading3"/>
        <w:numPr>
          <w:ilvl w:val="0"/>
          <w:numId w:val="0"/>
        </w:numPr>
        <w:rPr>
          <w:rFonts w:hint="eastAsia"/>
        </w:rPr>
      </w:pPr>
      <w:bookmarkStart w:id="13" w:name="_Toc171932249"/>
      <w:r>
        <w:lastRenderedPageBreak/>
        <w:t>2.3.1</w:t>
      </w:r>
      <w:r>
        <w:tab/>
      </w:r>
      <w:r w:rsidR="007F377D" w:rsidRPr="007F377D">
        <w:t xml:space="preserve">Certificates </w:t>
      </w:r>
      <w:r w:rsidR="00211908">
        <w:t>–</w:t>
      </w:r>
      <w:r w:rsidR="007F377D" w:rsidRPr="007F377D">
        <w:t xml:space="preserve"> </w:t>
      </w:r>
      <w:r w:rsidR="009E36CE">
        <w:t>{{</w:t>
      </w:r>
      <w:r>
        <w:t>resume_name_3</w:t>
      </w:r>
      <w:bookmarkEnd w:id="13"/>
      <w:r w:rsidR="009E36CE">
        <w:t>}}</w:t>
      </w:r>
    </w:p>
    <w:p w14:paraId="3E2C303D" w14:textId="17CBCC9A" w:rsidR="00310879" w:rsidRDefault="00310879"/>
    <w:p w14:paraId="2CB9C663" w14:textId="0C52CAB1" w:rsidR="00BC485F" w:rsidRDefault="00BC485F"/>
    <w:p w14:paraId="0E08477A" w14:textId="4325AF88" w:rsidR="00BC485F" w:rsidRDefault="00BC485F"/>
    <w:p w14:paraId="749AF648" w14:textId="59365E90" w:rsidR="00310879" w:rsidRDefault="00310879"/>
    <w:p w14:paraId="3E2A645D" w14:textId="7C9AF1C8" w:rsidR="00211908" w:rsidRDefault="00211908">
      <w:pPr>
        <w:rPr>
          <w:rFonts w:eastAsiaTheme="majorEastAsia" w:cstheme="majorBidi"/>
          <w:b/>
          <w:bCs/>
          <w:color w:val="000000" w:themeColor="text1"/>
          <w:sz w:val="24"/>
        </w:rPr>
      </w:pPr>
      <w:r>
        <w:br w:type="page"/>
      </w:r>
    </w:p>
    <w:p w14:paraId="5F3A9092" w14:textId="309F6C7D" w:rsidR="00211908" w:rsidRPr="00211908" w:rsidRDefault="00211908" w:rsidP="00211908">
      <w:pPr>
        <w:pStyle w:val="K4Heading1"/>
        <w:rPr>
          <w:rFonts w:hint="eastAsia"/>
        </w:rPr>
      </w:pPr>
      <w:bookmarkStart w:id="14" w:name="_Toc171932250"/>
      <w:r>
        <w:lastRenderedPageBreak/>
        <w:t>Time and Materials Quote</w:t>
      </w:r>
      <w:bookmarkEnd w:id="14"/>
      <w:r>
        <w:t xml:space="preserve"> </w:t>
      </w:r>
    </w:p>
    <w:bookmarkEnd w:id="2"/>
    <w:bookmarkEnd w:id="3"/>
    <w:p w14:paraId="54FF2B55" w14:textId="37D3517F" w:rsidR="00D46E34" w:rsidRDefault="00E61F2F" w:rsidP="00D02D83">
      <w:pPr>
        <w:rPr>
          <w:rStyle w:val="normaltextrun"/>
          <w:color w:val="000000"/>
          <w:szCs w:val="22"/>
          <w:shd w:val="clear" w:color="auto" w:fill="FFFFFF"/>
        </w:rPr>
      </w:pPr>
      <w:r>
        <w:rPr>
          <w:rStyle w:val="normaltextrun"/>
          <w:color w:val="000000"/>
          <w:szCs w:val="22"/>
          <w:shd w:val="clear" w:color="auto" w:fill="FFFFFF"/>
        </w:rPr>
        <w:t xml:space="preserve"> </w:t>
      </w:r>
      <w:r w:rsidR="009E36CE">
        <w:rPr>
          <w:rStyle w:val="normaltextrun"/>
          <w:color w:val="000000"/>
          <w:szCs w:val="22"/>
          <w:shd w:val="clear" w:color="auto" w:fill="FFFFFF"/>
        </w:rPr>
        <w:t>{{</w:t>
      </w:r>
      <w:proofErr w:type="spellStart"/>
      <w:r w:rsidR="00672F8F">
        <w:rPr>
          <w:rStyle w:val="normaltextrun"/>
          <w:color w:val="000000"/>
          <w:szCs w:val="22"/>
          <w:shd w:val="clear" w:color="auto" w:fill="FFFFFF"/>
        </w:rPr>
        <w:t>time_materials_quote</w:t>
      </w:r>
      <w:proofErr w:type="spellEnd"/>
      <w:r w:rsidR="009E36CE">
        <w:rPr>
          <w:rStyle w:val="normaltextrun"/>
          <w:color w:val="000000"/>
          <w:szCs w:val="22"/>
          <w:shd w:val="clear" w:color="auto" w:fill="FFFFFF"/>
        </w:rPr>
        <w:t>}}</w:t>
      </w:r>
      <w:r w:rsidR="00DB5F6F">
        <w:rPr>
          <w:rStyle w:val="normaltextrun"/>
          <w:color w:val="000000"/>
          <w:szCs w:val="22"/>
          <w:shd w:val="clear" w:color="auto" w:fill="FFFFFF"/>
        </w:rPr>
        <w:t xml:space="preserve"> </w:t>
      </w:r>
    </w:p>
    <w:p w14:paraId="1965EE35" w14:textId="75BC03F0" w:rsidR="007F377D" w:rsidRPr="00D02D83" w:rsidRDefault="009E36CE" w:rsidP="00D02D83">
      <w:r>
        <w:rPr>
          <w:rStyle w:val="normaltextrun"/>
          <w:color w:val="000000"/>
          <w:szCs w:val="22"/>
          <w:shd w:val="clear" w:color="auto" w:fill="FFFFFF"/>
        </w:rPr>
        <w:t>{{</w:t>
      </w:r>
      <w:proofErr w:type="spellStart"/>
      <w:r w:rsidR="00672F8F">
        <w:rPr>
          <w:rStyle w:val="normaltextrun"/>
          <w:color w:val="000000"/>
          <w:szCs w:val="22"/>
          <w:shd w:val="clear" w:color="auto" w:fill="FFFFFF"/>
        </w:rPr>
        <w:t>time_materials_image</w:t>
      </w:r>
      <w:proofErr w:type="spellEnd"/>
      <w:r>
        <w:rPr>
          <w:rStyle w:val="normaltextrun"/>
          <w:color w:val="000000"/>
          <w:szCs w:val="22"/>
          <w:shd w:val="clear" w:color="auto" w:fill="FFFFFF"/>
        </w:rPr>
        <w:t>}}</w:t>
      </w:r>
      <w:r w:rsidR="00E61F2F">
        <w:rPr>
          <w:rStyle w:val="eop"/>
          <w:color w:val="000000"/>
          <w:szCs w:val="22"/>
          <w:shd w:val="clear" w:color="auto" w:fill="FFFFFF"/>
        </w:rPr>
        <w:t> </w:t>
      </w:r>
    </w:p>
    <w:sectPr w:rsidR="007F377D" w:rsidRPr="00D02D83" w:rsidSect="00D902C9">
      <w:headerReference w:type="default" r:id="rId25"/>
      <w:footerReference w:type="default" r:id="rId26"/>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9C8D9" w14:textId="77777777" w:rsidR="00AC1172" w:rsidRDefault="00AC1172" w:rsidP="00DA6AC8">
      <w:r>
        <w:separator/>
      </w:r>
    </w:p>
  </w:endnote>
  <w:endnote w:type="continuationSeparator" w:id="0">
    <w:p w14:paraId="78CB0976" w14:textId="77777777" w:rsidR="00AC1172" w:rsidRDefault="00AC1172" w:rsidP="00DA6AC8">
      <w:r>
        <w:continuationSeparator/>
      </w:r>
    </w:p>
  </w:endnote>
  <w:endnote w:type="continuationNotice" w:id="1">
    <w:p w14:paraId="734D359A" w14:textId="77777777" w:rsidR="00AC1172" w:rsidRDefault="00AC11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C8F83" w14:textId="5AB24221" w:rsidR="0051021F" w:rsidRDefault="0051021F" w:rsidP="00D7781B">
    <w:pPr>
      <w:spacing w:after="40"/>
      <w:ind w:right="190"/>
      <w:jc w:val="both"/>
      <w:rPr>
        <w:rFonts w:eastAsia="Calibri" w:cs="Arial"/>
        <w:bCs/>
        <w:color w:val="000000"/>
        <w:sz w:val="20"/>
        <w:szCs w:val="20"/>
      </w:rPr>
    </w:pPr>
  </w:p>
  <w:p w14:paraId="1C8EA679" w14:textId="4D9FA35B" w:rsidR="0051021F" w:rsidRPr="001E15B9" w:rsidRDefault="0051021F" w:rsidP="00D7781B">
    <w:pPr>
      <w:pStyle w:val="K4TitlePageDisclaimer"/>
      <w:jc w:val="both"/>
      <w:rPr>
        <w:color w:val="000000" w:themeColor="text1"/>
      </w:rPr>
    </w:pPr>
    <w:r w:rsidRPr="001E15B9">
      <w:rPr>
        <w:color w:val="000000" w:themeColor="text1"/>
      </w:rPr>
      <w:t xml:space="preserve">This document includes data that shall not be disclosed outside the Government or its representative, and shall not be duplicated, used, or disclosed—in whole or in part—for any purpose other than to evaluate this document. If, however, a contract is awarded to this offeror </w:t>
    </w:r>
    <w:proofErr w:type="gramStart"/>
    <w:r w:rsidRPr="001E15B9">
      <w:rPr>
        <w:color w:val="000000" w:themeColor="text1"/>
      </w:rPr>
      <w:t>as a result of</w:t>
    </w:r>
    <w:proofErr w:type="gramEnd"/>
    <w:r w:rsidRPr="001E15B9">
      <w:rPr>
        <w:color w:val="000000" w:themeColor="text1"/>
      </w:rPr>
      <w:t>—or in connection with—the submission of this data, the Government or its representative shall have the right to duplicate, use, or disclose the data to the extent provided in the resulting contract. This restriction does not limit the Government’s right to use information contained in this document if it is obtained from another source without restriction. The data subject to this restriction is contained in all pages.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single" w:sz="4" w:space="0" w:color="EE2A24" w:themeColor="text2"/>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5"/>
      <w:gridCol w:w="4675"/>
    </w:tblGrid>
    <w:tr w:rsidR="0051021F" w14:paraId="181C02BA" w14:textId="77777777" w:rsidTr="00B16E54">
      <w:trPr>
        <w:jc w:val="center"/>
      </w:trPr>
      <w:tc>
        <w:tcPr>
          <w:tcW w:w="4685" w:type="dxa"/>
          <w:tcBorders>
            <w:top w:val="single" w:sz="4" w:space="0" w:color="11568C" w:themeColor="accent6"/>
          </w:tcBorders>
        </w:tcPr>
        <w:p w14:paraId="6DE6B025" w14:textId="3653460B" w:rsidR="0051021F" w:rsidRDefault="00E078CD" w:rsidP="00E00BB6">
          <w:pPr>
            <w:pStyle w:val="Footer"/>
          </w:pPr>
          <w:r>
            <w:rPr>
              <w:b/>
              <w:bCs/>
              <w:color w:val="11568C" w:themeColor="accent6"/>
              <w:sz w:val="20"/>
              <w:szCs w:val="32"/>
            </w:rPr>
            <w:t>{{</w:t>
          </w:r>
          <w:proofErr w:type="spellStart"/>
          <w:r w:rsidR="007D2B5B">
            <w:rPr>
              <w:b/>
              <w:bCs/>
              <w:color w:val="11568C" w:themeColor="accent6"/>
              <w:sz w:val="20"/>
              <w:szCs w:val="32"/>
            </w:rPr>
            <w:t>topr_num</w:t>
          </w:r>
          <w:proofErr w:type="spellEnd"/>
          <w:r>
            <w:rPr>
              <w:b/>
              <w:bCs/>
              <w:color w:val="11568C" w:themeColor="accent6"/>
              <w:sz w:val="20"/>
              <w:szCs w:val="32"/>
            </w:rPr>
            <w:t>}}</w:t>
          </w:r>
        </w:p>
      </w:tc>
      <w:tc>
        <w:tcPr>
          <w:tcW w:w="4675" w:type="dxa"/>
          <w:tcBorders>
            <w:top w:val="single" w:sz="4" w:space="0" w:color="11568C" w:themeColor="accent6"/>
          </w:tcBorders>
        </w:tcPr>
        <w:p w14:paraId="4600647E" w14:textId="77777777" w:rsidR="0051021F" w:rsidRDefault="0051021F" w:rsidP="00386EA2">
          <w:pPr>
            <w:pStyle w:val="Footer"/>
            <w:jc w:val="right"/>
          </w:pPr>
          <w:r w:rsidRPr="00D55EB6">
            <w:t xml:space="preserve">Page </w:t>
          </w:r>
          <w:sdt>
            <w:sdtPr>
              <w:id w:val="1420985824"/>
              <w:docPartObj>
                <w:docPartGallery w:val="Page Numbers (Bottom of Page)"/>
                <w:docPartUnique/>
              </w:docPartObj>
            </w:sdtPr>
            <w:sdtEndPr>
              <w:rPr>
                <w:noProof/>
              </w:rPr>
            </w:sdtEndPr>
            <w:sdtContent>
              <w:r w:rsidRPr="00D55EB6">
                <w:fldChar w:fldCharType="begin"/>
              </w:r>
              <w:r w:rsidRPr="00D55EB6">
                <w:instrText xml:space="preserve"> PAGE   \* MERGEFORMAT </w:instrText>
              </w:r>
              <w:r w:rsidRPr="00D55EB6">
                <w:fldChar w:fldCharType="separate"/>
              </w:r>
              <w:r>
                <w:rPr>
                  <w:noProof/>
                </w:rPr>
                <w:t>i</w:t>
              </w:r>
              <w:r w:rsidRPr="00D55EB6">
                <w:rPr>
                  <w:noProof/>
                </w:rPr>
                <w:fldChar w:fldCharType="end"/>
              </w:r>
            </w:sdtContent>
          </w:sdt>
        </w:p>
      </w:tc>
    </w:tr>
  </w:tbl>
  <w:p w14:paraId="05A161F4" w14:textId="77777777" w:rsidR="0051021F" w:rsidRPr="0045218F" w:rsidRDefault="0051021F" w:rsidP="00386EA2">
    <w:pPr>
      <w:pStyle w:val="K4Disclaimer"/>
      <w:spacing w:after="0"/>
    </w:pPr>
    <w:r w:rsidRPr="00D55C20">
      <w:t>Use or disclosure of data contained on this sheet is subject to the restriction on the title page of this proposal.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single" w:sz="4" w:space="0" w:color="EE2A24" w:themeColor="text2"/>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5"/>
      <w:gridCol w:w="4675"/>
    </w:tblGrid>
    <w:tr w:rsidR="0051021F" w14:paraId="22C9A707" w14:textId="77777777" w:rsidTr="00FE6C26">
      <w:trPr>
        <w:jc w:val="center"/>
      </w:trPr>
      <w:tc>
        <w:tcPr>
          <w:tcW w:w="4685" w:type="dxa"/>
          <w:tcBorders>
            <w:top w:val="single" w:sz="4" w:space="0" w:color="11568C" w:themeColor="accent6"/>
          </w:tcBorders>
        </w:tcPr>
        <w:p w14:paraId="79F9E4C4" w14:textId="69FA8DB3" w:rsidR="0051021F" w:rsidRPr="003F2AD8" w:rsidRDefault="00E078CD" w:rsidP="008A7631">
          <w:pPr>
            <w:pStyle w:val="Footer"/>
            <w:rPr>
              <w:b/>
              <w:bCs/>
              <w:color w:val="11568C" w:themeColor="accent6"/>
              <w:sz w:val="20"/>
              <w:szCs w:val="32"/>
            </w:rPr>
          </w:pPr>
          <w:r>
            <w:rPr>
              <w:b/>
              <w:bCs/>
              <w:color w:val="11568C" w:themeColor="accent6"/>
              <w:sz w:val="20"/>
              <w:szCs w:val="32"/>
            </w:rPr>
            <w:t>{{</w:t>
          </w:r>
          <w:proofErr w:type="spellStart"/>
          <w:r w:rsidR="007D2B5B">
            <w:rPr>
              <w:b/>
              <w:bCs/>
              <w:color w:val="11568C" w:themeColor="accent6"/>
              <w:sz w:val="20"/>
              <w:szCs w:val="32"/>
            </w:rPr>
            <w:t>topr_num</w:t>
          </w:r>
          <w:proofErr w:type="spellEnd"/>
          <w:r>
            <w:rPr>
              <w:b/>
              <w:bCs/>
              <w:color w:val="11568C" w:themeColor="accent6"/>
              <w:sz w:val="20"/>
              <w:szCs w:val="32"/>
            </w:rPr>
            <w:t>}}</w:t>
          </w:r>
        </w:p>
      </w:tc>
      <w:tc>
        <w:tcPr>
          <w:tcW w:w="4675" w:type="dxa"/>
          <w:tcBorders>
            <w:top w:val="single" w:sz="4" w:space="0" w:color="11568C" w:themeColor="accent6"/>
          </w:tcBorders>
        </w:tcPr>
        <w:p w14:paraId="02CA37C1" w14:textId="77777777" w:rsidR="0051021F" w:rsidRPr="00E72D61" w:rsidRDefault="0051021F" w:rsidP="00FE6C26">
          <w:pPr>
            <w:pStyle w:val="Footer"/>
            <w:tabs>
              <w:tab w:val="left" w:pos="3828"/>
              <w:tab w:val="right" w:pos="4675"/>
            </w:tabs>
            <w:rPr>
              <w:sz w:val="20"/>
              <w:szCs w:val="32"/>
            </w:rPr>
          </w:pPr>
          <w:r w:rsidRPr="00E72D61">
            <w:rPr>
              <w:sz w:val="20"/>
              <w:szCs w:val="32"/>
            </w:rPr>
            <w:tab/>
          </w:r>
          <w:r w:rsidRPr="00E72D61">
            <w:rPr>
              <w:sz w:val="20"/>
              <w:szCs w:val="32"/>
            </w:rPr>
            <w:tab/>
            <w:t xml:space="preserve">Page </w:t>
          </w:r>
          <w:sdt>
            <w:sdtPr>
              <w:rPr>
                <w:sz w:val="20"/>
                <w:szCs w:val="32"/>
              </w:rPr>
              <w:id w:val="81719966"/>
              <w:docPartObj>
                <w:docPartGallery w:val="Page Numbers (Bottom of Page)"/>
                <w:docPartUnique/>
              </w:docPartObj>
            </w:sdtPr>
            <w:sdtEndPr>
              <w:rPr>
                <w:noProof/>
              </w:rPr>
            </w:sdtEndPr>
            <w:sdtContent>
              <w:r w:rsidRPr="00E72D61">
                <w:rPr>
                  <w:sz w:val="20"/>
                  <w:szCs w:val="32"/>
                </w:rPr>
                <w:fldChar w:fldCharType="begin"/>
              </w:r>
              <w:r w:rsidRPr="00E72D61">
                <w:rPr>
                  <w:sz w:val="20"/>
                  <w:szCs w:val="32"/>
                </w:rPr>
                <w:instrText xml:space="preserve"> PAGE   \* MERGEFORMAT </w:instrText>
              </w:r>
              <w:r w:rsidRPr="00E72D61">
                <w:rPr>
                  <w:sz w:val="20"/>
                  <w:szCs w:val="32"/>
                </w:rPr>
                <w:fldChar w:fldCharType="separate"/>
              </w:r>
              <w:r w:rsidRPr="00E72D61">
                <w:rPr>
                  <w:noProof/>
                  <w:sz w:val="20"/>
                  <w:szCs w:val="32"/>
                </w:rPr>
                <w:t>5</w:t>
              </w:r>
              <w:r w:rsidRPr="00E72D61">
                <w:rPr>
                  <w:noProof/>
                  <w:sz w:val="20"/>
                  <w:szCs w:val="32"/>
                </w:rPr>
                <w:fldChar w:fldCharType="end"/>
              </w:r>
            </w:sdtContent>
          </w:sdt>
        </w:p>
      </w:tc>
    </w:tr>
  </w:tbl>
  <w:p w14:paraId="2D198F10" w14:textId="77777777" w:rsidR="0051021F" w:rsidRPr="0045218F" w:rsidRDefault="0051021F" w:rsidP="00386EA2">
    <w:pPr>
      <w:pStyle w:val="K4Disclaimer"/>
      <w:spacing w:after="0"/>
    </w:pPr>
    <w:r w:rsidRPr="00D55C20">
      <w:t>Use or disclosure of data contained on this sheet is subject to the restriction on the title page of this proposal.</w:t>
    </w:r>
  </w:p>
  <w:p w14:paraId="13105AD0" w14:textId="77777777" w:rsidR="00750AB2" w:rsidRDefault="00750A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4746E" w14:textId="77777777" w:rsidR="00AC1172" w:rsidRDefault="00AC1172" w:rsidP="00DA6AC8">
      <w:r>
        <w:separator/>
      </w:r>
    </w:p>
  </w:footnote>
  <w:footnote w:type="continuationSeparator" w:id="0">
    <w:p w14:paraId="1817D552" w14:textId="77777777" w:rsidR="00AC1172" w:rsidRDefault="00AC1172" w:rsidP="00DA6AC8">
      <w:r>
        <w:continuationSeparator/>
      </w:r>
    </w:p>
  </w:footnote>
  <w:footnote w:type="continuationNotice" w:id="1">
    <w:p w14:paraId="18C9B032" w14:textId="77777777" w:rsidR="00AC1172" w:rsidRDefault="00AC11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E14A7" w14:textId="77777777" w:rsidR="0051021F" w:rsidRDefault="0051021F">
    <w:pPr>
      <w:pStyle w:val="Header"/>
    </w:pPr>
    <w:r>
      <w:rPr>
        <w:noProof/>
      </w:rPr>
      <mc:AlternateContent>
        <mc:Choice Requires="wpg">
          <w:drawing>
            <wp:anchor distT="0" distB="0" distL="114300" distR="114300" simplePos="0" relativeHeight="251658240" behindDoc="0" locked="0" layoutInCell="1" allowOverlap="1" wp14:anchorId="213D96D3" wp14:editId="52CFD8F8">
              <wp:simplePos x="0" y="0"/>
              <wp:positionH relativeFrom="column">
                <wp:posOffset>-514350</wp:posOffset>
              </wp:positionH>
              <wp:positionV relativeFrom="paragraph">
                <wp:posOffset>312420</wp:posOffset>
              </wp:positionV>
              <wp:extent cx="7407275" cy="255270"/>
              <wp:effectExtent l="0" t="57150" r="60325" b="49530"/>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07275" cy="255270"/>
                        <a:chOff x="0" y="0"/>
                        <a:chExt cx="4971946" cy="308344"/>
                      </a:xfrm>
                    </wpg:grpSpPr>
                    <wps:wsp>
                      <wps:cNvPr id="18" name="Straight Connector 11"/>
                      <wps:cNvCnPr/>
                      <wps:spPr>
                        <a:xfrm>
                          <a:off x="0" y="0"/>
                          <a:ext cx="2307265" cy="0"/>
                        </a:xfrm>
                        <a:prstGeom prst="line">
                          <a:avLst/>
                        </a:prstGeom>
                        <a:noFill/>
                        <a:ln w="130175" cap="flat" cmpd="sng" algn="ctr">
                          <a:solidFill>
                            <a:srgbClr val="FF0000"/>
                          </a:solidFill>
                          <a:prstDash val="solid"/>
                          <a:miter lim="800000"/>
                        </a:ln>
                        <a:effectLst/>
                      </wps:spPr>
                      <wps:bodyPr/>
                    </wps:wsp>
                    <wps:wsp>
                      <wps:cNvPr id="19" name="Straight Connector 12"/>
                      <wps:cNvCnPr/>
                      <wps:spPr>
                        <a:xfrm>
                          <a:off x="0" y="308344"/>
                          <a:ext cx="2307265" cy="0"/>
                        </a:xfrm>
                        <a:prstGeom prst="line">
                          <a:avLst/>
                        </a:prstGeom>
                        <a:noFill/>
                        <a:ln w="130175" cap="flat" cmpd="sng" algn="ctr">
                          <a:solidFill>
                            <a:srgbClr val="4472C4">
                              <a:lumMod val="75000"/>
                            </a:srgbClr>
                          </a:solidFill>
                          <a:prstDash val="solid"/>
                          <a:miter lim="800000"/>
                        </a:ln>
                        <a:effectLst/>
                      </wps:spPr>
                      <wps:bodyPr/>
                    </wps:wsp>
                    <wps:wsp>
                      <wps:cNvPr id="20" name="Straight Connector 13"/>
                      <wps:cNvCnPr/>
                      <wps:spPr>
                        <a:xfrm>
                          <a:off x="2509284" y="297712"/>
                          <a:ext cx="935355" cy="0"/>
                        </a:xfrm>
                        <a:prstGeom prst="line">
                          <a:avLst/>
                        </a:prstGeom>
                        <a:noFill/>
                        <a:ln w="130175" cap="flat" cmpd="sng" algn="ctr">
                          <a:solidFill>
                            <a:srgbClr val="27B800"/>
                          </a:solidFill>
                          <a:prstDash val="solid"/>
                          <a:miter lim="800000"/>
                        </a:ln>
                        <a:effectLst/>
                      </wps:spPr>
                      <wps:bodyPr/>
                    </wps:wsp>
                    <wps:wsp>
                      <wps:cNvPr id="21" name="Straight Connector 14"/>
                      <wps:cNvCnPr/>
                      <wps:spPr>
                        <a:xfrm>
                          <a:off x="2509284" y="0"/>
                          <a:ext cx="276447" cy="0"/>
                        </a:xfrm>
                        <a:prstGeom prst="line">
                          <a:avLst/>
                        </a:prstGeom>
                        <a:noFill/>
                        <a:ln w="130175" cap="flat" cmpd="sng" algn="ctr">
                          <a:solidFill>
                            <a:srgbClr val="0070C0"/>
                          </a:solidFill>
                          <a:prstDash val="solid"/>
                          <a:miter lim="800000"/>
                        </a:ln>
                        <a:effectLst/>
                      </wps:spPr>
                      <wps:bodyPr/>
                    </wps:wsp>
                    <wps:wsp>
                      <wps:cNvPr id="22" name="Straight Connector 20"/>
                      <wps:cNvCnPr/>
                      <wps:spPr>
                        <a:xfrm>
                          <a:off x="3646967" y="308344"/>
                          <a:ext cx="1324979" cy="0"/>
                        </a:xfrm>
                        <a:prstGeom prst="line">
                          <a:avLst/>
                        </a:prstGeom>
                        <a:noFill/>
                        <a:ln w="130175" cap="flat" cmpd="sng" algn="ctr">
                          <a:solidFill>
                            <a:srgbClr val="FF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249B7871" id="Group 8" o:spid="_x0000_s1026" style="position:absolute;margin-left:-40.5pt;margin-top:24.6pt;width:583.25pt;height:20.1pt;z-index:251658240;mso-width-relative:margin;mso-height-relative:margin" coordsize="49719,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">
              <v:line id="Straight Connector 11" o:spid="_x0000_s1027" style="position:absolute;visibility:visible;mso-wrap-style:square" from="0,0" to="23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" strokecolor="red" strokeweight="10.25pt">
                <v:stroke joinstyle="miter"/>
              </v:line>
              <v:line id="Straight Connector 12" o:spid="_x0000_s1028" style="position:absolute;visibility:visible;mso-wrap-style:square" from="0,3083" to="23072,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" strokecolor="#2f5597" strokeweight="10.25pt">
                <v:stroke joinstyle="miter"/>
              </v:line>
              <v:line id="Straight Connector 13" o:spid="_x0000_s1029" style="position:absolute;visibility:visible;mso-wrap-style:square" from="25092,2977" to="34446,2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" strokecolor="#27b800" strokeweight="10.25pt">
                <v:stroke joinstyle="miter"/>
              </v:line>
              <v:line id="Straight Connector 14" o:spid="_x0000_s1030" style="position:absolute;visibility:visible;mso-wrap-style:square" from="25092,0" to="27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" strokecolor="#0070c0" strokeweight="10.25pt">
                <v:stroke joinstyle="miter"/>
              </v:line>
              <v:line id="Straight Connector 20" o:spid="_x0000_s1031" style="position:absolute;visibility:visible;mso-wrap-style:square" from="36469,3083" to="49719,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" strokecolor="red" strokeweight="10.25pt">
                <v:stroke joinstyle="miter"/>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single" w:sz="4" w:space="0" w:color="EE2A24"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92"/>
      <w:gridCol w:w="2908"/>
    </w:tblGrid>
    <w:tr w:rsidR="0051021F" w14:paraId="5EBBF919" w14:textId="77777777" w:rsidTr="00DE05A2">
      <w:trPr>
        <w:trHeight w:val="810"/>
        <w:jc w:val="center"/>
      </w:trPr>
      <w:tc>
        <w:tcPr>
          <w:tcW w:w="6840" w:type="dxa"/>
          <w:tcBorders>
            <w:bottom w:val="single" w:sz="4" w:space="0" w:color="11568C" w:themeColor="accent6"/>
          </w:tcBorders>
        </w:tcPr>
        <w:p w14:paraId="6D8349B2" w14:textId="425401B6" w:rsidR="00572A90" w:rsidRPr="00B85FB3" w:rsidRDefault="00E078CD" w:rsidP="00C13E26">
          <w:pPr>
            <w:pStyle w:val="Header"/>
            <w:ind w:left="0"/>
            <w:rPr>
              <w:sz w:val="20"/>
              <w:szCs w:val="20"/>
            </w:rPr>
          </w:pPr>
          <w:r>
            <w:rPr>
              <w:sz w:val="20"/>
              <w:szCs w:val="20"/>
            </w:rPr>
            <w:t>{{</w:t>
          </w:r>
          <w:proofErr w:type="spellStart"/>
          <w:r w:rsidR="007D2B5B">
            <w:rPr>
              <w:sz w:val="20"/>
              <w:szCs w:val="20"/>
            </w:rPr>
            <w:t>cat_type</w:t>
          </w:r>
          <w:proofErr w:type="spellEnd"/>
          <w:r>
            <w:rPr>
              <w:sz w:val="20"/>
              <w:szCs w:val="20"/>
            </w:rPr>
            <w:t>}}</w:t>
          </w:r>
        </w:p>
        <w:p w14:paraId="60589823" w14:textId="647E07B1" w:rsidR="008E1E23" w:rsidRDefault="00E078CD" w:rsidP="00C13E26">
          <w:pPr>
            <w:pStyle w:val="Header"/>
            <w:ind w:left="0"/>
            <w:rPr>
              <w:sz w:val="20"/>
              <w:szCs w:val="20"/>
            </w:rPr>
          </w:pPr>
          <w:r>
            <w:rPr>
              <w:sz w:val="20"/>
              <w:szCs w:val="20"/>
            </w:rPr>
            <w:t>{{</w:t>
          </w:r>
          <w:r w:rsidR="00DE05B3">
            <w:rPr>
              <w:sz w:val="20"/>
              <w:szCs w:val="20"/>
            </w:rPr>
            <w:t>dept</w:t>
          </w:r>
          <w:r>
            <w:rPr>
              <w:sz w:val="20"/>
              <w:szCs w:val="20"/>
            </w:rPr>
            <w:t>}}</w:t>
          </w:r>
        </w:p>
        <w:p w14:paraId="04FEC806" w14:textId="7FF5AD39" w:rsidR="007D5905" w:rsidRPr="00B85FB3" w:rsidRDefault="00E078CD" w:rsidP="00C13E26">
          <w:pPr>
            <w:pStyle w:val="Header"/>
            <w:ind w:left="0"/>
            <w:rPr>
              <w:sz w:val="20"/>
              <w:szCs w:val="20"/>
            </w:rPr>
          </w:pPr>
          <w:r>
            <w:rPr>
              <w:sz w:val="20"/>
              <w:szCs w:val="20"/>
            </w:rPr>
            <w:t>{{</w:t>
          </w:r>
          <w:proofErr w:type="spellStart"/>
          <w:r w:rsidR="007D2B5B">
            <w:rPr>
              <w:sz w:val="20"/>
              <w:szCs w:val="20"/>
            </w:rPr>
            <w:t>job_titl</w:t>
          </w:r>
          <w:r>
            <w:rPr>
              <w:sz w:val="20"/>
              <w:szCs w:val="20"/>
            </w:rPr>
            <w:t>e</w:t>
          </w:r>
          <w:proofErr w:type="spellEnd"/>
          <w:r>
            <w:rPr>
              <w:sz w:val="20"/>
              <w:szCs w:val="20"/>
            </w:rPr>
            <w:t>}}</w:t>
          </w:r>
        </w:p>
        <w:p w14:paraId="31E17FE5" w14:textId="60AF35E9" w:rsidR="0051021F" w:rsidRPr="00DE05A2" w:rsidRDefault="00572A90" w:rsidP="00572A90">
          <w:pPr>
            <w:pStyle w:val="Header"/>
            <w:ind w:left="0"/>
            <w:rPr>
              <w:b/>
              <w:bCs/>
            </w:rPr>
          </w:pPr>
          <w:r w:rsidRPr="00B85FB3">
            <w:rPr>
              <w:color w:val="FF0000"/>
              <w:sz w:val="20"/>
              <w:szCs w:val="20"/>
            </w:rPr>
            <w:t>Technuf LLC</w:t>
          </w:r>
        </w:p>
      </w:tc>
      <w:tc>
        <w:tcPr>
          <w:tcW w:w="2520" w:type="dxa"/>
          <w:tcBorders>
            <w:bottom w:val="single" w:sz="4" w:space="0" w:color="11568C" w:themeColor="accent6"/>
          </w:tcBorders>
        </w:tcPr>
        <w:p w14:paraId="32F43C59" w14:textId="62D727BA" w:rsidR="0051021F" w:rsidRDefault="00DE05A2" w:rsidP="00B5605B">
          <w:pPr>
            <w:pStyle w:val="Header"/>
            <w:jc w:val="right"/>
          </w:pPr>
          <w:r>
            <w:rPr>
              <w:noProof/>
            </w:rPr>
            <w:drawing>
              <wp:anchor distT="0" distB="0" distL="114300" distR="114300" simplePos="0" relativeHeight="251658241" behindDoc="0" locked="0" layoutInCell="1" allowOverlap="1" wp14:anchorId="27ADD3B5" wp14:editId="5145DA07">
                <wp:simplePos x="0" y="0"/>
                <wp:positionH relativeFrom="column">
                  <wp:posOffset>329711</wp:posOffset>
                </wp:positionH>
                <wp:positionV relativeFrom="paragraph">
                  <wp:posOffset>-106827</wp:posOffset>
                </wp:positionV>
                <wp:extent cx="1275487" cy="584126"/>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487" cy="58412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C501AF5" w14:textId="360116DF" w:rsidR="0051021F" w:rsidRPr="0045218F" w:rsidRDefault="0051021F" w:rsidP="007108C1">
    <w:pPr>
      <w:pStyle w:val="K4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jc w:val="center"/>
      <w:tblBorders>
        <w:top w:val="none" w:sz="0" w:space="0" w:color="auto"/>
        <w:left w:val="none" w:sz="0" w:space="0" w:color="auto"/>
        <w:bottom w:val="single" w:sz="4" w:space="0" w:color="EE2A24"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08"/>
      <w:gridCol w:w="2652"/>
    </w:tblGrid>
    <w:tr w:rsidR="00BA781E" w14:paraId="4C5A48B5" w14:textId="77777777" w:rsidTr="00DE05A2">
      <w:trPr>
        <w:trHeight w:val="810"/>
        <w:jc w:val="center"/>
      </w:trPr>
      <w:tc>
        <w:tcPr>
          <w:tcW w:w="7200" w:type="dxa"/>
          <w:tcBorders>
            <w:bottom w:val="single" w:sz="4" w:space="0" w:color="11568C" w:themeColor="accent6"/>
          </w:tcBorders>
        </w:tcPr>
        <w:p w14:paraId="14B92AE6" w14:textId="2D238A26" w:rsidR="007D2B5B" w:rsidRPr="00B85FB3" w:rsidRDefault="00E078CD" w:rsidP="007D2B5B">
          <w:pPr>
            <w:pStyle w:val="Header"/>
            <w:ind w:left="0"/>
            <w:rPr>
              <w:sz w:val="20"/>
              <w:szCs w:val="20"/>
            </w:rPr>
          </w:pPr>
          <w:r>
            <w:rPr>
              <w:sz w:val="20"/>
              <w:szCs w:val="20"/>
            </w:rPr>
            <w:t>{{</w:t>
          </w:r>
          <w:proofErr w:type="spellStart"/>
          <w:r w:rsidR="007D2B5B">
            <w:rPr>
              <w:sz w:val="20"/>
              <w:szCs w:val="20"/>
            </w:rPr>
            <w:t>cat_type</w:t>
          </w:r>
          <w:proofErr w:type="spellEnd"/>
          <w:r>
            <w:rPr>
              <w:sz w:val="20"/>
              <w:szCs w:val="20"/>
            </w:rPr>
            <w:t>}}</w:t>
          </w:r>
        </w:p>
        <w:p w14:paraId="1EAF7786" w14:textId="7DB00532" w:rsidR="007D2B5B" w:rsidRDefault="00E078CD" w:rsidP="007D2B5B">
          <w:pPr>
            <w:pStyle w:val="Header"/>
            <w:ind w:left="0"/>
            <w:rPr>
              <w:sz w:val="20"/>
              <w:szCs w:val="20"/>
            </w:rPr>
          </w:pPr>
          <w:r>
            <w:rPr>
              <w:sz w:val="20"/>
              <w:szCs w:val="20"/>
            </w:rPr>
            <w:t>{{</w:t>
          </w:r>
          <w:r w:rsidR="00DE05B3">
            <w:rPr>
              <w:sz w:val="20"/>
              <w:szCs w:val="20"/>
            </w:rPr>
            <w:t>dept</w:t>
          </w:r>
          <w:r>
            <w:rPr>
              <w:sz w:val="20"/>
              <w:szCs w:val="20"/>
            </w:rPr>
            <w:t>}}</w:t>
          </w:r>
        </w:p>
        <w:p w14:paraId="4C890B79" w14:textId="748E6C5F" w:rsidR="007D2B5B" w:rsidRPr="00B85FB3" w:rsidRDefault="00E078CD" w:rsidP="007D2B5B">
          <w:pPr>
            <w:pStyle w:val="Header"/>
            <w:ind w:left="0"/>
            <w:rPr>
              <w:sz w:val="20"/>
              <w:szCs w:val="20"/>
            </w:rPr>
          </w:pPr>
          <w:r>
            <w:rPr>
              <w:sz w:val="20"/>
              <w:szCs w:val="20"/>
            </w:rPr>
            <w:t>{{</w:t>
          </w:r>
          <w:proofErr w:type="spellStart"/>
          <w:r w:rsidR="007D2B5B">
            <w:rPr>
              <w:sz w:val="20"/>
              <w:szCs w:val="20"/>
            </w:rPr>
            <w:t>job_title</w:t>
          </w:r>
          <w:proofErr w:type="spellEnd"/>
          <w:r>
            <w:rPr>
              <w:sz w:val="20"/>
              <w:szCs w:val="20"/>
            </w:rPr>
            <w:t>}}</w:t>
          </w:r>
        </w:p>
        <w:p w14:paraId="0DB8E68A" w14:textId="4089F8D9" w:rsidR="00BA781E" w:rsidRDefault="007D2B5B" w:rsidP="007D2B5B">
          <w:pPr>
            <w:pStyle w:val="Header"/>
            <w:ind w:left="0"/>
          </w:pPr>
          <w:r w:rsidRPr="00B85FB3">
            <w:rPr>
              <w:color w:val="FF0000"/>
              <w:sz w:val="20"/>
              <w:szCs w:val="20"/>
            </w:rPr>
            <w:t>Technuf LLC</w:t>
          </w:r>
        </w:p>
      </w:tc>
      <w:tc>
        <w:tcPr>
          <w:tcW w:w="2880" w:type="dxa"/>
          <w:tcBorders>
            <w:bottom w:val="single" w:sz="4" w:space="0" w:color="11568C" w:themeColor="accent6"/>
          </w:tcBorders>
        </w:tcPr>
        <w:p w14:paraId="0970EDAA" w14:textId="26A7894F" w:rsidR="00BA781E" w:rsidRDefault="00DE05A2" w:rsidP="00BA781E">
          <w:pPr>
            <w:pStyle w:val="Header"/>
            <w:jc w:val="right"/>
          </w:pPr>
          <w:r>
            <w:rPr>
              <w:noProof/>
            </w:rPr>
            <w:drawing>
              <wp:anchor distT="0" distB="0" distL="114300" distR="114300" simplePos="0" relativeHeight="251658242" behindDoc="0" locked="0" layoutInCell="1" allowOverlap="1" wp14:anchorId="1036ABDF" wp14:editId="04A5E25E">
                <wp:simplePos x="0" y="0"/>
                <wp:positionH relativeFrom="column">
                  <wp:posOffset>541362</wp:posOffset>
                </wp:positionH>
                <wp:positionV relativeFrom="paragraph">
                  <wp:posOffset>-67701</wp:posOffset>
                </wp:positionV>
                <wp:extent cx="1294537" cy="592850"/>
                <wp:effectExtent l="0" t="0" r="127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4537" cy="592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DC45A9D" w14:textId="5D0868C1" w:rsidR="0051021F" w:rsidRPr="00BA781E" w:rsidRDefault="0051021F" w:rsidP="00BA781E">
    <w:pPr>
      <w:pStyle w:val="K4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0EB"/>
    <w:multiLevelType w:val="hybridMultilevel"/>
    <w:tmpl w:val="8B5814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0C94F31"/>
    <w:multiLevelType w:val="multilevel"/>
    <w:tmpl w:val="83281A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1110600"/>
    <w:multiLevelType w:val="hybridMultilevel"/>
    <w:tmpl w:val="EB2A2BF8"/>
    <w:lvl w:ilvl="0" w:tplc="18DE8134">
      <w:start w:val="1"/>
      <w:numFmt w:val="bullet"/>
      <w:pStyle w:val="K4TableBullet1"/>
      <w:lvlText w:val=""/>
      <w:lvlJc w:val="left"/>
      <w:pPr>
        <w:ind w:left="5054" w:hanging="360"/>
      </w:pPr>
      <w:rPr>
        <w:rFonts w:ascii="Symbol" w:hAnsi="Symbol" w:hint="default"/>
      </w:rPr>
    </w:lvl>
    <w:lvl w:ilvl="1" w:tplc="04090003">
      <w:start w:val="1"/>
      <w:numFmt w:val="bullet"/>
      <w:lvlText w:val="o"/>
      <w:lvlJc w:val="left"/>
      <w:pPr>
        <w:ind w:left="5774" w:hanging="360"/>
      </w:pPr>
      <w:rPr>
        <w:rFonts w:ascii="Courier New" w:hAnsi="Courier New" w:cs="Courier New" w:hint="default"/>
      </w:rPr>
    </w:lvl>
    <w:lvl w:ilvl="2" w:tplc="04090005">
      <w:start w:val="1"/>
      <w:numFmt w:val="bullet"/>
      <w:lvlText w:val=""/>
      <w:lvlJc w:val="left"/>
      <w:pPr>
        <w:ind w:left="6494" w:hanging="360"/>
      </w:pPr>
      <w:rPr>
        <w:rFonts w:ascii="Wingdings" w:hAnsi="Wingdings" w:hint="default"/>
      </w:rPr>
    </w:lvl>
    <w:lvl w:ilvl="3" w:tplc="04090001" w:tentative="1">
      <w:start w:val="1"/>
      <w:numFmt w:val="bullet"/>
      <w:lvlText w:val=""/>
      <w:lvlJc w:val="left"/>
      <w:pPr>
        <w:ind w:left="7214" w:hanging="360"/>
      </w:pPr>
      <w:rPr>
        <w:rFonts w:ascii="Symbol" w:hAnsi="Symbol" w:hint="default"/>
      </w:rPr>
    </w:lvl>
    <w:lvl w:ilvl="4" w:tplc="04090003" w:tentative="1">
      <w:start w:val="1"/>
      <w:numFmt w:val="bullet"/>
      <w:lvlText w:val="o"/>
      <w:lvlJc w:val="left"/>
      <w:pPr>
        <w:ind w:left="7934" w:hanging="360"/>
      </w:pPr>
      <w:rPr>
        <w:rFonts w:ascii="Courier New" w:hAnsi="Courier New" w:cs="Courier New" w:hint="default"/>
      </w:rPr>
    </w:lvl>
    <w:lvl w:ilvl="5" w:tplc="04090005" w:tentative="1">
      <w:start w:val="1"/>
      <w:numFmt w:val="bullet"/>
      <w:lvlText w:val=""/>
      <w:lvlJc w:val="left"/>
      <w:pPr>
        <w:ind w:left="8654" w:hanging="360"/>
      </w:pPr>
      <w:rPr>
        <w:rFonts w:ascii="Wingdings" w:hAnsi="Wingdings" w:hint="default"/>
      </w:rPr>
    </w:lvl>
    <w:lvl w:ilvl="6" w:tplc="04090001" w:tentative="1">
      <w:start w:val="1"/>
      <w:numFmt w:val="bullet"/>
      <w:lvlText w:val=""/>
      <w:lvlJc w:val="left"/>
      <w:pPr>
        <w:ind w:left="9374" w:hanging="360"/>
      </w:pPr>
      <w:rPr>
        <w:rFonts w:ascii="Symbol" w:hAnsi="Symbol" w:hint="default"/>
      </w:rPr>
    </w:lvl>
    <w:lvl w:ilvl="7" w:tplc="04090003" w:tentative="1">
      <w:start w:val="1"/>
      <w:numFmt w:val="bullet"/>
      <w:lvlText w:val="o"/>
      <w:lvlJc w:val="left"/>
      <w:pPr>
        <w:ind w:left="10094" w:hanging="360"/>
      </w:pPr>
      <w:rPr>
        <w:rFonts w:ascii="Courier New" w:hAnsi="Courier New" w:cs="Courier New" w:hint="default"/>
      </w:rPr>
    </w:lvl>
    <w:lvl w:ilvl="8" w:tplc="04090005" w:tentative="1">
      <w:start w:val="1"/>
      <w:numFmt w:val="bullet"/>
      <w:lvlText w:val=""/>
      <w:lvlJc w:val="left"/>
      <w:pPr>
        <w:ind w:left="10814" w:hanging="360"/>
      </w:pPr>
      <w:rPr>
        <w:rFonts w:ascii="Wingdings" w:hAnsi="Wingdings" w:hint="default"/>
      </w:rPr>
    </w:lvl>
  </w:abstractNum>
  <w:abstractNum w:abstractNumId="3" w15:restartNumberingAfterBreak="0">
    <w:nsid w:val="03335A86"/>
    <w:multiLevelType w:val="hybridMultilevel"/>
    <w:tmpl w:val="3C887760"/>
    <w:styleLink w:val="ImportedStyle9"/>
    <w:lvl w:ilvl="0" w:tplc="345CF5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2252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82BF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00C7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8253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E008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1478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52A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10C5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B45F70"/>
    <w:multiLevelType w:val="hybridMultilevel"/>
    <w:tmpl w:val="5734B992"/>
    <w:lvl w:ilvl="0" w:tplc="8AF0ABE0">
      <w:start w:val="1"/>
      <w:numFmt w:val="bullet"/>
      <w:pStyle w:val="PropOpsBullet3"/>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0D7E5748"/>
    <w:multiLevelType w:val="hybridMultilevel"/>
    <w:tmpl w:val="452288C0"/>
    <w:numStyleLink w:val="ImportedStyle2"/>
  </w:abstractNum>
  <w:abstractNum w:abstractNumId="6" w15:restartNumberingAfterBreak="0">
    <w:nsid w:val="0E1207AE"/>
    <w:multiLevelType w:val="hybridMultilevel"/>
    <w:tmpl w:val="977AA400"/>
    <w:lvl w:ilvl="0" w:tplc="31E8180A">
      <w:start w:val="1"/>
      <w:numFmt w:val="lowerRoman"/>
      <w:pStyle w:val="K4RomanNumBulle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825E5"/>
    <w:multiLevelType w:val="hybridMultilevel"/>
    <w:tmpl w:val="F03E21D8"/>
    <w:styleLink w:val="ImportedStyle3"/>
    <w:lvl w:ilvl="0" w:tplc="A4249E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A294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C2A08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EEB1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C09C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52AA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F072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EEE9C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96D7A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1010352"/>
    <w:multiLevelType w:val="hybridMultilevel"/>
    <w:tmpl w:val="4030FAD2"/>
    <w:lvl w:ilvl="0" w:tplc="7876EA26">
      <w:start w:val="1"/>
      <w:numFmt w:val="bullet"/>
      <w:pStyle w:val="FPGTableBullet1"/>
      <w:lvlText w:val=""/>
      <w:lvlJc w:val="left"/>
      <w:pPr>
        <w:ind w:left="706" w:hanging="360"/>
      </w:pPr>
      <w:rPr>
        <w:rFonts w:ascii="Wingdings" w:hAnsi="Wingdings" w:hint="default"/>
        <w:color w:val="00529A"/>
        <w:sz w:val="20"/>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9" w15:restartNumberingAfterBreak="0">
    <w:nsid w:val="1D0329C7"/>
    <w:multiLevelType w:val="hybridMultilevel"/>
    <w:tmpl w:val="684CA18E"/>
    <w:lvl w:ilvl="0" w:tplc="4C9EC74E">
      <w:start w:val="1"/>
      <w:numFmt w:val="bullet"/>
      <w:pStyle w:val="K4Table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54FB4"/>
    <w:multiLevelType w:val="hybridMultilevel"/>
    <w:tmpl w:val="EF9827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1F083692"/>
    <w:multiLevelType w:val="hybridMultilevel"/>
    <w:tmpl w:val="58FC2470"/>
    <w:lvl w:ilvl="0" w:tplc="4126E4C0">
      <w:start w:val="1"/>
      <w:numFmt w:val="bullet"/>
      <w:pStyle w:val="K4FocusBox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B06ED"/>
    <w:multiLevelType w:val="hybridMultilevel"/>
    <w:tmpl w:val="D4625162"/>
    <w:lvl w:ilvl="0" w:tplc="92788EA2">
      <w:start w:val="1"/>
      <w:numFmt w:val="bullet"/>
      <w:pStyle w:val="K4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92119"/>
    <w:multiLevelType w:val="hybridMultilevel"/>
    <w:tmpl w:val="CF66FE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0953A5F"/>
    <w:multiLevelType w:val="multilevel"/>
    <w:tmpl w:val="FE1C2662"/>
    <w:lvl w:ilvl="0">
      <w:start w:val="1"/>
      <w:numFmt w:val="bullet"/>
      <w:pStyle w:val="List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24C271AA"/>
    <w:multiLevelType w:val="multilevel"/>
    <w:tmpl w:val="A758538E"/>
    <w:lvl w:ilvl="0">
      <w:start w:val="1"/>
      <w:numFmt w:val="decimal"/>
      <w:pStyle w:val="Technuf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69D0672"/>
    <w:multiLevelType w:val="hybridMultilevel"/>
    <w:tmpl w:val="7DF8F74C"/>
    <w:lvl w:ilvl="0" w:tplc="A8AC3E2E">
      <w:start w:val="1"/>
      <w:numFmt w:val="bullet"/>
      <w:pStyle w:val="K4Bullet2"/>
      <w:lvlText w:val=""/>
      <w:lvlJc w:val="left"/>
      <w:pPr>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50BEC"/>
    <w:multiLevelType w:val="hybridMultilevel"/>
    <w:tmpl w:val="5D7CDDA0"/>
    <w:lvl w:ilvl="0" w:tplc="04090001">
      <w:start w:val="1"/>
      <w:numFmt w:val="bullet"/>
      <w:lvlText w:val=""/>
      <w:lvlJc w:val="left"/>
      <w:pPr>
        <w:ind w:left="158" w:hanging="158"/>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11F32DD"/>
    <w:multiLevelType w:val="hybridMultilevel"/>
    <w:tmpl w:val="F03E21D8"/>
    <w:numStyleLink w:val="ImportedStyle3"/>
  </w:abstractNum>
  <w:abstractNum w:abstractNumId="19" w15:restartNumberingAfterBreak="0">
    <w:nsid w:val="32B45004"/>
    <w:multiLevelType w:val="hybridMultilevel"/>
    <w:tmpl w:val="FE547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2242A7"/>
    <w:multiLevelType w:val="hybridMultilevel"/>
    <w:tmpl w:val="A6D85E3E"/>
    <w:lvl w:ilvl="0" w:tplc="BCE8B93C">
      <w:start w:val="1"/>
      <w:numFmt w:val="bullet"/>
      <w:pStyle w:val="PropOpsFocusBoxBullet"/>
      <w:lvlText w:val=""/>
      <w:lvlJc w:val="left"/>
      <w:pPr>
        <w:ind w:left="403" w:hanging="360"/>
      </w:pPr>
      <w:rPr>
        <w:rFonts w:ascii="Symbol" w:hAnsi="Symbol" w:hint="default"/>
        <w:b w:val="0"/>
        <w:bCs w:val="0"/>
        <w:i w:val="0"/>
        <w:iCs w:val="0"/>
        <w:caps w:val="0"/>
        <w:smallCaps w:val="0"/>
        <w:strike w:val="0"/>
        <w:dstrike w:val="0"/>
        <w:noProof w:val="0"/>
        <w:vanish w:val="0"/>
        <w:color w:val="auto"/>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E5F50"/>
    <w:multiLevelType w:val="hybridMultilevel"/>
    <w:tmpl w:val="7C5A0F42"/>
    <w:lvl w:ilvl="0" w:tplc="9D1E1F12">
      <w:start w:val="1"/>
      <w:numFmt w:val="decimal"/>
      <w:pStyle w:val="PropOpsNumb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C55EF"/>
    <w:multiLevelType w:val="hybridMultilevel"/>
    <w:tmpl w:val="D18EDC62"/>
    <w:lvl w:ilvl="0" w:tplc="1D8CDE8E">
      <w:start w:val="1"/>
      <w:numFmt w:val="bullet"/>
      <w:pStyle w:val="PropOpsBullet2"/>
      <w:lvlText w:val="-"/>
      <w:lvlJc w:val="left"/>
      <w:pPr>
        <w:ind w:left="936" w:hanging="360"/>
      </w:pPr>
      <w:rPr>
        <w:rFonts w:ascii="Courier New" w:hAnsi="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35A712DD"/>
    <w:multiLevelType w:val="hybridMultilevel"/>
    <w:tmpl w:val="A1D87042"/>
    <w:lvl w:ilvl="0" w:tplc="233284C8">
      <w:start w:val="1"/>
      <w:numFmt w:val="bullet"/>
      <w:pStyle w:val="K4Res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8418C"/>
    <w:multiLevelType w:val="hybridMultilevel"/>
    <w:tmpl w:val="A1EA39CC"/>
    <w:styleLink w:val="ImportedStyle91"/>
    <w:lvl w:ilvl="0" w:tplc="E2D20E1A">
      <w:start w:val="1"/>
      <w:numFmt w:val="decimal"/>
      <w:pStyle w:val="K4TableNumberBullet"/>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 w15:restartNumberingAfterBreak="0">
    <w:nsid w:val="3A767BCE"/>
    <w:multiLevelType w:val="multilevel"/>
    <w:tmpl w:val="5ADC34CA"/>
    <w:lvl w:ilvl="0">
      <w:start w:val="1"/>
      <w:numFmt w:val="upperLetter"/>
      <w:pStyle w:val="AHeading1"/>
      <w:lvlText w:val="%1."/>
      <w:lvlJc w:val="left"/>
      <w:pPr>
        <w:ind w:left="360" w:hanging="360"/>
      </w:pPr>
      <w:rPr>
        <w:rFonts w:hint="default"/>
      </w:rPr>
    </w:lvl>
    <w:lvl w:ilvl="1">
      <w:start w:val="1"/>
      <w:numFmt w:val="decimal"/>
      <w:lvlRestart w:val="0"/>
      <w:pStyle w:val="AHeading2"/>
      <w:lvlText w:val="%1.%2"/>
      <w:lvlJc w:val="left"/>
      <w:pPr>
        <w:ind w:left="576" w:hanging="576"/>
      </w:pPr>
      <w:rPr>
        <w:rFonts w:hint="default"/>
      </w:rPr>
    </w:lvl>
    <w:lvl w:ilvl="2">
      <w:start w:val="1"/>
      <w:numFmt w:val="decimal"/>
      <w:pStyle w:val="A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ABE397D"/>
    <w:multiLevelType w:val="hybridMultilevel"/>
    <w:tmpl w:val="0F00D20E"/>
    <w:lvl w:ilvl="0" w:tplc="EC146AA0">
      <w:start w:val="1"/>
      <w:numFmt w:val="bullet"/>
      <w:pStyle w:val="SercoFocusBoxBulletB"/>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7" w15:restartNumberingAfterBreak="0">
    <w:nsid w:val="3B8F1245"/>
    <w:multiLevelType w:val="hybridMultilevel"/>
    <w:tmpl w:val="CD76E366"/>
    <w:lvl w:ilvl="0" w:tplc="FF807CF4">
      <w:start w:val="1"/>
      <w:numFmt w:val="bullet"/>
      <w:pStyle w:val="BulletLast"/>
      <w:lvlText w:val=""/>
      <w:lvlJc w:val="left"/>
      <w:pPr>
        <w:tabs>
          <w:tab w:val="num" w:pos="720"/>
        </w:tabs>
        <w:ind w:left="720" w:hanging="360"/>
      </w:pPr>
      <w:rPr>
        <w:rFonts w:ascii="Wingdings" w:hAnsi="Wingdings" w:hint="default"/>
        <w:b w:val="0"/>
        <w:i w:val="0"/>
        <w:color w:val="auto"/>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1AD5BFE"/>
    <w:multiLevelType w:val="hybridMultilevel"/>
    <w:tmpl w:val="B2CCCACC"/>
    <w:lvl w:ilvl="0" w:tplc="43B86BD2">
      <w:start w:val="1"/>
      <w:numFmt w:val="bullet"/>
      <w:pStyle w:val="PropOpsFocusBoxBulletB"/>
      <w:lvlText w:val=""/>
      <w:lvlJc w:val="left"/>
      <w:pPr>
        <w:ind w:left="1080" w:hanging="360"/>
      </w:pPr>
      <w:rPr>
        <w:rFonts w:ascii="Symbol" w:hAnsi="Symbol" w:hint="default"/>
        <w:color w:val="FFFFFF" w:themeColor="background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BD2E5D"/>
    <w:multiLevelType w:val="hybridMultilevel"/>
    <w:tmpl w:val="F362AC46"/>
    <w:lvl w:ilvl="0" w:tplc="651EABD0">
      <w:start w:val="1"/>
      <w:numFmt w:val="bullet"/>
      <w:pStyle w:val="PropOpsTableBullet1"/>
      <w:lvlText w:val=""/>
      <w:lvlJc w:val="left"/>
      <w:pPr>
        <w:ind w:left="403" w:hanging="360"/>
      </w:pPr>
      <w:rPr>
        <w:rFonts w:ascii="Symbol" w:hAnsi="Symbol" w:hint="default"/>
        <w:color w:val="auto"/>
        <w:sz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513F335F"/>
    <w:multiLevelType w:val="hybridMultilevel"/>
    <w:tmpl w:val="3DA8C91A"/>
    <w:numStyleLink w:val="ImportedStyle4"/>
  </w:abstractNum>
  <w:abstractNum w:abstractNumId="31" w15:restartNumberingAfterBreak="0">
    <w:nsid w:val="56E014FA"/>
    <w:multiLevelType w:val="hybridMultilevel"/>
    <w:tmpl w:val="B05E78C8"/>
    <w:lvl w:ilvl="0" w:tplc="F57076C6">
      <w:start w:val="1"/>
      <w:numFmt w:val="bullet"/>
      <w:pStyle w:val="K4Bullet1"/>
      <w:lvlText w:val=""/>
      <w:lvlJc w:val="left"/>
      <w:pPr>
        <w:ind w:left="720" w:hanging="360"/>
      </w:pPr>
      <w:rPr>
        <w:rFonts w:ascii="Symbol" w:hAnsi="Symbol" w:hint="default"/>
      </w:rPr>
    </w:lvl>
    <w:lvl w:ilvl="1" w:tplc="04090003">
      <w:start w:val="1"/>
      <w:numFmt w:val="bullet"/>
      <w:pStyle w:val="PropOpsHeading2"/>
      <w:lvlText w:val="o"/>
      <w:lvlJc w:val="left"/>
      <w:pPr>
        <w:ind w:left="1440" w:hanging="360"/>
      </w:pPr>
      <w:rPr>
        <w:rFonts w:ascii="Courier New" w:hAnsi="Courier New" w:cs="Courier New" w:hint="default"/>
      </w:rPr>
    </w:lvl>
    <w:lvl w:ilvl="2" w:tplc="04090005">
      <w:start w:val="1"/>
      <w:numFmt w:val="bullet"/>
      <w:pStyle w:val="PropOpsHeading3"/>
      <w:lvlText w:val=""/>
      <w:lvlJc w:val="left"/>
      <w:pPr>
        <w:ind w:left="2160" w:hanging="360"/>
      </w:pPr>
      <w:rPr>
        <w:rFonts w:ascii="Wingdings" w:hAnsi="Wingdings" w:hint="default"/>
      </w:rPr>
    </w:lvl>
    <w:lvl w:ilvl="3" w:tplc="04090001" w:tentative="1">
      <w:start w:val="1"/>
      <w:numFmt w:val="bullet"/>
      <w:pStyle w:val="PropOpsHeading4"/>
      <w:lvlText w:val=""/>
      <w:lvlJc w:val="left"/>
      <w:pPr>
        <w:ind w:left="2880" w:hanging="360"/>
      </w:pPr>
      <w:rPr>
        <w:rFonts w:ascii="Symbol" w:hAnsi="Symbol" w:hint="default"/>
      </w:rPr>
    </w:lvl>
    <w:lvl w:ilvl="4" w:tplc="04090003" w:tentative="1">
      <w:start w:val="1"/>
      <w:numFmt w:val="bullet"/>
      <w:pStyle w:val="PropOps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509F2"/>
    <w:multiLevelType w:val="hybridMultilevel"/>
    <w:tmpl w:val="0C3A70DA"/>
    <w:lvl w:ilvl="0" w:tplc="E3A6D966">
      <w:start w:val="1"/>
      <w:numFmt w:val="decimal"/>
      <w:pStyle w:val="K4Numb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554AA7"/>
    <w:multiLevelType w:val="hybridMultilevel"/>
    <w:tmpl w:val="3DA8C91A"/>
    <w:styleLink w:val="ImportedStyle4"/>
    <w:lvl w:ilvl="0" w:tplc="6A1AC70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0A53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505C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00250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ECFA9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D496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8494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32F17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229FB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BEC3D4D"/>
    <w:multiLevelType w:val="hybridMultilevel"/>
    <w:tmpl w:val="F604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340F05"/>
    <w:multiLevelType w:val="hybridMultilevel"/>
    <w:tmpl w:val="60B42DCC"/>
    <w:lvl w:ilvl="0" w:tplc="460EF87E">
      <w:start w:val="1"/>
      <w:numFmt w:val="bullet"/>
      <w:pStyle w:val="PropOpsTableBullet2"/>
      <w:lvlText w:val="-"/>
      <w:lvlJc w:val="left"/>
      <w:pPr>
        <w:ind w:left="936" w:hanging="360"/>
      </w:pPr>
      <w:rPr>
        <w:rFonts w:ascii="Courier New" w:hAnsi="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15:restartNumberingAfterBreak="0">
    <w:nsid w:val="60AF6727"/>
    <w:multiLevelType w:val="hybridMultilevel"/>
    <w:tmpl w:val="452288C0"/>
    <w:styleLink w:val="ImportedStyle2"/>
    <w:lvl w:ilvl="0" w:tplc="C90432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B6852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781EE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983E4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3EA8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2E4CF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F461A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22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DCD07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3591E99"/>
    <w:multiLevelType w:val="hybridMultilevel"/>
    <w:tmpl w:val="32ECEB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576220C"/>
    <w:multiLevelType w:val="hybridMultilevel"/>
    <w:tmpl w:val="C9A691CA"/>
    <w:lvl w:ilvl="0" w:tplc="7F100496">
      <w:start w:val="1"/>
      <w:numFmt w:val="bullet"/>
      <w:pStyle w:val="K4Res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B2E0C"/>
    <w:multiLevelType w:val="hybridMultilevel"/>
    <w:tmpl w:val="BB7E5F7E"/>
    <w:lvl w:ilvl="0" w:tplc="F23ED884">
      <w:start w:val="1"/>
      <w:numFmt w:val="bullet"/>
      <w:pStyle w:val="FPGTableBulletCheckmark"/>
      <w:lvlText w:val=""/>
      <w:lvlJc w:val="left"/>
      <w:pPr>
        <w:ind w:left="360" w:hanging="360"/>
      </w:pPr>
      <w:rPr>
        <w:rFonts w:ascii="Wingdings" w:hAnsi="Wingdings" w:hint="default"/>
        <w:b w:val="0"/>
        <w:i w:val="0"/>
        <w:color w:val="00529A"/>
        <w:sz w:val="20"/>
        <w:szCs w:val="16"/>
      </w:rPr>
    </w:lvl>
    <w:lvl w:ilvl="1" w:tplc="D1CABF5E" w:tentative="1">
      <w:start w:val="1"/>
      <w:numFmt w:val="bullet"/>
      <w:lvlText w:val="o"/>
      <w:lvlJc w:val="left"/>
      <w:pPr>
        <w:tabs>
          <w:tab w:val="num" w:pos="1426"/>
        </w:tabs>
        <w:ind w:left="1426" w:hanging="360"/>
      </w:pPr>
      <w:rPr>
        <w:rFonts w:ascii="Courier New" w:hAnsi="Courier New" w:cs="Courier New" w:hint="default"/>
      </w:rPr>
    </w:lvl>
    <w:lvl w:ilvl="2" w:tplc="FCB2F14E" w:tentative="1">
      <w:start w:val="1"/>
      <w:numFmt w:val="bullet"/>
      <w:lvlText w:val=""/>
      <w:lvlJc w:val="left"/>
      <w:pPr>
        <w:tabs>
          <w:tab w:val="num" w:pos="2146"/>
        </w:tabs>
        <w:ind w:left="2146" w:hanging="360"/>
      </w:pPr>
      <w:rPr>
        <w:rFonts w:ascii="Wingdings" w:hAnsi="Wingdings" w:hint="default"/>
      </w:rPr>
    </w:lvl>
    <w:lvl w:ilvl="3" w:tplc="F0D6EBC4" w:tentative="1">
      <w:start w:val="1"/>
      <w:numFmt w:val="bullet"/>
      <w:lvlText w:val=""/>
      <w:lvlJc w:val="left"/>
      <w:pPr>
        <w:tabs>
          <w:tab w:val="num" w:pos="2866"/>
        </w:tabs>
        <w:ind w:left="2866" w:hanging="360"/>
      </w:pPr>
      <w:rPr>
        <w:rFonts w:ascii="Symbol" w:hAnsi="Symbol" w:hint="default"/>
      </w:rPr>
    </w:lvl>
    <w:lvl w:ilvl="4" w:tplc="6B90D858" w:tentative="1">
      <w:start w:val="1"/>
      <w:numFmt w:val="bullet"/>
      <w:lvlText w:val="o"/>
      <w:lvlJc w:val="left"/>
      <w:pPr>
        <w:tabs>
          <w:tab w:val="num" w:pos="3586"/>
        </w:tabs>
        <w:ind w:left="3586" w:hanging="360"/>
      </w:pPr>
      <w:rPr>
        <w:rFonts w:ascii="Courier New" w:hAnsi="Courier New" w:cs="Courier New" w:hint="default"/>
      </w:rPr>
    </w:lvl>
    <w:lvl w:ilvl="5" w:tplc="63785382" w:tentative="1">
      <w:start w:val="1"/>
      <w:numFmt w:val="bullet"/>
      <w:lvlText w:val=""/>
      <w:lvlJc w:val="left"/>
      <w:pPr>
        <w:tabs>
          <w:tab w:val="num" w:pos="4306"/>
        </w:tabs>
        <w:ind w:left="4306" w:hanging="360"/>
      </w:pPr>
      <w:rPr>
        <w:rFonts w:ascii="Wingdings" w:hAnsi="Wingdings" w:hint="default"/>
      </w:rPr>
    </w:lvl>
    <w:lvl w:ilvl="6" w:tplc="1DC6BF20" w:tentative="1">
      <w:start w:val="1"/>
      <w:numFmt w:val="bullet"/>
      <w:lvlText w:val=""/>
      <w:lvlJc w:val="left"/>
      <w:pPr>
        <w:tabs>
          <w:tab w:val="num" w:pos="5026"/>
        </w:tabs>
        <w:ind w:left="5026" w:hanging="360"/>
      </w:pPr>
      <w:rPr>
        <w:rFonts w:ascii="Symbol" w:hAnsi="Symbol" w:hint="default"/>
      </w:rPr>
    </w:lvl>
    <w:lvl w:ilvl="7" w:tplc="D5C6C5EA" w:tentative="1">
      <w:start w:val="1"/>
      <w:numFmt w:val="bullet"/>
      <w:lvlText w:val="o"/>
      <w:lvlJc w:val="left"/>
      <w:pPr>
        <w:tabs>
          <w:tab w:val="num" w:pos="5746"/>
        </w:tabs>
        <w:ind w:left="5746" w:hanging="360"/>
      </w:pPr>
      <w:rPr>
        <w:rFonts w:ascii="Courier New" w:hAnsi="Courier New" w:cs="Courier New" w:hint="default"/>
      </w:rPr>
    </w:lvl>
    <w:lvl w:ilvl="8" w:tplc="42D8BD8E" w:tentative="1">
      <w:start w:val="1"/>
      <w:numFmt w:val="bullet"/>
      <w:lvlText w:val=""/>
      <w:lvlJc w:val="left"/>
      <w:pPr>
        <w:tabs>
          <w:tab w:val="num" w:pos="6466"/>
        </w:tabs>
        <w:ind w:left="6466" w:hanging="360"/>
      </w:pPr>
      <w:rPr>
        <w:rFonts w:ascii="Wingdings" w:hAnsi="Wingdings" w:hint="default"/>
      </w:rPr>
    </w:lvl>
  </w:abstractNum>
  <w:abstractNum w:abstractNumId="40" w15:restartNumberingAfterBreak="0">
    <w:nsid w:val="68210597"/>
    <w:multiLevelType w:val="hybridMultilevel"/>
    <w:tmpl w:val="3A30BBCC"/>
    <w:lvl w:ilvl="0" w:tplc="DD0CC248">
      <w:start w:val="1"/>
      <w:numFmt w:val="decimal"/>
      <w:pStyle w:val="PropOpsTableNumberBullet"/>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68D745F4"/>
    <w:multiLevelType w:val="hybridMultilevel"/>
    <w:tmpl w:val="EB7C7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DB6AA2"/>
    <w:multiLevelType w:val="hybridMultilevel"/>
    <w:tmpl w:val="AB600280"/>
    <w:lvl w:ilvl="0" w:tplc="5FB88F58">
      <w:start w:val="1"/>
      <w:numFmt w:val="bullet"/>
      <w:pStyle w:val="K4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AA2883"/>
    <w:multiLevelType w:val="hybridMultilevel"/>
    <w:tmpl w:val="B3DECAF6"/>
    <w:lvl w:ilvl="0" w:tplc="C1542FF4">
      <w:start w:val="1"/>
      <w:numFmt w:val="lowerRoman"/>
      <w:pStyle w:val="PropOpsRomanNumBullet"/>
      <w:lvlText w:val="%1."/>
      <w:lvlJc w:val="righ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4" w15:restartNumberingAfterBreak="0">
    <w:nsid w:val="6C623A0C"/>
    <w:multiLevelType w:val="hybridMultilevel"/>
    <w:tmpl w:val="61743B2C"/>
    <w:lvl w:ilvl="0" w:tplc="9896175E">
      <w:start w:val="1"/>
      <w:numFmt w:val="bullet"/>
      <w:pStyle w:val="PropOps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F365E6"/>
    <w:multiLevelType w:val="hybridMultilevel"/>
    <w:tmpl w:val="0CCEBA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5C4342D"/>
    <w:multiLevelType w:val="hybridMultilevel"/>
    <w:tmpl w:val="1DB628C6"/>
    <w:lvl w:ilvl="0" w:tplc="9A0666C6">
      <w:start w:val="1"/>
      <w:numFmt w:val="lowerLetter"/>
      <w:pStyle w:val="K4Lett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0715AE"/>
    <w:multiLevelType w:val="hybridMultilevel"/>
    <w:tmpl w:val="FFBA0FB6"/>
    <w:lvl w:ilvl="0" w:tplc="198C9082">
      <w:start w:val="1"/>
      <w:numFmt w:val="bullet"/>
      <w:pStyle w:val="PropOpsTable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6424E7"/>
    <w:multiLevelType w:val="hybridMultilevel"/>
    <w:tmpl w:val="C88E8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F378E4"/>
    <w:multiLevelType w:val="hybridMultilevel"/>
    <w:tmpl w:val="26D0483A"/>
    <w:lvl w:ilvl="0" w:tplc="E940BF7E">
      <w:start w:val="1"/>
      <w:numFmt w:val="lowerLetter"/>
      <w:pStyle w:val="PropOpsLetterBulle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3752225">
    <w:abstractNumId w:val="31"/>
  </w:num>
  <w:num w:numId="2" w16cid:durableId="2066489091">
    <w:abstractNumId w:val="16"/>
  </w:num>
  <w:num w:numId="3" w16cid:durableId="1269776639">
    <w:abstractNumId w:val="42"/>
  </w:num>
  <w:num w:numId="4" w16cid:durableId="1210410884">
    <w:abstractNumId w:val="2"/>
  </w:num>
  <w:num w:numId="5" w16cid:durableId="822965171">
    <w:abstractNumId w:val="12"/>
  </w:num>
  <w:num w:numId="6" w16cid:durableId="2087070558">
    <w:abstractNumId w:val="9"/>
  </w:num>
  <w:num w:numId="7" w16cid:durableId="155416432">
    <w:abstractNumId w:val="24"/>
  </w:num>
  <w:num w:numId="8" w16cid:durableId="1235311248">
    <w:abstractNumId w:val="26"/>
  </w:num>
  <w:num w:numId="9" w16cid:durableId="2023780149">
    <w:abstractNumId w:val="38"/>
  </w:num>
  <w:num w:numId="10" w16cid:durableId="1390765029">
    <w:abstractNumId w:val="23"/>
  </w:num>
  <w:num w:numId="11" w16cid:durableId="1089347554">
    <w:abstractNumId w:val="1"/>
  </w:num>
  <w:num w:numId="12" w16cid:durableId="882132029">
    <w:abstractNumId w:val="32"/>
  </w:num>
  <w:num w:numId="13" w16cid:durableId="1327587033">
    <w:abstractNumId w:val="46"/>
  </w:num>
  <w:num w:numId="14" w16cid:durableId="453063717">
    <w:abstractNumId w:val="6"/>
  </w:num>
  <w:num w:numId="15" w16cid:durableId="922451019">
    <w:abstractNumId w:val="25"/>
  </w:num>
  <w:num w:numId="16" w16cid:durableId="58284922">
    <w:abstractNumId w:val="11"/>
  </w:num>
  <w:num w:numId="17" w16cid:durableId="437215113">
    <w:abstractNumId w:val="27"/>
  </w:num>
  <w:num w:numId="18" w16cid:durableId="2115590165">
    <w:abstractNumId w:val="39"/>
  </w:num>
  <w:num w:numId="19" w16cid:durableId="22680909">
    <w:abstractNumId w:val="8"/>
  </w:num>
  <w:num w:numId="20" w16cid:durableId="140079273">
    <w:abstractNumId w:val="14"/>
  </w:num>
  <w:num w:numId="21" w16cid:durableId="1983195755">
    <w:abstractNumId w:val="3"/>
  </w:num>
  <w:num w:numId="22" w16cid:durableId="1620260523">
    <w:abstractNumId w:val="15"/>
  </w:num>
  <w:num w:numId="23" w16cid:durableId="2077967830">
    <w:abstractNumId w:val="44"/>
  </w:num>
  <w:num w:numId="24" w16cid:durableId="1590382885">
    <w:abstractNumId w:val="22"/>
  </w:num>
  <w:num w:numId="25" w16cid:durableId="641273008">
    <w:abstractNumId w:val="4"/>
  </w:num>
  <w:num w:numId="26" w16cid:durableId="1650018784">
    <w:abstractNumId w:val="21"/>
  </w:num>
  <w:num w:numId="27" w16cid:durableId="683439148">
    <w:abstractNumId w:val="49"/>
  </w:num>
  <w:num w:numId="28" w16cid:durableId="1787505627">
    <w:abstractNumId w:val="43"/>
  </w:num>
  <w:num w:numId="29" w16cid:durableId="1305349791">
    <w:abstractNumId w:val="20"/>
  </w:num>
  <w:num w:numId="30" w16cid:durableId="1106540069">
    <w:abstractNumId w:val="28"/>
  </w:num>
  <w:num w:numId="31" w16cid:durableId="1340893181">
    <w:abstractNumId w:val="29"/>
  </w:num>
  <w:num w:numId="32" w16cid:durableId="406224251">
    <w:abstractNumId w:val="35"/>
  </w:num>
  <w:num w:numId="33" w16cid:durableId="97411760">
    <w:abstractNumId w:val="47"/>
  </w:num>
  <w:num w:numId="34" w16cid:durableId="1622610621">
    <w:abstractNumId w:val="40"/>
  </w:num>
  <w:num w:numId="35" w16cid:durableId="1143160238">
    <w:abstractNumId w:val="45"/>
  </w:num>
  <w:num w:numId="36" w16cid:durableId="256135602">
    <w:abstractNumId w:val="37"/>
  </w:num>
  <w:num w:numId="37" w16cid:durableId="2143379601">
    <w:abstractNumId w:val="34"/>
  </w:num>
  <w:num w:numId="38" w16cid:durableId="962686340">
    <w:abstractNumId w:val="10"/>
  </w:num>
  <w:num w:numId="39" w16cid:durableId="445001774">
    <w:abstractNumId w:val="13"/>
  </w:num>
  <w:num w:numId="40" w16cid:durableId="1657299463">
    <w:abstractNumId w:val="41"/>
  </w:num>
  <w:num w:numId="41" w16cid:durableId="2019387099">
    <w:abstractNumId w:val="19"/>
  </w:num>
  <w:num w:numId="42" w16cid:durableId="966470968">
    <w:abstractNumId w:val="36"/>
  </w:num>
  <w:num w:numId="43" w16cid:durableId="1316177487">
    <w:abstractNumId w:val="5"/>
  </w:num>
  <w:num w:numId="44" w16cid:durableId="2102794231">
    <w:abstractNumId w:val="7"/>
  </w:num>
  <w:num w:numId="45" w16cid:durableId="1318530826">
    <w:abstractNumId w:val="18"/>
  </w:num>
  <w:num w:numId="46" w16cid:durableId="1573585745">
    <w:abstractNumId w:val="33"/>
  </w:num>
  <w:num w:numId="47" w16cid:durableId="1770464085">
    <w:abstractNumId w:val="30"/>
  </w:num>
  <w:num w:numId="48" w16cid:durableId="44765459">
    <w:abstractNumId w:val="17"/>
  </w:num>
  <w:num w:numId="49" w16cid:durableId="1488126208">
    <w:abstractNumId w:val="0"/>
  </w:num>
  <w:num w:numId="50" w16cid:durableId="1235166995">
    <w:abstractNumId w:val="4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821"/>
    <w:rsid w:val="0000020A"/>
    <w:rsid w:val="00000235"/>
    <w:rsid w:val="000003CC"/>
    <w:rsid w:val="000004F0"/>
    <w:rsid w:val="0000097D"/>
    <w:rsid w:val="00000E64"/>
    <w:rsid w:val="00001AD4"/>
    <w:rsid w:val="000021DB"/>
    <w:rsid w:val="000022E5"/>
    <w:rsid w:val="00003B29"/>
    <w:rsid w:val="00005A29"/>
    <w:rsid w:val="00006137"/>
    <w:rsid w:val="000067F4"/>
    <w:rsid w:val="00006D05"/>
    <w:rsid w:val="00006DF8"/>
    <w:rsid w:val="00006DFE"/>
    <w:rsid w:val="000078B6"/>
    <w:rsid w:val="00007902"/>
    <w:rsid w:val="000106F9"/>
    <w:rsid w:val="00011853"/>
    <w:rsid w:val="000122CA"/>
    <w:rsid w:val="00012820"/>
    <w:rsid w:val="0001324E"/>
    <w:rsid w:val="00013774"/>
    <w:rsid w:val="000139E3"/>
    <w:rsid w:val="00013A5D"/>
    <w:rsid w:val="00013F34"/>
    <w:rsid w:val="00013FBE"/>
    <w:rsid w:val="00014DBD"/>
    <w:rsid w:val="000154A1"/>
    <w:rsid w:val="000154B2"/>
    <w:rsid w:val="00015A81"/>
    <w:rsid w:val="00016314"/>
    <w:rsid w:val="00017461"/>
    <w:rsid w:val="00017463"/>
    <w:rsid w:val="00017801"/>
    <w:rsid w:val="000200FE"/>
    <w:rsid w:val="00020126"/>
    <w:rsid w:val="000201B8"/>
    <w:rsid w:val="0002036F"/>
    <w:rsid w:val="0002053B"/>
    <w:rsid w:val="00020F63"/>
    <w:rsid w:val="000210D5"/>
    <w:rsid w:val="00021274"/>
    <w:rsid w:val="0002178E"/>
    <w:rsid w:val="00021804"/>
    <w:rsid w:val="00021DFF"/>
    <w:rsid w:val="0002221E"/>
    <w:rsid w:val="0002290E"/>
    <w:rsid w:val="00022D45"/>
    <w:rsid w:val="0002687A"/>
    <w:rsid w:val="00026A7B"/>
    <w:rsid w:val="00026C63"/>
    <w:rsid w:val="0002729D"/>
    <w:rsid w:val="0002734E"/>
    <w:rsid w:val="000278A6"/>
    <w:rsid w:val="00027C8E"/>
    <w:rsid w:val="00027DDC"/>
    <w:rsid w:val="000307D4"/>
    <w:rsid w:val="00031553"/>
    <w:rsid w:val="00031CC0"/>
    <w:rsid w:val="000324E2"/>
    <w:rsid w:val="0003258B"/>
    <w:rsid w:val="0003335D"/>
    <w:rsid w:val="00033913"/>
    <w:rsid w:val="0003420D"/>
    <w:rsid w:val="00034362"/>
    <w:rsid w:val="00034AC6"/>
    <w:rsid w:val="00035512"/>
    <w:rsid w:val="000357FA"/>
    <w:rsid w:val="00035E64"/>
    <w:rsid w:val="000363AB"/>
    <w:rsid w:val="000365CD"/>
    <w:rsid w:val="0003699A"/>
    <w:rsid w:val="00037635"/>
    <w:rsid w:val="000405BE"/>
    <w:rsid w:val="000406CD"/>
    <w:rsid w:val="000414CA"/>
    <w:rsid w:val="00041FD5"/>
    <w:rsid w:val="000420D7"/>
    <w:rsid w:val="00042863"/>
    <w:rsid w:val="00042B20"/>
    <w:rsid w:val="00042DDA"/>
    <w:rsid w:val="00042E02"/>
    <w:rsid w:val="000434A5"/>
    <w:rsid w:val="000440EA"/>
    <w:rsid w:val="000444C2"/>
    <w:rsid w:val="000444C4"/>
    <w:rsid w:val="00044655"/>
    <w:rsid w:val="0004504B"/>
    <w:rsid w:val="000454DE"/>
    <w:rsid w:val="00046084"/>
    <w:rsid w:val="000464F9"/>
    <w:rsid w:val="00046CF5"/>
    <w:rsid w:val="00046FC8"/>
    <w:rsid w:val="000473AB"/>
    <w:rsid w:val="000473EC"/>
    <w:rsid w:val="000474F3"/>
    <w:rsid w:val="000508C4"/>
    <w:rsid w:val="00050975"/>
    <w:rsid w:val="0005116B"/>
    <w:rsid w:val="0005222B"/>
    <w:rsid w:val="00052C9E"/>
    <w:rsid w:val="00052F0B"/>
    <w:rsid w:val="00053221"/>
    <w:rsid w:val="000540FA"/>
    <w:rsid w:val="000542EE"/>
    <w:rsid w:val="000544D2"/>
    <w:rsid w:val="00054F2A"/>
    <w:rsid w:val="00055201"/>
    <w:rsid w:val="000561A2"/>
    <w:rsid w:val="000561A5"/>
    <w:rsid w:val="000565C5"/>
    <w:rsid w:val="0005674A"/>
    <w:rsid w:val="00056752"/>
    <w:rsid w:val="00057778"/>
    <w:rsid w:val="00057954"/>
    <w:rsid w:val="00057958"/>
    <w:rsid w:val="000579C8"/>
    <w:rsid w:val="00060EE0"/>
    <w:rsid w:val="00061609"/>
    <w:rsid w:val="000621C5"/>
    <w:rsid w:val="00062B6D"/>
    <w:rsid w:val="00063D94"/>
    <w:rsid w:val="00063F13"/>
    <w:rsid w:val="00063F30"/>
    <w:rsid w:val="00064151"/>
    <w:rsid w:val="000648A3"/>
    <w:rsid w:val="00064F0F"/>
    <w:rsid w:val="000659D8"/>
    <w:rsid w:val="00065A11"/>
    <w:rsid w:val="00065B64"/>
    <w:rsid w:val="000663C2"/>
    <w:rsid w:val="00066744"/>
    <w:rsid w:val="0006702A"/>
    <w:rsid w:val="00067236"/>
    <w:rsid w:val="000672CD"/>
    <w:rsid w:val="0006767E"/>
    <w:rsid w:val="00067773"/>
    <w:rsid w:val="00067DE1"/>
    <w:rsid w:val="00071485"/>
    <w:rsid w:val="0007154C"/>
    <w:rsid w:val="000715A2"/>
    <w:rsid w:val="00071DD2"/>
    <w:rsid w:val="00072DF1"/>
    <w:rsid w:val="000732A5"/>
    <w:rsid w:val="000735AA"/>
    <w:rsid w:val="00073BDB"/>
    <w:rsid w:val="00074144"/>
    <w:rsid w:val="000743EB"/>
    <w:rsid w:val="000745EC"/>
    <w:rsid w:val="00074671"/>
    <w:rsid w:val="00074841"/>
    <w:rsid w:val="0007484B"/>
    <w:rsid w:val="00074A42"/>
    <w:rsid w:val="00075340"/>
    <w:rsid w:val="00075595"/>
    <w:rsid w:val="00075BF5"/>
    <w:rsid w:val="00075C21"/>
    <w:rsid w:val="0007656A"/>
    <w:rsid w:val="000769D7"/>
    <w:rsid w:val="00076CAD"/>
    <w:rsid w:val="000772D7"/>
    <w:rsid w:val="000777DC"/>
    <w:rsid w:val="00077951"/>
    <w:rsid w:val="00080326"/>
    <w:rsid w:val="00080AF3"/>
    <w:rsid w:val="00080CFE"/>
    <w:rsid w:val="00080F16"/>
    <w:rsid w:val="000815EE"/>
    <w:rsid w:val="0008198B"/>
    <w:rsid w:val="00081E71"/>
    <w:rsid w:val="00082486"/>
    <w:rsid w:val="000828AC"/>
    <w:rsid w:val="0008354F"/>
    <w:rsid w:val="00083553"/>
    <w:rsid w:val="000843CB"/>
    <w:rsid w:val="00084A17"/>
    <w:rsid w:val="00084E29"/>
    <w:rsid w:val="0008591F"/>
    <w:rsid w:val="00085CD7"/>
    <w:rsid w:val="0008644F"/>
    <w:rsid w:val="00086667"/>
    <w:rsid w:val="00087152"/>
    <w:rsid w:val="00087767"/>
    <w:rsid w:val="00090BC8"/>
    <w:rsid w:val="00090BE5"/>
    <w:rsid w:val="0009173E"/>
    <w:rsid w:val="00091D26"/>
    <w:rsid w:val="000921D5"/>
    <w:rsid w:val="000925FA"/>
    <w:rsid w:val="00092D17"/>
    <w:rsid w:val="00092F01"/>
    <w:rsid w:val="000937F4"/>
    <w:rsid w:val="00094A15"/>
    <w:rsid w:val="000950E5"/>
    <w:rsid w:val="00095211"/>
    <w:rsid w:val="000953BD"/>
    <w:rsid w:val="000956AE"/>
    <w:rsid w:val="000963B3"/>
    <w:rsid w:val="00096C75"/>
    <w:rsid w:val="00097A4D"/>
    <w:rsid w:val="000A0945"/>
    <w:rsid w:val="000A0D9A"/>
    <w:rsid w:val="000A1511"/>
    <w:rsid w:val="000A2615"/>
    <w:rsid w:val="000A2815"/>
    <w:rsid w:val="000A2A03"/>
    <w:rsid w:val="000A2E36"/>
    <w:rsid w:val="000A3755"/>
    <w:rsid w:val="000A56DC"/>
    <w:rsid w:val="000A58FB"/>
    <w:rsid w:val="000A64F0"/>
    <w:rsid w:val="000A693E"/>
    <w:rsid w:val="000A7035"/>
    <w:rsid w:val="000A712B"/>
    <w:rsid w:val="000B02F1"/>
    <w:rsid w:val="000B08EB"/>
    <w:rsid w:val="000B0C35"/>
    <w:rsid w:val="000B13C7"/>
    <w:rsid w:val="000B1780"/>
    <w:rsid w:val="000B1AD7"/>
    <w:rsid w:val="000B1C92"/>
    <w:rsid w:val="000B2256"/>
    <w:rsid w:val="000B2C2C"/>
    <w:rsid w:val="000B4489"/>
    <w:rsid w:val="000B4725"/>
    <w:rsid w:val="000B4D17"/>
    <w:rsid w:val="000B54FC"/>
    <w:rsid w:val="000B607D"/>
    <w:rsid w:val="000B6554"/>
    <w:rsid w:val="000B7DCD"/>
    <w:rsid w:val="000B7DEE"/>
    <w:rsid w:val="000B7F4A"/>
    <w:rsid w:val="000C0729"/>
    <w:rsid w:val="000C094D"/>
    <w:rsid w:val="000C095A"/>
    <w:rsid w:val="000C09CA"/>
    <w:rsid w:val="000C0F0B"/>
    <w:rsid w:val="000C2F84"/>
    <w:rsid w:val="000C3559"/>
    <w:rsid w:val="000C35E0"/>
    <w:rsid w:val="000C3BF1"/>
    <w:rsid w:val="000C40A3"/>
    <w:rsid w:val="000C4314"/>
    <w:rsid w:val="000C4771"/>
    <w:rsid w:val="000C53D5"/>
    <w:rsid w:val="000C53DF"/>
    <w:rsid w:val="000C5812"/>
    <w:rsid w:val="000C58D6"/>
    <w:rsid w:val="000C5FA1"/>
    <w:rsid w:val="000C6660"/>
    <w:rsid w:val="000C6737"/>
    <w:rsid w:val="000C6A83"/>
    <w:rsid w:val="000C6B2F"/>
    <w:rsid w:val="000C77D7"/>
    <w:rsid w:val="000C7AAC"/>
    <w:rsid w:val="000C7F6C"/>
    <w:rsid w:val="000D013E"/>
    <w:rsid w:val="000D0573"/>
    <w:rsid w:val="000D06DD"/>
    <w:rsid w:val="000D081D"/>
    <w:rsid w:val="000D0AA5"/>
    <w:rsid w:val="000D1F0A"/>
    <w:rsid w:val="000D219E"/>
    <w:rsid w:val="000D2498"/>
    <w:rsid w:val="000D28D0"/>
    <w:rsid w:val="000D2B4D"/>
    <w:rsid w:val="000D4030"/>
    <w:rsid w:val="000D4393"/>
    <w:rsid w:val="000D453D"/>
    <w:rsid w:val="000D46A2"/>
    <w:rsid w:val="000D528B"/>
    <w:rsid w:val="000D574D"/>
    <w:rsid w:val="000D5DDC"/>
    <w:rsid w:val="000D6A86"/>
    <w:rsid w:val="000D6AAE"/>
    <w:rsid w:val="000D72D7"/>
    <w:rsid w:val="000D7499"/>
    <w:rsid w:val="000D7F4C"/>
    <w:rsid w:val="000E11BD"/>
    <w:rsid w:val="000E11C1"/>
    <w:rsid w:val="000E1281"/>
    <w:rsid w:val="000E12A7"/>
    <w:rsid w:val="000E1467"/>
    <w:rsid w:val="000E19D1"/>
    <w:rsid w:val="000E26E0"/>
    <w:rsid w:val="000E2AC1"/>
    <w:rsid w:val="000E3960"/>
    <w:rsid w:val="000E398F"/>
    <w:rsid w:val="000E5572"/>
    <w:rsid w:val="000E56A2"/>
    <w:rsid w:val="000E59AB"/>
    <w:rsid w:val="000E5AE1"/>
    <w:rsid w:val="000E6D75"/>
    <w:rsid w:val="000E718C"/>
    <w:rsid w:val="000E73E0"/>
    <w:rsid w:val="000E75BD"/>
    <w:rsid w:val="000E7808"/>
    <w:rsid w:val="000E7F0A"/>
    <w:rsid w:val="000E7F7D"/>
    <w:rsid w:val="000E7FD7"/>
    <w:rsid w:val="000F083E"/>
    <w:rsid w:val="000F15AC"/>
    <w:rsid w:val="000F17D6"/>
    <w:rsid w:val="000F1A05"/>
    <w:rsid w:val="000F22F1"/>
    <w:rsid w:val="000F25F1"/>
    <w:rsid w:val="000F3067"/>
    <w:rsid w:val="000F3749"/>
    <w:rsid w:val="000F3766"/>
    <w:rsid w:val="000F47C1"/>
    <w:rsid w:val="000F4B91"/>
    <w:rsid w:val="000F70E5"/>
    <w:rsid w:val="000F737D"/>
    <w:rsid w:val="000F7D03"/>
    <w:rsid w:val="000F7EB2"/>
    <w:rsid w:val="0010055B"/>
    <w:rsid w:val="00100DA2"/>
    <w:rsid w:val="00100EE6"/>
    <w:rsid w:val="00101375"/>
    <w:rsid w:val="00101A47"/>
    <w:rsid w:val="00102607"/>
    <w:rsid w:val="00102979"/>
    <w:rsid w:val="00102B82"/>
    <w:rsid w:val="00102E4E"/>
    <w:rsid w:val="0010307D"/>
    <w:rsid w:val="001032F2"/>
    <w:rsid w:val="0010475E"/>
    <w:rsid w:val="00104804"/>
    <w:rsid w:val="00104841"/>
    <w:rsid w:val="001048F0"/>
    <w:rsid w:val="001053D3"/>
    <w:rsid w:val="001059DA"/>
    <w:rsid w:val="0010692E"/>
    <w:rsid w:val="001069C0"/>
    <w:rsid w:val="0010772D"/>
    <w:rsid w:val="001078B7"/>
    <w:rsid w:val="00107FA2"/>
    <w:rsid w:val="00110840"/>
    <w:rsid w:val="00111F14"/>
    <w:rsid w:val="001126CA"/>
    <w:rsid w:val="001127F2"/>
    <w:rsid w:val="0011281B"/>
    <w:rsid w:val="00112E32"/>
    <w:rsid w:val="001130CB"/>
    <w:rsid w:val="0011360A"/>
    <w:rsid w:val="001137A6"/>
    <w:rsid w:val="0011394E"/>
    <w:rsid w:val="00114EC2"/>
    <w:rsid w:val="0011545C"/>
    <w:rsid w:val="0011631C"/>
    <w:rsid w:val="00116329"/>
    <w:rsid w:val="00117148"/>
    <w:rsid w:val="00117D64"/>
    <w:rsid w:val="0012017E"/>
    <w:rsid w:val="00121830"/>
    <w:rsid w:val="00121BCC"/>
    <w:rsid w:val="001220FF"/>
    <w:rsid w:val="00122483"/>
    <w:rsid w:val="00122CAA"/>
    <w:rsid w:val="0012384E"/>
    <w:rsid w:val="00123D84"/>
    <w:rsid w:val="00123F2D"/>
    <w:rsid w:val="001242EF"/>
    <w:rsid w:val="00124362"/>
    <w:rsid w:val="00124A6B"/>
    <w:rsid w:val="00125A3D"/>
    <w:rsid w:val="00125FA4"/>
    <w:rsid w:val="00126899"/>
    <w:rsid w:val="0012706C"/>
    <w:rsid w:val="00127E80"/>
    <w:rsid w:val="00130043"/>
    <w:rsid w:val="0013026F"/>
    <w:rsid w:val="00130314"/>
    <w:rsid w:val="001308A8"/>
    <w:rsid w:val="00130E3A"/>
    <w:rsid w:val="001310D3"/>
    <w:rsid w:val="001311EF"/>
    <w:rsid w:val="0013121F"/>
    <w:rsid w:val="001314F7"/>
    <w:rsid w:val="001323FF"/>
    <w:rsid w:val="0013241F"/>
    <w:rsid w:val="001331F0"/>
    <w:rsid w:val="001334C4"/>
    <w:rsid w:val="00133984"/>
    <w:rsid w:val="00133DA7"/>
    <w:rsid w:val="00134139"/>
    <w:rsid w:val="00134709"/>
    <w:rsid w:val="0013475E"/>
    <w:rsid w:val="00134D72"/>
    <w:rsid w:val="00135533"/>
    <w:rsid w:val="00135B84"/>
    <w:rsid w:val="001367C8"/>
    <w:rsid w:val="0013749F"/>
    <w:rsid w:val="001374EE"/>
    <w:rsid w:val="00137651"/>
    <w:rsid w:val="0014003D"/>
    <w:rsid w:val="00140D48"/>
    <w:rsid w:val="00141213"/>
    <w:rsid w:val="00141E2D"/>
    <w:rsid w:val="00142628"/>
    <w:rsid w:val="00142C19"/>
    <w:rsid w:val="0014301D"/>
    <w:rsid w:val="001437D3"/>
    <w:rsid w:val="00143BF5"/>
    <w:rsid w:val="001444B7"/>
    <w:rsid w:val="001449D7"/>
    <w:rsid w:val="00144F4C"/>
    <w:rsid w:val="00145348"/>
    <w:rsid w:val="001458A1"/>
    <w:rsid w:val="00145C21"/>
    <w:rsid w:val="00145CA2"/>
    <w:rsid w:val="00146C01"/>
    <w:rsid w:val="00147990"/>
    <w:rsid w:val="00147CF2"/>
    <w:rsid w:val="00150680"/>
    <w:rsid w:val="001509F4"/>
    <w:rsid w:val="001519D9"/>
    <w:rsid w:val="00151DF4"/>
    <w:rsid w:val="0015233B"/>
    <w:rsid w:val="00152F18"/>
    <w:rsid w:val="00153183"/>
    <w:rsid w:val="00153597"/>
    <w:rsid w:val="00153771"/>
    <w:rsid w:val="001539FA"/>
    <w:rsid w:val="00154006"/>
    <w:rsid w:val="00154253"/>
    <w:rsid w:val="00154C25"/>
    <w:rsid w:val="0015529E"/>
    <w:rsid w:val="00155826"/>
    <w:rsid w:val="00155AE7"/>
    <w:rsid w:val="00156067"/>
    <w:rsid w:val="001564B2"/>
    <w:rsid w:val="00156815"/>
    <w:rsid w:val="00156F43"/>
    <w:rsid w:val="0015785A"/>
    <w:rsid w:val="0015790C"/>
    <w:rsid w:val="00160425"/>
    <w:rsid w:val="00160F8C"/>
    <w:rsid w:val="00161BE7"/>
    <w:rsid w:val="00161E56"/>
    <w:rsid w:val="00162953"/>
    <w:rsid w:val="00163A23"/>
    <w:rsid w:val="0016427E"/>
    <w:rsid w:val="0016479F"/>
    <w:rsid w:val="00164942"/>
    <w:rsid w:val="00164DE1"/>
    <w:rsid w:val="00165123"/>
    <w:rsid w:val="00165CDE"/>
    <w:rsid w:val="001672C3"/>
    <w:rsid w:val="001674D6"/>
    <w:rsid w:val="00167575"/>
    <w:rsid w:val="0016770C"/>
    <w:rsid w:val="00167D6F"/>
    <w:rsid w:val="001712E3"/>
    <w:rsid w:val="0017233E"/>
    <w:rsid w:val="001725ED"/>
    <w:rsid w:val="00172CC1"/>
    <w:rsid w:val="0017349C"/>
    <w:rsid w:val="00173DE1"/>
    <w:rsid w:val="001748D4"/>
    <w:rsid w:val="00174FE7"/>
    <w:rsid w:val="001752A6"/>
    <w:rsid w:val="00176587"/>
    <w:rsid w:val="00176841"/>
    <w:rsid w:val="001776DB"/>
    <w:rsid w:val="001777B2"/>
    <w:rsid w:val="001779DA"/>
    <w:rsid w:val="00180651"/>
    <w:rsid w:val="00180862"/>
    <w:rsid w:val="00180E14"/>
    <w:rsid w:val="00181211"/>
    <w:rsid w:val="001813FB"/>
    <w:rsid w:val="00181E18"/>
    <w:rsid w:val="00181EB9"/>
    <w:rsid w:val="00181F01"/>
    <w:rsid w:val="00181F6C"/>
    <w:rsid w:val="00182034"/>
    <w:rsid w:val="001822B9"/>
    <w:rsid w:val="00183E54"/>
    <w:rsid w:val="00183E9A"/>
    <w:rsid w:val="001842CB"/>
    <w:rsid w:val="00184365"/>
    <w:rsid w:val="00184856"/>
    <w:rsid w:val="0018489D"/>
    <w:rsid w:val="00184C00"/>
    <w:rsid w:val="00185594"/>
    <w:rsid w:val="00185653"/>
    <w:rsid w:val="00185CB3"/>
    <w:rsid w:val="00186472"/>
    <w:rsid w:val="00186698"/>
    <w:rsid w:val="001866ED"/>
    <w:rsid w:val="00187221"/>
    <w:rsid w:val="001878AD"/>
    <w:rsid w:val="00190577"/>
    <w:rsid w:val="00190A16"/>
    <w:rsid w:val="001921CF"/>
    <w:rsid w:val="001923F2"/>
    <w:rsid w:val="00192C52"/>
    <w:rsid w:val="00193069"/>
    <w:rsid w:val="001932E3"/>
    <w:rsid w:val="00193458"/>
    <w:rsid w:val="00193A3F"/>
    <w:rsid w:val="00193ABD"/>
    <w:rsid w:val="00193BA3"/>
    <w:rsid w:val="00193D4E"/>
    <w:rsid w:val="00194466"/>
    <w:rsid w:val="00194D46"/>
    <w:rsid w:val="001954D3"/>
    <w:rsid w:val="001961F5"/>
    <w:rsid w:val="00196BDB"/>
    <w:rsid w:val="00196C06"/>
    <w:rsid w:val="00197423"/>
    <w:rsid w:val="00197CB6"/>
    <w:rsid w:val="001A00BA"/>
    <w:rsid w:val="001A042E"/>
    <w:rsid w:val="001A072E"/>
    <w:rsid w:val="001A097C"/>
    <w:rsid w:val="001A0AA6"/>
    <w:rsid w:val="001A0EEF"/>
    <w:rsid w:val="001A1A8A"/>
    <w:rsid w:val="001A1B82"/>
    <w:rsid w:val="001A1E0A"/>
    <w:rsid w:val="001A2E31"/>
    <w:rsid w:val="001A43AA"/>
    <w:rsid w:val="001A45A9"/>
    <w:rsid w:val="001A45D8"/>
    <w:rsid w:val="001A4A03"/>
    <w:rsid w:val="001A5944"/>
    <w:rsid w:val="001A5FB4"/>
    <w:rsid w:val="001A6203"/>
    <w:rsid w:val="001A6D6D"/>
    <w:rsid w:val="001A70D8"/>
    <w:rsid w:val="001A7373"/>
    <w:rsid w:val="001A7867"/>
    <w:rsid w:val="001A7D2E"/>
    <w:rsid w:val="001A7ECE"/>
    <w:rsid w:val="001B0A21"/>
    <w:rsid w:val="001B0DC0"/>
    <w:rsid w:val="001B1854"/>
    <w:rsid w:val="001B1FD4"/>
    <w:rsid w:val="001B21BB"/>
    <w:rsid w:val="001B2DEB"/>
    <w:rsid w:val="001B330B"/>
    <w:rsid w:val="001B3DB8"/>
    <w:rsid w:val="001B3F7A"/>
    <w:rsid w:val="001B457C"/>
    <w:rsid w:val="001B4DE8"/>
    <w:rsid w:val="001B56ED"/>
    <w:rsid w:val="001B585C"/>
    <w:rsid w:val="001B63E7"/>
    <w:rsid w:val="001B6465"/>
    <w:rsid w:val="001B7ADE"/>
    <w:rsid w:val="001B7FF4"/>
    <w:rsid w:val="001C0043"/>
    <w:rsid w:val="001C0167"/>
    <w:rsid w:val="001C0E66"/>
    <w:rsid w:val="001C118D"/>
    <w:rsid w:val="001C1229"/>
    <w:rsid w:val="001C1D57"/>
    <w:rsid w:val="001C263C"/>
    <w:rsid w:val="001C28AD"/>
    <w:rsid w:val="001C2D12"/>
    <w:rsid w:val="001C3150"/>
    <w:rsid w:val="001C33AD"/>
    <w:rsid w:val="001C37B6"/>
    <w:rsid w:val="001C4074"/>
    <w:rsid w:val="001C5008"/>
    <w:rsid w:val="001C52D6"/>
    <w:rsid w:val="001C580A"/>
    <w:rsid w:val="001C6098"/>
    <w:rsid w:val="001C6195"/>
    <w:rsid w:val="001C66F3"/>
    <w:rsid w:val="001D0C44"/>
    <w:rsid w:val="001D0F8B"/>
    <w:rsid w:val="001D1AB8"/>
    <w:rsid w:val="001D1EA3"/>
    <w:rsid w:val="001D2552"/>
    <w:rsid w:val="001D2683"/>
    <w:rsid w:val="001D2A13"/>
    <w:rsid w:val="001D5207"/>
    <w:rsid w:val="001D5660"/>
    <w:rsid w:val="001D5838"/>
    <w:rsid w:val="001D5D14"/>
    <w:rsid w:val="001D60B3"/>
    <w:rsid w:val="001D60DF"/>
    <w:rsid w:val="001D63BA"/>
    <w:rsid w:val="001D64AD"/>
    <w:rsid w:val="001D6EFF"/>
    <w:rsid w:val="001D78E0"/>
    <w:rsid w:val="001D7B32"/>
    <w:rsid w:val="001D7B56"/>
    <w:rsid w:val="001E0434"/>
    <w:rsid w:val="001E0E06"/>
    <w:rsid w:val="001E1245"/>
    <w:rsid w:val="001E1309"/>
    <w:rsid w:val="001E1459"/>
    <w:rsid w:val="001E15B9"/>
    <w:rsid w:val="001E1F95"/>
    <w:rsid w:val="001E264B"/>
    <w:rsid w:val="001E2C96"/>
    <w:rsid w:val="001E2D7F"/>
    <w:rsid w:val="001E2DFA"/>
    <w:rsid w:val="001E32FA"/>
    <w:rsid w:val="001E3A0C"/>
    <w:rsid w:val="001E4FF5"/>
    <w:rsid w:val="001E51BA"/>
    <w:rsid w:val="001E55CB"/>
    <w:rsid w:val="001E57B5"/>
    <w:rsid w:val="001E5EBD"/>
    <w:rsid w:val="001E67B0"/>
    <w:rsid w:val="001E688F"/>
    <w:rsid w:val="001E72FB"/>
    <w:rsid w:val="001E769C"/>
    <w:rsid w:val="001E7C7F"/>
    <w:rsid w:val="001E7F5E"/>
    <w:rsid w:val="001F0835"/>
    <w:rsid w:val="001F147B"/>
    <w:rsid w:val="001F24AE"/>
    <w:rsid w:val="001F2672"/>
    <w:rsid w:val="001F2D89"/>
    <w:rsid w:val="001F3761"/>
    <w:rsid w:val="001F38DB"/>
    <w:rsid w:val="001F391A"/>
    <w:rsid w:val="001F4087"/>
    <w:rsid w:val="001F4220"/>
    <w:rsid w:val="001F4310"/>
    <w:rsid w:val="001F49E0"/>
    <w:rsid w:val="001F4D28"/>
    <w:rsid w:val="001F5180"/>
    <w:rsid w:val="001F5448"/>
    <w:rsid w:val="001F5C39"/>
    <w:rsid w:val="001F634F"/>
    <w:rsid w:val="001F673D"/>
    <w:rsid w:val="001F6C72"/>
    <w:rsid w:val="001F6DF0"/>
    <w:rsid w:val="001F7506"/>
    <w:rsid w:val="00200555"/>
    <w:rsid w:val="002008B5"/>
    <w:rsid w:val="00200A09"/>
    <w:rsid w:val="00200CBA"/>
    <w:rsid w:val="002016C0"/>
    <w:rsid w:val="002028FD"/>
    <w:rsid w:val="002034B8"/>
    <w:rsid w:val="0020386A"/>
    <w:rsid w:val="00203FB4"/>
    <w:rsid w:val="00204742"/>
    <w:rsid w:val="00204AC8"/>
    <w:rsid w:val="00204C53"/>
    <w:rsid w:val="00205899"/>
    <w:rsid w:val="00205D54"/>
    <w:rsid w:val="00205FD1"/>
    <w:rsid w:val="002066B3"/>
    <w:rsid w:val="00206DAA"/>
    <w:rsid w:val="00207100"/>
    <w:rsid w:val="002078BF"/>
    <w:rsid w:val="002103C2"/>
    <w:rsid w:val="0021086C"/>
    <w:rsid w:val="00210AAA"/>
    <w:rsid w:val="00210DEB"/>
    <w:rsid w:val="0021142F"/>
    <w:rsid w:val="002115A1"/>
    <w:rsid w:val="002116CF"/>
    <w:rsid w:val="00211908"/>
    <w:rsid w:val="00212559"/>
    <w:rsid w:val="00212BEE"/>
    <w:rsid w:val="00212F1E"/>
    <w:rsid w:val="00212F9F"/>
    <w:rsid w:val="0021426F"/>
    <w:rsid w:val="002149AE"/>
    <w:rsid w:val="00214D0E"/>
    <w:rsid w:val="00214FE9"/>
    <w:rsid w:val="002150CA"/>
    <w:rsid w:val="00216AC4"/>
    <w:rsid w:val="00217190"/>
    <w:rsid w:val="002172D0"/>
    <w:rsid w:val="00217982"/>
    <w:rsid w:val="00217ABA"/>
    <w:rsid w:val="00217EFE"/>
    <w:rsid w:val="00221217"/>
    <w:rsid w:val="002214E5"/>
    <w:rsid w:val="0022212F"/>
    <w:rsid w:val="00222142"/>
    <w:rsid w:val="0022217C"/>
    <w:rsid w:val="00222280"/>
    <w:rsid w:val="00222862"/>
    <w:rsid w:val="00222CB8"/>
    <w:rsid w:val="0022309F"/>
    <w:rsid w:val="002242A4"/>
    <w:rsid w:val="0022483F"/>
    <w:rsid w:val="00225925"/>
    <w:rsid w:val="00225B37"/>
    <w:rsid w:val="00225DC1"/>
    <w:rsid w:val="00226457"/>
    <w:rsid w:val="00226539"/>
    <w:rsid w:val="002267B9"/>
    <w:rsid w:val="00226CC7"/>
    <w:rsid w:val="00226ECB"/>
    <w:rsid w:val="00227733"/>
    <w:rsid w:val="00230560"/>
    <w:rsid w:val="00230944"/>
    <w:rsid w:val="00231AF4"/>
    <w:rsid w:val="00231B54"/>
    <w:rsid w:val="00231E42"/>
    <w:rsid w:val="00232207"/>
    <w:rsid w:val="00232652"/>
    <w:rsid w:val="002327F0"/>
    <w:rsid w:val="00233BE5"/>
    <w:rsid w:val="00233D84"/>
    <w:rsid w:val="002344C5"/>
    <w:rsid w:val="00234B11"/>
    <w:rsid w:val="00234CB2"/>
    <w:rsid w:val="0023600E"/>
    <w:rsid w:val="00236EA3"/>
    <w:rsid w:val="00236F55"/>
    <w:rsid w:val="0023755A"/>
    <w:rsid w:val="002403B9"/>
    <w:rsid w:val="00240B4B"/>
    <w:rsid w:val="0024290D"/>
    <w:rsid w:val="00242A7B"/>
    <w:rsid w:val="00242BBF"/>
    <w:rsid w:val="002438A4"/>
    <w:rsid w:val="00243A36"/>
    <w:rsid w:val="0024479A"/>
    <w:rsid w:val="00244EB5"/>
    <w:rsid w:val="00245490"/>
    <w:rsid w:val="0024570C"/>
    <w:rsid w:val="00245A90"/>
    <w:rsid w:val="00245C4D"/>
    <w:rsid w:val="002466E5"/>
    <w:rsid w:val="002469D6"/>
    <w:rsid w:val="00246BAE"/>
    <w:rsid w:val="00247C5B"/>
    <w:rsid w:val="00250DD0"/>
    <w:rsid w:val="002514C5"/>
    <w:rsid w:val="00251D33"/>
    <w:rsid w:val="00252B5F"/>
    <w:rsid w:val="00252BAB"/>
    <w:rsid w:val="00252FF1"/>
    <w:rsid w:val="002530ED"/>
    <w:rsid w:val="00253426"/>
    <w:rsid w:val="0025343E"/>
    <w:rsid w:val="00253953"/>
    <w:rsid w:val="00253CE0"/>
    <w:rsid w:val="00254309"/>
    <w:rsid w:val="002544F6"/>
    <w:rsid w:val="00254657"/>
    <w:rsid w:val="002547D4"/>
    <w:rsid w:val="00254817"/>
    <w:rsid w:val="00254B0C"/>
    <w:rsid w:val="0025521D"/>
    <w:rsid w:val="002562F3"/>
    <w:rsid w:val="00256909"/>
    <w:rsid w:val="00257139"/>
    <w:rsid w:val="002579B2"/>
    <w:rsid w:val="00257FBF"/>
    <w:rsid w:val="0026113D"/>
    <w:rsid w:val="002615C8"/>
    <w:rsid w:val="0026188F"/>
    <w:rsid w:val="002619D2"/>
    <w:rsid w:val="00262E31"/>
    <w:rsid w:val="00263A8F"/>
    <w:rsid w:val="00263C75"/>
    <w:rsid w:val="00264115"/>
    <w:rsid w:val="00264D46"/>
    <w:rsid w:val="00265121"/>
    <w:rsid w:val="0026534C"/>
    <w:rsid w:val="00265799"/>
    <w:rsid w:val="00265CBD"/>
    <w:rsid w:val="002668EA"/>
    <w:rsid w:val="00266B68"/>
    <w:rsid w:val="00266DD2"/>
    <w:rsid w:val="002671F8"/>
    <w:rsid w:val="00267EA0"/>
    <w:rsid w:val="00270194"/>
    <w:rsid w:val="0027028C"/>
    <w:rsid w:val="002707E7"/>
    <w:rsid w:val="00270F81"/>
    <w:rsid w:val="0027112A"/>
    <w:rsid w:val="00272BDF"/>
    <w:rsid w:val="00272D36"/>
    <w:rsid w:val="00272F13"/>
    <w:rsid w:val="00272F32"/>
    <w:rsid w:val="00273D4D"/>
    <w:rsid w:val="00274CC7"/>
    <w:rsid w:val="0027502E"/>
    <w:rsid w:val="00275A01"/>
    <w:rsid w:val="00275D99"/>
    <w:rsid w:val="0027614F"/>
    <w:rsid w:val="00276CBD"/>
    <w:rsid w:val="00277817"/>
    <w:rsid w:val="00277AAA"/>
    <w:rsid w:val="00277E03"/>
    <w:rsid w:val="0028015B"/>
    <w:rsid w:val="00280F4E"/>
    <w:rsid w:val="00281287"/>
    <w:rsid w:val="002828B1"/>
    <w:rsid w:val="002845F2"/>
    <w:rsid w:val="00284F43"/>
    <w:rsid w:val="00285966"/>
    <w:rsid w:val="0028686A"/>
    <w:rsid w:val="0028706E"/>
    <w:rsid w:val="002872DB"/>
    <w:rsid w:val="002873C6"/>
    <w:rsid w:val="00287947"/>
    <w:rsid w:val="00291744"/>
    <w:rsid w:val="002918DF"/>
    <w:rsid w:val="00292A6F"/>
    <w:rsid w:val="00293324"/>
    <w:rsid w:val="00293779"/>
    <w:rsid w:val="00294009"/>
    <w:rsid w:val="00294054"/>
    <w:rsid w:val="002945BF"/>
    <w:rsid w:val="002946B1"/>
    <w:rsid w:val="002956D7"/>
    <w:rsid w:val="00295B31"/>
    <w:rsid w:val="00295DE5"/>
    <w:rsid w:val="00296153"/>
    <w:rsid w:val="00296911"/>
    <w:rsid w:val="00297E11"/>
    <w:rsid w:val="002A16E5"/>
    <w:rsid w:val="002A1A2F"/>
    <w:rsid w:val="002A1F7A"/>
    <w:rsid w:val="002A4E0C"/>
    <w:rsid w:val="002A4E1A"/>
    <w:rsid w:val="002A54FC"/>
    <w:rsid w:val="002A591A"/>
    <w:rsid w:val="002A5AEE"/>
    <w:rsid w:val="002A6B0C"/>
    <w:rsid w:val="002A78BD"/>
    <w:rsid w:val="002A7BFA"/>
    <w:rsid w:val="002A7EE1"/>
    <w:rsid w:val="002B0324"/>
    <w:rsid w:val="002B0647"/>
    <w:rsid w:val="002B0B9E"/>
    <w:rsid w:val="002B23D9"/>
    <w:rsid w:val="002B354B"/>
    <w:rsid w:val="002B412D"/>
    <w:rsid w:val="002B472F"/>
    <w:rsid w:val="002B47D3"/>
    <w:rsid w:val="002B52D1"/>
    <w:rsid w:val="002B5F1D"/>
    <w:rsid w:val="002B6015"/>
    <w:rsid w:val="002B663F"/>
    <w:rsid w:val="002B7BCF"/>
    <w:rsid w:val="002C0258"/>
    <w:rsid w:val="002C05C2"/>
    <w:rsid w:val="002C05F5"/>
    <w:rsid w:val="002C0613"/>
    <w:rsid w:val="002C071C"/>
    <w:rsid w:val="002C08D4"/>
    <w:rsid w:val="002C1209"/>
    <w:rsid w:val="002C21BD"/>
    <w:rsid w:val="002C3D64"/>
    <w:rsid w:val="002C4F8C"/>
    <w:rsid w:val="002C588A"/>
    <w:rsid w:val="002C5F91"/>
    <w:rsid w:val="002C682F"/>
    <w:rsid w:val="002C719B"/>
    <w:rsid w:val="002D03FB"/>
    <w:rsid w:val="002D123B"/>
    <w:rsid w:val="002D15F4"/>
    <w:rsid w:val="002D1A4A"/>
    <w:rsid w:val="002D3EF9"/>
    <w:rsid w:val="002D498F"/>
    <w:rsid w:val="002D563F"/>
    <w:rsid w:val="002D5A3B"/>
    <w:rsid w:val="002D5D00"/>
    <w:rsid w:val="002D5D53"/>
    <w:rsid w:val="002D5EEF"/>
    <w:rsid w:val="002D62F0"/>
    <w:rsid w:val="002D63D5"/>
    <w:rsid w:val="002D66D8"/>
    <w:rsid w:val="002D75E4"/>
    <w:rsid w:val="002D7B8F"/>
    <w:rsid w:val="002E01C0"/>
    <w:rsid w:val="002E0291"/>
    <w:rsid w:val="002E02D4"/>
    <w:rsid w:val="002E12AE"/>
    <w:rsid w:val="002E1325"/>
    <w:rsid w:val="002E163C"/>
    <w:rsid w:val="002E21D1"/>
    <w:rsid w:val="002E22C0"/>
    <w:rsid w:val="002E275E"/>
    <w:rsid w:val="002E2BD4"/>
    <w:rsid w:val="002E3970"/>
    <w:rsid w:val="002E3EF4"/>
    <w:rsid w:val="002E43CF"/>
    <w:rsid w:val="002E50A0"/>
    <w:rsid w:val="002E55D0"/>
    <w:rsid w:val="002E6E92"/>
    <w:rsid w:val="002E73F4"/>
    <w:rsid w:val="002F007F"/>
    <w:rsid w:val="002F0741"/>
    <w:rsid w:val="002F08C1"/>
    <w:rsid w:val="002F0998"/>
    <w:rsid w:val="002F14A0"/>
    <w:rsid w:val="002F1CC4"/>
    <w:rsid w:val="002F25E2"/>
    <w:rsid w:val="002F3191"/>
    <w:rsid w:val="002F323D"/>
    <w:rsid w:val="002F3679"/>
    <w:rsid w:val="002F484A"/>
    <w:rsid w:val="002F5976"/>
    <w:rsid w:val="002F696B"/>
    <w:rsid w:val="002F6DC0"/>
    <w:rsid w:val="002F6EBA"/>
    <w:rsid w:val="003000F1"/>
    <w:rsid w:val="00300339"/>
    <w:rsid w:val="00300792"/>
    <w:rsid w:val="0030141E"/>
    <w:rsid w:val="003016FA"/>
    <w:rsid w:val="00301DEC"/>
    <w:rsid w:val="0030326F"/>
    <w:rsid w:val="00303940"/>
    <w:rsid w:val="003046A5"/>
    <w:rsid w:val="003048F7"/>
    <w:rsid w:val="00304C18"/>
    <w:rsid w:val="003055DB"/>
    <w:rsid w:val="0030630B"/>
    <w:rsid w:val="003063CD"/>
    <w:rsid w:val="00306B21"/>
    <w:rsid w:val="00307605"/>
    <w:rsid w:val="00307BE2"/>
    <w:rsid w:val="003101BE"/>
    <w:rsid w:val="00310879"/>
    <w:rsid w:val="00310D23"/>
    <w:rsid w:val="003111AE"/>
    <w:rsid w:val="0031257D"/>
    <w:rsid w:val="003128F6"/>
    <w:rsid w:val="00313471"/>
    <w:rsid w:val="003134F4"/>
    <w:rsid w:val="00313C90"/>
    <w:rsid w:val="00313D12"/>
    <w:rsid w:val="003148A6"/>
    <w:rsid w:val="00314F1D"/>
    <w:rsid w:val="003157E9"/>
    <w:rsid w:val="003164B3"/>
    <w:rsid w:val="00316989"/>
    <w:rsid w:val="00316AF2"/>
    <w:rsid w:val="003170F3"/>
    <w:rsid w:val="00320AE4"/>
    <w:rsid w:val="00320E06"/>
    <w:rsid w:val="003211FC"/>
    <w:rsid w:val="00321FFB"/>
    <w:rsid w:val="00322130"/>
    <w:rsid w:val="00322997"/>
    <w:rsid w:val="00322F61"/>
    <w:rsid w:val="0032317C"/>
    <w:rsid w:val="0032339B"/>
    <w:rsid w:val="0032390F"/>
    <w:rsid w:val="00323D17"/>
    <w:rsid w:val="003249B4"/>
    <w:rsid w:val="003259F0"/>
    <w:rsid w:val="0032622C"/>
    <w:rsid w:val="003268D4"/>
    <w:rsid w:val="00326B81"/>
    <w:rsid w:val="00327251"/>
    <w:rsid w:val="003273F3"/>
    <w:rsid w:val="003277F8"/>
    <w:rsid w:val="00327BA0"/>
    <w:rsid w:val="003304A6"/>
    <w:rsid w:val="003309C6"/>
    <w:rsid w:val="003314C0"/>
    <w:rsid w:val="0033259B"/>
    <w:rsid w:val="00333466"/>
    <w:rsid w:val="0033362A"/>
    <w:rsid w:val="00333D16"/>
    <w:rsid w:val="0033442D"/>
    <w:rsid w:val="0033464F"/>
    <w:rsid w:val="00335220"/>
    <w:rsid w:val="003358C1"/>
    <w:rsid w:val="003359ED"/>
    <w:rsid w:val="00335DDF"/>
    <w:rsid w:val="00335DFD"/>
    <w:rsid w:val="0033635B"/>
    <w:rsid w:val="0033686A"/>
    <w:rsid w:val="00336FED"/>
    <w:rsid w:val="003377C4"/>
    <w:rsid w:val="003379B1"/>
    <w:rsid w:val="00337F3F"/>
    <w:rsid w:val="00340751"/>
    <w:rsid w:val="00340CF7"/>
    <w:rsid w:val="003418E9"/>
    <w:rsid w:val="0034356C"/>
    <w:rsid w:val="00343AFA"/>
    <w:rsid w:val="00343B20"/>
    <w:rsid w:val="00343C4B"/>
    <w:rsid w:val="00344396"/>
    <w:rsid w:val="003444A5"/>
    <w:rsid w:val="00344566"/>
    <w:rsid w:val="003447E1"/>
    <w:rsid w:val="00344E87"/>
    <w:rsid w:val="003453B0"/>
    <w:rsid w:val="003453EA"/>
    <w:rsid w:val="00345436"/>
    <w:rsid w:val="003454A6"/>
    <w:rsid w:val="00345DFE"/>
    <w:rsid w:val="00346BB9"/>
    <w:rsid w:val="00347EE5"/>
    <w:rsid w:val="00350162"/>
    <w:rsid w:val="00350212"/>
    <w:rsid w:val="00351CB0"/>
    <w:rsid w:val="0035358C"/>
    <w:rsid w:val="00353C1B"/>
    <w:rsid w:val="00353E52"/>
    <w:rsid w:val="00353F89"/>
    <w:rsid w:val="0035433C"/>
    <w:rsid w:val="00354366"/>
    <w:rsid w:val="003546B7"/>
    <w:rsid w:val="00354881"/>
    <w:rsid w:val="00355464"/>
    <w:rsid w:val="003556BE"/>
    <w:rsid w:val="0035591D"/>
    <w:rsid w:val="00356063"/>
    <w:rsid w:val="00356D42"/>
    <w:rsid w:val="00356F9E"/>
    <w:rsid w:val="0035770B"/>
    <w:rsid w:val="00357980"/>
    <w:rsid w:val="00357C57"/>
    <w:rsid w:val="00357EE8"/>
    <w:rsid w:val="00362047"/>
    <w:rsid w:val="00362A22"/>
    <w:rsid w:val="00362E19"/>
    <w:rsid w:val="00363C71"/>
    <w:rsid w:val="00363D40"/>
    <w:rsid w:val="003649D3"/>
    <w:rsid w:val="00364A97"/>
    <w:rsid w:val="00364E98"/>
    <w:rsid w:val="00366BE1"/>
    <w:rsid w:val="00367B49"/>
    <w:rsid w:val="00367E31"/>
    <w:rsid w:val="00370735"/>
    <w:rsid w:val="003712E0"/>
    <w:rsid w:val="00371984"/>
    <w:rsid w:val="00371C16"/>
    <w:rsid w:val="00372DC3"/>
    <w:rsid w:val="00373DB1"/>
    <w:rsid w:val="00374596"/>
    <w:rsid w:val="00374C5F"/>
    <w:rsid w:val="00374F61"/>
    <w:rsid w:val="00374FF2"/>
    <w:rsid w:val="00375326"/>
    <w:rsid w:val="003753BA"/>
    <w:rsid w:val="00375433"/>
    <w:rsid w:val="0037557D"/>
    <w:rsid w:val="00375D22"/>
    <w:rsid w:val="003760B4"/>
    <w:rsid w:val="00376834"/>
    <w:rsid w:val="0037730E"/>
    <w:rsid w:val="00377676"/>
    <w:rsid w:val="003778C1"/>
    <w:rsid w:val="00380495"/>
    <w:rsid w:val="00380560"/>
    <w:rsid w:val="003806CD"/>
    <w:rsid w:val="00382427"/>
    <w:rsid w:val="003838AA"/>
    <w:rsid w:val="003838B5"/>
    <w:rsid w:val="00383C1C"/>
    <w:rsid w:val="0038489D"/>
    <w:rsid w:val="003853A5"/>
    <w:rsid w:val="00386BF6"/>
    <w:rsid w:val="00386EA2"/>
    <w:rsid w:val="003871F0"/>
    <w:rsid w:val="0038757F"/>
    <w:rsid w:val="00387911"/>
    <w:rsid w:val="003908A6"/>
    <w:rsid w:val="003911B3"/>
    <w:rsid w:val="003911BE"/>
    <w:rsid w:val="0039134A"/>
    <w:rsid w:val="0039137C"/>
    <w:rsid w:val="003930FE"/>
    <w:rsid w:val="00393205"/>
    <w:rsid w:val="003933EF"/>
    <w:rsid w:val="0039365D"/>
    <w:rsid w:val="00394128"/>
    <w:rsid w:val="003946C7"/>
    <w:rsid w:val="00394978"/>
    <w:rsid w:val="00395396"/>
    <w:rsid w:val="00395878"/>
    <w:rsid w:val="00396225"/>
    <w:rsid w:val="00396E51"/>
    <w:rsid w:val="0039722E"/>
    <w:rsid w:val="003A18D9"/>
    <w:rsid w:val="003A2D6C"/>
    <w:rsid w:val="003A2FE0"/>
    <w:rsid w:val="003A336B"/>
    <w:rsid w:val="003A35D3"/>
    <w:rsid w:val="003A3680"/>
    <w:rsid w:val="003A3807"/>
    <w:rsid w:val="003A3FB1"/>
    <w:rsid w:val="003A4B3E"/>
    <w:rsid w:val="003A5F09"/>
    <w:rsid w:val="003A6121"/>
    <w:rsid w:val="003A643E"/>
    <w:rsid w:val="003A6723"/>
    <w:rsid w:val="003A692C"/>
    <w:rsid w:val="003A6B45"/>
    <w:rsid w:val="003A78EA"/>
    <w:rsid w:val="003B0DCB"/>
    <w:rsid w:val="003B0EF5"/>
    <w:rsid w:val="003B0FC0"/>
    <w:rsid w:val="003B0FC4"/>
    <w:rsid w:val="003B2077"/>
    <w:rsid w:val="003B2B4D"/>
    <w:rsid w:val="003B300C"/>
    <w:rsid w:val="003B3870"/>
    <w:rsid w:val="003B38A3"/>
    <w:rsid w:val="003B4E27"/>
    <w:rsid w:val="003B4F31"/>
    <w:rsid w:val="003B5031"/>
    <w:rsid w:val="003B54D6"/>
    <w:rsid w:val="003B5725"/>
    <w:rsid w:val="003B59AD"/>
    <w:rsid w:val="003B5B51"/>
    <w:rsid w:val="003B6CF1"/>
    <w:rsid w:val="003B6E2F"/>
    <w:rsid w:val="003B723C"/>
    <w:rsid w:val="003C01DF"/>
    <w:rsid w:val="003C056F"/>
    <w:rsid w:val="003C0673"/>
    <w:rsid w:val="003C06E3"/>
    <w:rsid w:val="003C07CC"/>
    <w:rsid w:val="003C0950"/>
    <w:rsid w:val="003C0B25"/>
    <w:rsid w:val="003C1382"/>
    <w:rsid w:val="003C28D5"/>
    <w:rsid w:val="003C28FA"/>
    <w:rsid w:val="003C2DA2"/>
    <w:rsid w:val="003C341F"/>
    <w:rsid w:val="003C3617"/>
    <w:rsid w:val="003C376C"/>
    <w:rsid w:val="003C377D"/>
    <w:rsid w:val="003C3BEC"/>
    <w:rsid w:val="003C3C1C"/>
    <w:rsid w:val="003C42C1"/>
    <w:rsid w:val="003C45FA"/>
    <w:rsid w:val="003C4FCA"/>
    <w:rsid w:val="003C50F0"/>
    <w:rsid w:val="003C539F"/>
    <w:rsid w:val="003C587A"/>
    <w:rsid w:val="003C59DC"/>
    <w:rsid w:val="003C61D3"/>
    <w:rsid w:val="003C79A3"/>
    <w:rsid w:val="003D0129"/>
    <w:rsid w:val="003D0369"/>
    <w:rsid w:val="003D037A"/>
    <w:rsid w:val="003D0C06"/>
    <w:rsid w:val="003D0DE0"/>
    <w:rsid w:val="003D1340"/>
    <w:rsid w:val="003D178A"/>
    <w:rsid w:val="003D1A04"/>
    <w:rsid w:val="003D1B06"/>
    <w:rsid w:val="003D1EB5"/>
    <w:rsid w:val="003D2262"/>
    <w:rsid w:val="003D2E48"/>
    <w:rsid w:val="003D49CA"/>
    <w:rsid w:val="003D4FC9"/>
    <w:rsid w:val="003D5355"/>
    <w:rsid w:val="003D5FB3"/>
    <w:rsid w:val="003D5FDB"/>
    <w:rsid w:val="003D67EE"/>
    <w:rsid w:val="003D7737"/>
    <w:rsid w:val="003E0652"/>
    <w:rsid w:val="003E08AF"/>
    <w:rsid w:val="003E1D37"/>
    <w:rsid w:val="003E228D"/>
    <w:rsid w:val="003E2A80"/>
    <w:rsid w:val="003E39C8"/>
    <w:rsid w:val="003E3F0E"/>
    <w:rsid w:val="003E4474"/>
    <w:rsid w:val="003E511D"/>
    <w:rsid w:val="003E5AC9"/>
    <w:rsid w:val="003E73F6"/>
    <w:rsid w:val="003E7705"/>
    <w:rsid w:val="003E7BD0"/>
    <w:rsid w:val="003E7F13"/>
    <w:rsid w:val="003F05AA"/>
    <w:rsid w:val="003F0A49"/>
    <w:rsid w:val="003F0E92"/>
    <w:rsid w:val="003F166C"/>
    <w:rsid w:val="003F1DF2"/>
    <w:rsid w:val="003F221E"/>
    <w:rsid w:val="003F2439"/>
    <w:rsid w:val="003F2AD8"/>
    <w:rsid w:val="003F441B"/>
    <w:rsid w:val="003F4DEC"/>
    <w:rsid w:val="003F562F"/>
    <w:rsid w:val="003F5947"/>
    <w:rsid w:val="003F5977"/>
    <w:rsid w:val="003F5E34"/>
    <w:rsid w:val="003F5EAC"/>
    <w:rsid w:val="003F6534"/>
    <w:rsid w:val="003F67A4"/>
    <w:rsid w:val="003F72BF"/>
    <w:rsid w:val="003F75EB"/>
    <w:rsid w:val="003F7F6C"/>
    <w:rsid w:val="0040023A"/>
    <w:rsid w:val="00400C2C"/>
    <w:rsid w:val="0040121A"/>
    <w:rsid w:val="004016B7"/>
    <w:rsid w:val="00402836"/>
    <w:rsid w:val="004029DC"/>
    <w:rsid w:val="004031BF"/>
    <w:rsid w:val="00403851"/>
    <w:rsid w:val="00404541"/>
    <w:rsid w:val="00404966"/>
    <w:rsid w:val="00405721"/>
    <w:rsid w:val="0040575B"/>
    <w:rsid w:val="00405FB0"/>
    <w:rsid w:val="004066F8"/>
    <w:rsid w:val="00406952"/>
    <w:rsid w:val="00406E26"/>
    <w:rsid w:val="00410371"/>
    <w:rsid w:val="004119F6"/>
    <w:rsid w:val="00411B6E"/>
    <w:rsid w:val="00411DB1"/>
    <w:rsid w:val="0041236E"/>
    <w:rsid w:val="004129A3"/>
    <w:rsid w:val="00412CDB"/>
    <w:rsid w:val="00412E20"/>
    <w:rsid w:val="0041325A"/>
    <w:rsid w:val="0041405A"/>
    <w:rsid w:val="004141CF"/>
    <w:rsid w:val="004141E1"/>
    <w:rsid w:val="0041433C"/>
    <w:rsid w:val="00414605"/>
    <w:rsid w:val="00414899"/>
    <w:rsid w:val="00414945"/>
    <w:rsid w:val="004149D0"/>
    <w:rsid w:val="00415951"/>
    <w:rsid w:val="00416D16"/>
    <w:rsid w:val="00417787"/>
    <w:rsid w:val="00417D22"/>
    <w:rsid w:val="004202D0"/>
    <w:rsid w:val="00420662"/>
    <w:rsid w:val="004217E0"/>
    <w:rsid w:val="00421838"/>
    <w:rsid w:val="00421918"/>
    <w:rsid w:val="00423707"/>
    <w:rsid w:val="00423DC8"/>
    <w:rsid w:val="00424377"/>
    <w:rsid w:val="0042467D"/>
    <w:rsid w:val="00424B26"/>
    <w:rsid w:val="0042585D"/>
    <w:rsid w:val="00425923"/>
    <w:rsid w:val="00425BDB"/>
    <w:rsid w:val="00425BF9"/>
    <w:rsid w:val="0042674D"/>
    <w:rsid w:val="004267D5"/>
    <w:rsid w:val="004271FA"/>
    <w:rsid w:val="004275AB"/>
    <w:rsid w:val="004278A2"/>
    <w:rsid w:val="00427AB8"/>
    <w:rsid w:val="00427CAC"/>
    <w:rsid w:val="00430267"/>
    <w:rsid w:val="004311FA"/>
    <w:rsid w:val="00431908"/>
    <w:rsid w:val="00431BA4"/>
    <w:rsid w:val="00432A51"/>
    <w:rsid w:val="00432DB3"/>
    <w:rsid w:val="0043369B"/>
    <w:rsid w:val="00433791"/>
    <w:rsid w:val="00433B28"/>
    <w:rsid w:val="0043434A"/>
    <w:rsid w:val="0043468B"/>
    <w:rsid w:val="0043491F"/>
    <w:rsid w:val="00435D00"/>
    <w:rsid w:val="004363F7"/>
    <w:rsid w:val="00436527"/>
    <w:rsid w:val="004367F9"/>
    <w:rsid w:val="0043755D"/>
    <w:rsid w:val="00437E0B"/>
    <w:rsid w:val="0044091F"/>
    <w:rsid w:val="00440DB5"/>
    <w:rsid w:val="004411F3"/>
    <w:rsid w:val="004414C0"/>
    <w:rsid w:val="00441785"/>
    <w:rsid w:val="00441C1D"/>
    <w:rsid w:val="00442615"/>
    <w:rsid w:val="0044291E"/>
    <w:rsid w:val="00442F64"/>
    <w:rsid w:val="00443137"/>
    <w:rsid w:val="004437AA"/>
    <w:rsid w:val="0044405C"/>
    <w:rsid w:val="0044417C"/>
    <w:rsid w:val="00445134"/>
    <w:rsid w:val="00445ECA"/>
    <w:rsid w:val="0044694B"/>
    <w:rsid w:val="00447273"/>
    <w:rsid w:val="004475DE"/>
    <w:rsid w:val="00447746"/>
    <w:rsid w:val="00447CBC"/>
    <w:rsid w:val="00451330"/>
    <w:rsid w:val="004516D2"/>
    <w:rsid w:val="00451AFB"/>
    <w:rsid w:val="0045218F"/>
    <w:rsid w:val="004528BF"/>
    <w:rsid w:val="00452B0C"/>
    <w:rsid w:val="0045340B"/>
    <w:rsid w:val="00454669"/>
    <w:rsid w:val="00455428"/>
    <w:rsid w:val="004562AF"/>
    <w:rsid w:val="00456664"/>
    <w:rsid w:val="0045739F"/>
    <w:rsid w:val="0045761B"/>
    <w:rsid w:val="00457629"/>
    <w:rsid w:val="00457831"/>
    <w:rsid w:val="00457A14"/>
    <w:rsid w:val="00457B86"/>
    <w:rsid w:val="00460429"/>
    <w:rsid w:val="00461115"/>
    <w:rsid w:val="004613A5"/>
    <w:rsid w:val="0046162E"/>
    <w:rsid w:val="00461F1B"/>
    <w:rsid w:val="00462485"/>
    <w:rsid w:val="00462521"/>
    <w:rsid w:val="004628CD"/>
    <w:rsid w:val="00462B64"/>
    <w:rsid w:val="00462F36"/>
    <w:rsid w:val="00463E12"/>
    <w:rsid w:val="00464022"/>
    <w:rsid w:val="00464D7F"/>
    <w:rsid w:val="00464DAC"/>
    <w:rsid w:val="0046517D"/>
    <w:rsid w:val="0046573E"/>
    <w:rsid w:val="004658D8"/>
    <w:rsid w:val="004665C1"/>
    <w:rsid w:val="00466B07"/>
    <w:rsid w:val="00466B18"/>
    <w:rsid w:val="00466E83"/>
    <w:rsid w:val="00467099"/>
    <w:rsid w:val="0046711A"/>
    <w:rsid w:val="00467480"/>
    <w:rsid w:val="004674CA"/>
    <w:rsid w:val="0047030E"/>
    <w:rsid w:val="004704C0"/>
    <w:rsid w:val="00470A4B"/>
    <w:rsid w:val="00470E7E"/>
    <w:rsid w:val="0047101C"/>
    <w:rsid w:val="004716B7"/>
    <w:rsid w:val="00471AA7"/>
    <w:rsid w:val="00472320"/>
    <w:rsid w:val="00472350"/>
    <w:rsid w:val="00472875"/>
    <w:rsid w:val="004728C3"/>
    <w:rsid w:val="00472920"/>
    <w:rsid w:val="004735ED"/>
    <w:rsid w:val="00473A41"/>
    <w:rsid w:val="00473FD1"/>
    <w:rsid w:val="0047410C"/>
    <w:rsid w:val="004744CF"/>
    <w:rsid w:val="0047541F"/>
    <w:rsid w:val="00475AAB"/>
    <w:rsid w:val="0047610A"/>
    <w:rsid w:val="00476287"/>
    <w:rsid w:val="004769AC"/>
    <w:rsid w:val="00476C2E"/>
    <w:rsid w:val="00477A27"/>
    <w:rsid w:val="00477DBB"/>
    <w:rsid w:val="00477EE2"/>
    <w:rsid w:val="004810A5"/>
    <w:rsid w:val="004810E7"/>
    <w:rsid w:val="004812EA"/>
    <w:rsid w:val="0048230B"/>
    <w:rsid w:val="00482D1E"/>
    <w:rsid w:val="00482ED3"/>
    <w:rsid w:val="004837E7"/>
    <w:rsid w:val="00483EC5"/>
    <w:rsid w:val="004840C7"/>
    <w:rsid w:val="00484AB6"/>
    <w:rsid w:val="00484B57"/>
    <w:rsid w:val="00484EC0"/>
    <w:rsid w:val="00485072"/>
    <w:rsid w:val="004857B0"/>
    <w:rsid w:val="00485B5C"/>
    <w:rsid w:val="00485D83"/>
    <w:rsid w:val="00486842"/>
    <w:rsid w:val="0048708F"/>
    <w:rsid w:val="0048733A"/>
    <w:rsid w:val="00490755"/>
    <w:rsid w:val="00490FAC"/>
    <w:rsid w:val="004919DF"/>
    <w:rsid w:val="00491AAD"/>
    <w:rsid w:val="00492185"/>
    <w:rsid w:val="00493D6C"/>
    <w:rsid w:val="004944A0"/>
    <w:rsid w:val="00494888"/>
    <w:rsid w:val="004948BE"/>
    <w:rsid w:val="00494B2C"/>
    <w:rsid w:val="00496B4B"/>
    <w:rsid w:val="004A0AA1"/>
    <w:rsid w:val="004A19F1"/>
    <w:rsid w:val="004A26CF"/>
    <w:rsid w:val="004A30C0"/>
    <w:rsid w:val="004A41C1"/>
    <w:rsid w:val="004A41FC"/>
    <w:rsid w:val="004A562E"/>
    <w:rsid w:val="004A57FD"/>
    <w:rsid w:val="004A581A"/>
    <w:rsid w:val="004A5BB4"/>
    <w:rsid w:val="004A5BE5"/>
    <w:rsid w:val="004A5CEE"/>
    <w:rsid w:val="004A639B"/>
    <w:rsid w:val="004A64B5"/>
    <w:rsid w:val="004A76F5"/>
    <w:rsid w:val="004A7B23"/>
    <w:rsid w:val="004B0CFA"/>
    <w:rsid w:val="004B1230"/>
    <w:rsid w:val="004B1714"/>
    <w:rsid w:val="004B1B80"/>
    <w:rsid w:val="004B229A"/>
    <w:rsid w:val="004B29B4"/>
    <w:rsid w:val="004B303E"/>
    <w:rsid w:val="004B314A"/>
    <w:rsid w:val="004B3C04"/>
    <w:rsid w:val="004B406B"/>
    <w:rsid w:val="004B4B8C"/>
    <w:rsid w:val="004B4D2C"/>
    <w:rsid w:val="004B5DA1"/>
    <w:rsid w:val="004B5E6A"/>
    <w:rsid w:val="004B75E1"/>
    <w:rsid w:val="004C046C"/>
    <w:rsid w:val="004C0D26"/>
    <w:rsid w:val="004C0DC8"/>
    <w:rsid w:val="004C0DEA"/>
    <w:rsid w:val="004C1E41"/>
    <w:rsid w:val="004C207E"/>
    <w:rsid w:val="004C2131"/>
    <w:rsid w:val="004C2185"/>
    <w:rsid w:val="004C288A"/>
    <w:rsid w:val="004C28C4"/>
    <w:rsid w:val="004C2F86"/>
    <w:rsid w:val="004C3AF9"/>
    <w:rsid w:val="004C3F60"/>
    <w:rsid w:val="004C4650"/>
    <w:rsid w:val="004C52D3"/>
    <w:rsid w:val="004C6F72"/>
    <w:rsid w:val="004C7530"/>
    <w:rsid w:val="004D18B3"/>
    <w:rsid w:val="004D1984"/>
    <w:rsid w:val="004D1A92"/>
    <w:rsid w:val="004D1B79"/>
    <w:rsid w:val="004D1D85"/>
    <w:rsid w:val="004D240E"/>
    <w:rsid w:val="004D26ED"/>
    <w:rsid w:val="004D2C3E"/>
    <w:rsid w:val="004D2F0E"/>
    <w:rsid w:val="004D32CB"/>
    <w:rsid w:val="004D5238"/>
    <w:rsid w:val="004D53CE"/>
    <w:rsid w:val="004D54A6"/>
    <w:rsid w:val="004D650E"/>
    <w:rsid w:val="004D760E"/>
    <w:rsid w:val="004D7C6D"/>
    <w:rsid w:val="004E0375"/>
    <w:rsid w:val="004E0ABB"/>
    <w:rsid w:val="004E0B67"/>
    <w:rsid w:val="004E12FE"/>
    <w:rsid w:val="004E3F6B"/>
    <w:rsid w:val="004E489D"/>
    <w:rsid w:val="004E4B25"/>
    <w:rsid w:val="004E4CF5"/>
    <w:rsid w:val="004E4D89"/>
    <w:rsid w:val="004E5D7F"/>
    <w:rsid w:val="004E604C"/>
    <w:rsid w:val="004E61EE"/>
    <w:rsid w:val="004E6DD7"/>
    <w:rsid w:val="004E74ED"/>
    <w:rsid w:val="004F0156"/>
    <w:rsid w:val="004F108A"/>
    <w:rsid w:val="004F161E"/>
    <w:rsid w:val="004F1712"/>
    <w:rsid w:val="004F387A"/>
    <w:rsid w:val="004F3F15"/>
    <w:rsid w:val="004F41F9"/>
    <w:rsid w:val="004F4326"/>
    <w:rsid w:val="004F43F3"/>
    <w:rsid w:val="004F47F0"/>
    <w:rsid w:val="004F5414"/>
    <w:rsid w:val="004F5B69"/>
    <w:rsid w:val="004F5DDC"/>
    <w:rsid w:val="004F72F8"/>
    <w:rsid w:val="0050043D"/>
    <w:rsid w:val="005005A7"/>
    <w:rsid w:val="00500614"/>
    <w:rsid w:val="00500FBE"/>
    <w:rsid w:val="00502B93"/>
    <w:rsid w:val="00503460"/>
    <w:rsid w:val="005038B4"/>
    <w:rsid w:val="0050412C"/>
    <w:rsid w:val="005056FB"/>
    <w:rsid w:val="00506482"/>
    <w:rsid w:val="00506A25"/>
    <w:rsid w:val="00506C07"/>
    <w:rsid w:val="0050712A"/>
    <w:rsid w:val="00507A00"/>
    <w:rsid w:val="00507DE4"/>
    <w:rsid w:val="005098E8"/>
    <w:rsid w:val="0051021F"/>
    <w:rsid w:val="00510706"/>
    <w:rsid w:val="00510A73"/>
    <w:rsid w:val="00510F18"/>
    <w:rsid w:val="005111B1"/>
    <w:rsid w:val="005114C7"/>
    <w:rsid w:val="00511781"/>
    <w:rsid w:val="00512400"/>
    <w:rsid w:val="005129DC"/>
    <w:rsid w:val="00512AC4"/>
    <w:rsid w:val="00512B79"/>
    <w:rsid w:val="00512E9C"/>
    <w:rsid w:val="005130F7"/>
    <w:rsid w:val="005131DD"/>
    <w:rsid w:val="005132EB"/>
    <w:rsid w:val="00513D9C"/>
    <w:rsid w:val="00514226"/>
    <w:rsid w:val="00514D28"/>
    <w:rsid w:val="00515CC9"/>
    <w:rsid w:val="005160B5"/>
    <w:rsid w:val="0051615C"/>
    <w:rsid w:val="00517993"/>
    <w:rsid w:val="00520128"/>
    <w:rsid w:val="005209AA"/>
    <w:rsid w:val="00521188"/>
    <w:rsid w:val="005214B1"/>
    <w:rsid w:val="00521DA9"/>
    <w:rsid w:val="005227EB"/>
    <w:rsid w:val="00522A9D"/>
    <w:rsid w:val="00522C4E"/>
    <w:rsid w:val="00522F74"/>
    <w:rsid w:val="00523F9E"/>
    <w:rsid w:val="005240AF"/>
    <w:rsid w:val="00524868"/>
    <w:rsid w:val="00524FE1"/>
    <w:rsid w:val="005252B3"/>
    <w:rsid w:val="0052540E"/>
    <w:rsid w:val="00525913"/>
    <w:rsid w:val="00525E3F"/>
    <w:rsid w:val="00526092"/>
    <w:rsid w:val="00526889"/>
    <w:rsid w:val="00527486"/>
    <w:rsid w:val="00527E13"/>
    <w:rsid w:val="005300F9"/>
    <w:rsid w:val="005307DA"/>
    <w:rsid w:val="0053094E"/>
    <w:rsid w:val="00530A6C"/>
    <w:rsid w:val="00530DA5"/>
    <w:rsid w:val="0053148E"/>
    <w:rsid w:val="005318A8"/>
    <w:rsid w:val="0053206C"/>
    <w:rsid w:val="0053237C"/>
    <w:rsid w:val="0053309F"/>
    <w:rsid w:val="00533695"/>
    <w:rsid w:val="005348AB"/>
    <w:rsid w:val="005349BD"/>
    <w:rsid w:val="00534CCB"/>
    <w:rsid w:val="005353A7"/>
    <w:rsid w:val="0053560D"/>
    <w:rsid w:val="00535B4B"/>
    <w:rsid w:val="00535F3F"/>
    <w:rsid w:val="005366A0"/>
    <w:rsid w:val="00536A57"/>
    <w:rsid w:val="00536A67"/>
    <w:rsid w:val="0053747D"/>
    <w:rsid w:val="00537EC2"/>
    <w:rsid w:val="00540956"/>
    <w:rsid w:val="00540F03"/>
    <w:rsid w:val="00541B49"/>
    <w:rsid w:val="00541E32"/>
    <w:rsid w:val="0054220E"/>
    <w:rsid w:val="0054291A"/>
    <w:rsid w:val="00542DCF"/>
    <w:rsid w:val="00543468"/>
    <w:rsid w:val="00543766"/>
    <w:rsid w:val="005440F8"/>
    <w:rsid w:val="005445C3"/>
    <w:rsid w:val="00544D84"/>
    <w:rsid w:val="00544F1F"/>
    <w:rsid w:val="0054565D"/>
    <w:rsid w:val="00545B16"/>
    <w:rsid w:val="005508F8"/>
    <w:rsid w:val="00550C33"/>
    <w:rsid w:val="00550E2F"/>
    <w:rsid w:val="00551104"/>
    <w:rsid w:val="00551580"/>
    <w:rsid w:val="005515CC"/>
    <w:rsid w:val="00551ADF"/>
    <w:rsid w:val="00552A51"/>
    <w:rsid w:val="00552CDC"/>
    <w:rsid w:val="00553C22"/>
    <w:rsid w:val="00553C65"/>
    <w:rsid w:val="00553E16"/>
    <w:rsid w:val="00554163"/>
    <w:rsid w:val="005545DB"/>
    <w:rsid w:val="00555E61"/>
    <w:rsid w:val="0055718C"/>
    <w:rsid w:val="005577EF"/>
    <w:rsid w:val="005578CB"/>
    <w:rsid w:val="00561972"/>
    <w:rsid w:val="00562B07"/>
    <w:rsid w:val="00562CCA"/>
    <w:rsid w:val="00563FA7"/>
    <w:rsid w:val="00564601"/>
    <w:rsid w:val="00564A02"/>
    <w:rsid w:val="00564DA0"/>
    <w:rsid w:val="005655C2"/>
    <w:rsid w:val="00566AC0"/>
    <w:rsid w:val="00566CE6"/>
    <w:rsid w:val="005678CD"/>
    <w:rsid w:val="00567AF5"/>
    <w:rsid w:val="005702B4"/>
    <w:rsid w:val="0057064E"/>
    <w:rsid w:val="005719A2"/>
    <w:rsid w:val="00571A91"/>
    <w:rsid w:val="00571AF1"/>
    <w:rsid w:val="00572140"/>
    <w:rsid w:val="00572A90"/>
    <w:rsid w:val="00572DCC"/>
    <w:rsid w:val="0057517A"/>
    <w:rsid w:val="0057517B"/>
    <w:rsid w:val="005754ED"/>
    <w:rsid w:val="00575EFE"/>
    <w:rsid w:val="00576112"/>
    <w:rsid w:val="005765A2"/>
    <w:rsid w:val="00576C00"/>
    <w:rsid w:val="00576FC6"/>
    <w:rsid w:val="0058066A"/>
    <w:rsid w:val="00580C2D"/>
    <w:rsid w:val="00581522"/>
    <w:rsid w:val="00581C4F"/>
    <w:rsid w:val="00581C87"/>
    <w:rsid w:val="005829D1"/>
    <w:rsid w:val="00582F3C"/>
    <w:rsid w:val="0058337E"/>
    <w:rsid w:val="005841D4"/>
    <w:rsid w:val="00584594"/>
    <w:rsid w:val="005848D1"/>
    <w:rsid w:val="00584BF7"/>
    <w:rsid w:val="005853E7"/>
    <w:rsid w:val="00585448"/>
    <w:rsid w:val="005857C0"/>
    <w:rsid w:val="00585959"/>
    <w:rsid w:val="00585A22"/>
    <w:rsid w:val="00585F9D"/>
    <w:rsid w:val="00585FF5"/>
    <w:rsid w:val="00587145"/>
    <w:rsid w:val="005902C2"/>
    <w:rsid w:val="005903E3"/>
    <w:rsid w:val="00590C84"/>
    <w:rsid w:val="00590E70"/>
    <w:rsid w:val="005915B2"/>
    <w:rsid w:val="00591A9F"/>
    <w:rsid w:val="00591B8A"/>
    <w:rsid w:val="005923E0"/>
    <w:rsid w:val="00592677"/>
    <w:rsid w:val="00592A53"/>
    <w:rsid w:val="00592D2B"/>
    <w:rsid w:val="0059323F"/>
    <w:rsid w:val="005938F5"/>
    <w:rsid w:val="005941AC"/>
    <w:rsid w:val="00594B83"/>
    <w:rsid w:val="00594D59"/>
    <w:rsid w:val="0059575D"/>
    <w:rsid w:val="0059635E"/>
    <w:rsid w:val="005963FA"/>
    <w:rsid w:val="00596604"/>
    <w:rsid w:val="00596E51"/>
    <w:rsid w:val="00597558"/>
    <w:rsid w:val="005975FF"/>
    <w:rsid w:val="005A01AE"/>
    <w:rsid w:val="005A05F8"/>
    <w:rsid w:val="005A06E7"/>
    <w:rsid w:val="005A227B"/>
    <w:rsid w:val="005A28BD"/>
    <w:rsid w:val="005A370F"/>
    <w:rsid w:val="005A536E"/>
    <w:rsid w:val="005A5809"/>
    <w:rsid w:val="005A7232"/>
    <w:rsid w:val="005A73A6"/>
    <w:rsid w:val="005A75AB"/>
    <w:rsid w:val="005A7616"/>
    <w:rsid w:val="005A7F46"/>
    <w:rsid w:val="005B0920"/>
    <w:rsid w:val="005B0AE3"/>
    <w:rsid w:val="005B0EC1"/>
    <w:rsid w:val="005B2278"/>
    <w:rsid w:val="005B2DF0"/>
    <w:rsid w:val="005B35A6"/>
    <w:rsid w:val="005B41B2"/>
    <w:rsid w:val="005B4910"/>
    <w:rsid w:val="005B4F8B"/>
    <w:rsid w:val="005B51D7"/>
    <w:rsid w:val="005B64B7"/>
    <w:rsid w:val="005B65D5"/>
    <w:rsid w:val="005B747F"/>
    <w:rsid w:val="005B77C2"/>
    <w:rsid w:val="005B79DA"/>
    <w:rsid w:val="005C08FE"/>
    <w:rsid w:val="005C1099"/>
    <w:rsid w:val="005C1671"/>
    <w:rsid w:val="005C16D7"/>
    <w:rsid w:val="005C2BD0"/>
    <w:rsid w:val="005C3088"/>
    <w:rsid w:val="005C3467"/>
    <w:rsid w:val="005C400D"/>
    <w:rsid w:val="005C4183"/>
    <w:rsid w:val="005C4DDC"/>
    <w:rsid w:val="005C556F"/>
    <w:rsid w:val="005C5620"/>
    <w:rsid w:val="005C5A6A"/>
    <w:rsid w:val="005C6044"/>
    <w:rsid w:val="005C6162"/>
    <w:rsid w:val="005C6783"/>
    <w:rsid w:val="005C6E3D"/>
    <w:rsid w:val="005C7E4D"/>
    <w:rsid w:val="005D0BB3"/>
    <w:rsid w:val="005D0EB3"/>
    <w:rsid w:val="005D0FA8"/>
    <w:rsid w:val="005D14BE"/>
    <w:rsid w:val="005D1E03"/>
    <w:rsid w:val="005D244B"/>
    <w:rsid w:val="005D247B"/>
    <w:rsid w:val="005D2904"/>
    <w:rsid w:val="005D2BCE"/>
    <w:rsid w:val="005D32F8"/>
    <w:rsid w:val="005D3458"/>
    <w:rsid w:val="005D405E"/>
    <w:rsid w:val="005D4D3C"/>
    <w:rsid w:val="005D53F7"/>
    <w:rsid w:val="005D6283"/>
    <w:rsid w:val="005D6625"/>
    <w:rsid w:val="005D66B6"/>
    <w:rsid w:val="005D78A4"/>
    <w:rsid w:val="005D7A77"/>
    <w:rsid w:val="005E0B16"/>
    <w:rsid w:val="005E0F1B"/>
    <w:rsid w:val="005E1027"/>
    <w:rsid w:val="005E18A3"/>
    <w:rsid w:val="005E1DA9"/>
    <w:rsid w:val="005E422A"/>
    <w:rsid w:val="005E4475"/>
    <w:rsid w:val="005E450F"/>
    <w:rsid w:val="005E4A0E"/>
    <w:rsid w:val="005E50AB"/>
    <w:rsid w:val="005E50D4"/>
    <w:rsid w:val="005E5A99"/>
    <w:rsid w:val="005E6ABB"/>
    <w:rsid w:val="005E743C"/>
    <w:rsid w:val="005F002E"/>
    <w:rsid w:val="005F020E"/>
    <w:rsid w:val="005F0EE8"/>
    <w:rsid w:val="005F11BC"/>
    <w:rsid w:val="005F130C"/>
    <w:rsid w:val="005F2EE8"/>
    <w:rsid w:val="005F4B6B"/>
    <w:rsid w:val="005F559E"/>
    <w:rsid w:val="005F55D6"/>
    <w:rsid w:val="005F5AEC"/>
    <w:rsid w:val="005F6015"/>
    <w:rsid w:val="005F643B"/>
    <w:rsid w:val="005F6961"/>
    <w:rsid w:val="005F74BB"/>
    <w:rsid w:val="005F7A0C"/>
    <w:rsid w:val="0060181F"/>
    <w:rsid w:val="00602BB4"/>
    <w:rsid w:val="0060322B"/>
    <w:rsid w:val="00604128"/>
    <w:rsid w:val="00604411"/>
    <w:rsid w:val="00604AE9"/>
    <w:rsid w:val="00605997"/>
    <w:rsid w:val="00606491"/>
    <w:rsid w:val="00606D35"/>
    <w:rsid w:val="006076CE"/>
    <w:rsid w:val="00607866"/>
    <w:rsid w:val="00607AE8"/>
    <w:rsid w:val="00607D5E"/>
    <w:rsid w:val="00607DE9"/>
    <w:rsid w:val="006108FE"/>
    <w:rsid w:val="00610CDB"/>
    <w:rsid w:val="006116ED"/>
    <w:rsid w:val="00611744"/>
    <w:rsid w:val="00611D8D"/>
    <w:rsid w:val="00611FD7"/>
    <w:rsid w:val="00613258"/>
    <w:rsid w:val="00613407"/>
    <w:rsid w:val="0061462E"/>
    <w:rsid w:val="00614CBF"/>
    <w:rsid w:val="00614D1F"/>
    <w:rsid w:val="00614DA4"/>
    <w:rsid w:val="00615B45"/>
    <w:rsid w:val="00616A81"/>
    <w:rsid w:val="00617A8C"/>
    <w:rsid w:val="00620352"/>
    <w:rsid w:val="00620979"/>
    <w:rsid w:val="00621F15"/>
    <w:rsid w:val="00621FC0"/>
    <w:rsid w:val="00622B72"/>
    <w:rsid w:val="00622CAD"/>
    <w:rsid w:val="00622FEA"/>
    <w:rsid w:val="00623003"/>
    <w:rsid w:val="00623E83"/>
    <w:rsid w:val="00624494"/>
    <w:rsid w:val="00625459"/>
    <w:rsid w:val="006257C9"/>
    <w:rsid w:val="00625DAF"/>
    <w:rsid w:val="006262EA"/>
    <w:rsid w:val="0062798F"/>
    <w:rsid w:val="006302AE"/>
    <w:rsid w:val="00630329"/>
    <w:rsid w:val="00630380"/>
    <w:rsid w:val="0063048A"/>
    <w:rsid w:val="00630742"/>
    <w:rsid w:val="00630D5B"/>
    <w:rsid w:val="00630DA2"/>
    <w:rsid w:val="00630DAA"/>
    <w:rsid w:val="00630DDD"/>
    <w:rsid w:val="00631022"/>
    <w:rsid w:val="006310AA"/>
    <w:rsid w:val="00631413"/>
    <w:rsid w:val="0063165B"/>
    <w:rsid w:val="00631D53"/>
    <w:rsid w:val="0063344E"/>
    <w:rsid w:val="006339F7"/>
    <w:rsid w:val="00633AC9"/>
    <w:rsid w:val="00633CF9"/>
    <w:rsid w:val="00637157"/>
    <w:rsid w:val="006376C4"/>
    <w:rsid w:val="00637850"/>
    <w:rsid w:val="00637B1A"/>
    <w:rsid w:val="006403B4"/>
    <w:rsid w:val="0064087E"/>
    <w:rsid w:val="00640D6D"/>
    <w:rsid w:val="00641673"/>
    <w:rsid w:val="006424B1"/>
    <w:rsid w:val="00642C36"/>
    <w:rsid w:val="00642E8B"/>
    <w:rsid w:val="00642EF0"/>
    <w:rsid w:val="006436C7"/>
    <w:rsid w:val="00643A5A"/>
    <w:rsid w:val="00643EEB"/>
    <w:rsid w:val="00644806"/>
    <w:rsid w:val="00644D4E"/>
    <w:rsid w:val="00645478"/>
    <w:rsid w:val="00645893"/>
    <w:rsid w:val="00645F52"/>
    <w:rsid w:val="006466D4"/>
    <w:rsid w:val="00646BA7"/>
    <w:rsid w:val="00646F39"/>
    <w:rsid w:val="006470BC"/>
    <w:rsid w:val="00647F65"/>
    <w:rsid w:val="006501CC"/>
    <w:rsid w:val="00650515"/>
    <w:rsid w:val="0065063B"/>
    <w:rsid w:val="0065067D"/>
    <w:rsid w:val="00650F97"/>
    <w:rsid w:val="00651019"/>
    <w:rsid w:val="00651E9D"/>
    <w:rsid w:val="00652AD9"/>
    <w:rsid w:val="00652F1D"/>
    <w:rsid w:val="00653B2A"/>
    <w:rsid w:val="006548B1"/>
    <w:rsid w:val="00654D5C"/>
    <w:rsid w:val="006555C1"/>
    <w:rsid w:val="0065576C"/>
    <w:rsid w:val="00655883"/>
    <w:rsid w:val="0065599B"/>
    <w:rsid w:val="00656552"/>
    <w:rsid w:val="00656BE8"/>
    <w:rsid w:val="006574C1"/>
    <w:rsid w:val="006577EE"/>
    <w:rsid w:val="00660016"/>
    <w:rsid w:val="00661306"/>
    <w:rsid w:val="00661A28"/>
    <w:rsid w:val="00661AB9"/>
    <w:rsid w:val="00661B22"/>
    <w:rsid w:val="00661BBF"/>
    <w:rsid w:val="006626A6"/>
    <w:rsid w:val="006626F2"/>
    <w:rsid w:val="00662CE6"/>
    <w:rsid w:val="00663461"/>
    <w:rsid w:val="00664002"/>
    <w:rsid w:val="00664140"/>
    <w:rsid w:val="00665219"/>
    <w:rsid w:val="006652C7"/>
    <w:rsid w:val="00666A59"/>
    <w:rsid w:val="006670D6"/>
    <w:rsid w:val="006677D4"/>
    <w:rsid w:val="00667B62"/>
    <w:rsid w:val="00670C93"/>
    <w:rsid w:val="00671236"/>
    <w:rsid w:val="00671424"/>
    <w:rsid w:val="0067181F"/>
    <w:rsid w:val="006718B3"/>
    <w:rsid w:val="00671F2C"/>
    <w:rsid w:val="006721AE"/>
    <w:rsid w:val="0067244D"/>
    <w:rsid w:val="006726E9"/>
    <w:rsid w:val="00672F8F"/>
    <w:rsid w:val="00673015"/>
    <w:rsid w:val="006734C2"/>
    <w:rsid w:val="00673CEC"/>
    <w:rsid w:val="00674494"/>
    <w:rsid w:val="00674C65"/>
    <w:rsid w:val="00675A19"/>
    <w:rsid w:val="00676BD0"/>
    <w:rsid w:val="006770C7"/>
    <w:rsid w:val="00677270"/>
    <w:rsid w:val="00677593"/>
    <w:rsid w:val="006775EF"/>
    <w:rsid w:val="00680B68"/>
    <w:rsid w:val="00681167"/>
    <w:rsid w:val="0068191E"/>
    <w:rsid w:val="00683096"/>
    <w:rsid w:val="0068317F"/>
    <w:rsid w:val="00683503"/>
    <w:rsid w:val="0068377C"/>
    <w:rsid w:val="00684CEA"/>
    <w:rsid w:val="00686821"/>
    <w:rsid w:val="00686963"/>
    <w:rsid w:val="006872DD"/>
    <w:rsid w:val="006873CF"/>
    <w:rsid w:val="006873F5"/>
    <w:rsid w:val="006878AE"/>
    <w:rsid w:val="00690003"/>
    <w:rsid w:val="00690218"/>
    <w:rsid w:val="0069030B"/>
    <w:rsid w:val="0069169B"/>
    <w:rsid w:val="0069253B"/>
    <w:rsid w:val="0069263F"/>
    <w:rsid w:val="00692AE5"/>
    <w:rsid w:val="00693739"/>
    <w:rsid w:val="006937B1"/>
    <w:rsid w:val="0069404B"/>
    <w:rsid w:val="006942F2"/>
    <w:rsid w:val="0069438F"/>
    <w:rsid w:val="00694F32"/>
    <w:rsid w:val="00695604"/>
    <w:rsid w:val="006963AB"/>
    <w:rsid w:val="006963E6"/>
    <w:rsid w:val="0069746F"/>
    <w:rsid w:val="006A0736"/>
    <w:rsid w:val="006A16F5"/>
    <w:rsid w:val="006A17C6"/>
    <w:rsid w:val="006A1859"/>
    <w:rsid w:val="006A1A91"/>
    <w:rsid w:val="006A1DC7"/>
    <w:rsid w:val="006A310E"/>
    <w:rsid w:val="006A356E"/>
    <w:rsid w:val="006A3A2B"/>
    <w:rsid w:val="006A3F5A"/>
    <w:rsid w:val="006A42CE"/>
    <w:rsid w:val="006A46FA"/>
    <w:rsid w:val="006A4949"/>
    <w:rsid w:val="006A54D3"/>
    <w:rsid w:val="006A57A2"/>
    <w:rsid w:val="006A5A28"/>
    <w:rsid w:val="006A603C"/>
    <w:rsid w:val="006A64E6"/>
    <w:rsid w:val="006A6BFB"/>
    <w:rsid w:val="006A71CA"/>
    <w:rsid w:val="006A7768"/>
    <w:rsid w:val="006A7BB7"/>
    <w:rsid w:val="006A7BDC"/>
    <w:rsid w:val="006A7EAF"/>
    <w:rsid w:val="006B085B"/>
    <w:rsid w:val="006B0BAD"/>
    <w:rsid w:val="006B0BD7"/>
    <w:rsid w:val="006B0F19"/>
    <w:rsid w:val="006B145B"/>
    <w:rsid w:val="006B1EEA"/>
    <w:rsid w:val="006B1F4A"/>
    <w:rsid w:val="006B2381"/>
    <w:rsid w:val="006B263E"/>
    <w:rsid w:val="006B2705"/>
    <w:rsid w:val="006B397A"/>
    <w:rsid w:val="006B3E51"/>
    <w:rsid w:val="006B46DB"/>
    <w:rsid w:val="006B490D"/>
    <w:rsid w:val="006B49E4"/>
    <w:rsid w:val="006B50B7"/>
    <w:rsid w:val="006B5723"/>
    <w:rsid w:val="006B67CC"/>
    <w:rsid w:val="006B7250"/>
    <w:rsid w:val="006B7783"/>
    <w:rsid w:val="006B7BE7"/>
    <w:rsid w:val="006C06B4"/>
    <w:rsid w:val="006C08FE"/>
    <w:rsid w:val="006C0BAF"/>
    <w:rsid w:val="006C1A16"/>
    <w:rsid w:val="006C211A"/>
    <w:rsid w:val="006C243D"/>
    <w:rsid w:val="006C2784"/>
    <w:rsid w:val="006C2AF5"/>
    <w:rsid w:val="006C31F9"/>
    <w:rsid w:val="006C48EA"/>
    <w:rsid w:val="006C4C42"/>
    <w:rsid w:val="006C5450"/>
    <w:rsid w:val="006C6143"/>
    <w:rsid w:val="006C6661"/>
    <w:rsid w:val="006D086E"/>
    <w:rsid w:val="006D1211"/>
    <w:rsid w:val="006D1445"/>
    <w:rsid w:val="006D1C81"/>
    <w:rsid w:val="006D235B"/>
    <w:rsid w:val="006D2B6C"/>
    <w:rsid w:val="006D3CF9"/>
    <w:rsid w:val="006D3D20"/>
    <w:rsid w:val="006D4B18"/>
    <w:rsid w:val="006D4C6D"/>
    <w:rsid w:val="006D505C"/>
    <w:rsid w:val="006D54EF"/>
    <w:rsid w:val="006D57F5"/>
    <w:rsid w:val="006D599D"/>
    <w:rsid w:val="006D5E86"/>
    <w:rsid w:val="006D74F0"/>
    <w:rsid w:val="006D7C19"/>
    <w:rsid w:val="006E0C38"/>
    <w:rsid w:val="006E14AB"/>
    <w:rsid w:val="006E1687"/>
    <w:rsid w:val="006E1BF5"/>
    <w:rsid w:val="006E25EC"/>
    <w:rsid w:val="006E2F8F"/>
    <w:rsid w:val="006E3727"/>
    <w:rsid w:val="006E3C7F"/>
    <w:rsid w:val="006E3D09"/>
    <w:rsid w:val="006E3EFE"/>
    <w:rsid w:val="006E4BD0"/>
    <w:rsid w:val="006E4BE9"/>
    <w:rsid w:val="006E4C5A"/>
    <w:rsid w:val="006E53DE"/>
    <w:rsid w:val="006E5426"/>
    <w:rsid w:val="006E5630"/>
    <w:rsid w:val="006E568C"/>
    <w:rsid w:val="006E56F4"/>
    <w:rsid w:val="006E57E0"/>
    <w:rsid w:val="006E6D4A"/>
    <w:rsid w:val="006E7DCF"/>
    <w:rsid w:val="006F025D"/>
    <w:rsid w:val="006F10F3"/>
    <w:rsid w:val="006F162D"/>
    <w:rsid w:val="006F1EBB"/>
    <w:rsid w:val="006F28E5"/>
    <w:rsid w:val="006F35BA"/>
    <w:rsid w:val="006F3A1F"/>
    <w:rsid w:val="006F443C"/>
    <w:rsid w:val="006F568A"/>
    <w:rsid w:val="006F5B02"/>
    <w:rsid w:val="006F6A15"/>
    <w:rsid w:val="006F72D8"/>
    <w:rsid w:val="006F7FF8"/>
    <w:rsid w:val="00701738"/>
    <w:rsid w:val="0070185F"/>
    <w:rsid w:val="007019E9"/>
    <w:rsid w:val="00701B5A"/>
    <w:rsid w:val="007029A8"/>
    <w:rsid w:val="00704735"/>
    <w:rsid w:val="00704865"/>
    <w:rsid w:val="00704BAD"/>
    <w:rsid w:val="00704CD5"/>
    <w:rsid w:val="007053CD"/>
    <w:rsid w:val="00705A4A"/>
    <w:rsid w:val="00706918"/>
    <w:rsid w:val="007073AE"/>
    <w:rsid w:val="007077B0"/>
    <w:rsid w:val="0071004A"/>
    <w:rsid w:val="007104AD"/>
    <w:rsid w:val="0071058F"/>
    <w:rsid w:val="007108C1"/>
    <w:rsid w:val="0071127B"/>
    <w:rsid w:val="00711A46"/>
    <w:rsid w:val="00712890"/>
    <w:rsid w:val="007129FA"/>
    <w:rsid w:val="007137D0"/>
    <w:rsid w:val="0071476D"/>
    <w:rsid w:val="007147E4"/>
    <w:rsid w:val="00716494"/>
    <w:rsid w:val="00716BA7"/>
    <w:rsid w:val="00716C36"/>
    <w:rsid w:val="00717209"/>
    <w:rsid w:val="0071758B"/>
    <w:rsid w:val="0072054F"/>
    <w:rsid w:val="00720C30"/>
    <w:rsid w:val="00720FBC"/>
    <w:rsid w:val="007213F3"/>
    <w:rsid w:val="00721B4C"/>
    <w:rsid w:val="0072279B"/>
    <w:rsid w:val="00722E52"/>
    <w:rsid w:val="00723E73"/>
    <w:rsid w:val="00724933"/>
    <w:rsid w:val="00724C2E"/>
    <w:rsid w:val="00725573"/>
    <w:rsid w:val="00725BBF"/>
    <w:rsid w:val="00725FF0"/>
    <w:rsid w:val="007268CD"/>
    <w:rsid w:val="0072723A"/>
    <w:rsid w:val="00727E74"/>
    <w:rsid w:val="00731181"/>
    <w:rsid w:val="00731243"/>
    <w:rsid w:val="007313FC"/>
    <w:rsid w:val="00731B09"/>
    <w:rsid w:val="00731C5E"/>
    <w:rsid w:val="00731EDF"/>
    <w:rsid w:val="00732061"/>
    <w:rsid w:val="00732E91"/>
    <w:rsid w:val="00732FB1"/>
    <w:rsid w:val="00733BE9"/>
    <w:rsid w:val="007340F0"/>
    <w:rsid w:val="00734C02"/>
    <w:rsid w:val="00734D97"/>
    <w:rsid w:val="00736D0F"/>
    <w:rsid w:val="00737B05"/>
    <w:rsid w:val="00737E8E"/>
    <w:rsid w:val="0074056C"/>
    <w:rsid w:val="00740E07"/>
    <w:rsid w:val="007416CC"/>
    <w:rsid w:val="007419BE"/>
    <w:rsid w:val="00742099"/>
    <w:rsid w:val="0074342B"/>
    <w:rsid w:val="007448BC"/>
    <w:rsid w:val="0074493D"/>
    <w:rsid w:val="007452C4"/>
    <w:rsid w:val="00745715"/>
    <w:rsid w:val="00745A69"/>
    <w:rsid w:val="00745D22"/>
    <w:rsid w:val="00747C18"/>
    <w:rsid w:val="007504E1"/>
    <w:rsid w:val="00750AB2"/>
    <w:rsid w:val="0075278C"/>
    <w:rsid w:val="00752ABF"/>
    <w:rsid w:val="00752BEE"/>
    <w:rsid w:val="007532C0"/>
    <w:rsid w:val="00753561"/>
    <w:rsid w:val="00753AF8"/>
    <w:rsid w:val="007545E9"/>
    <w:rsid w:val="00754BCD"/>
    <w:rsid w:val="00754C8B"/>
    <w:rsid w:val="00754EF7"/>
    <w:rsid w:val="00754FF3"/>
    <w:rsid w:val="0075566F"/>
    <w:rsid w:val="00755D63"/>
    <w:rsid w:val="0075666C"/>
    <w:rsid w:val="00757832"/>
    <w:rsid w:val="00757975"/>
    <w:rsid w:val="00757B11"/>
    <w:rsid w:val="00757F6E"/>
    <w:rsid w:val="007602DE"/>
    <w:rsid w:val="00760483"/>
    <w:rsid w:val="00761EFC"/>
    <w:rsid w:val="00762144"/>
    <w:rsid w:val="007637AA"/>
    <w:rsid w:val="00763CAA"/>
    <w:rsid w:val="007649E9"/>
    <w:rsid w:val="00764B11"/>
    <w:rsid w:val="00765802"/>
    <w:rsid w:val="00765A24"/>
    <w:rsid w:val="007666A0"/>
    <w:rsid w:val="0076679B"/>
    <w:rsid w:val="00766D7A"/>
    <w:rsid w:val="00766DDC"/>
    <w:rsid w:val="007675D8"/>
    <w:rsid w:val="007675DC"/>
    <w:rsid w:val="007675FA"/>
    <w:rsid w:val="00767AE6"/>
    <w:rsid w:val="007727C1"/>
    <w:rsid w:val="00773AB7"/>
    <w:rsid w:val="00773FD1"/>
    <w:rsid w:val="00774937"/>
    <w:rsid w:val="0077566F"/>
    <w:rsid w:val="0077588B"/>
    <w:rsid w:val="007760A5"/>
    <w:rsid w:val="00776223"/>
    <w:rsid w:val="00777265"/>
    <w:rsid w:val="00777BAF"/>
    <w:rsid w:val="00780443"/>
    <w:rsid w:val="007805FF"/>
    <w:rsid w:val="00780795"/>
    <w:rsid w:val="0078107C"/>
    <w:rsid w:val="00781D98"/>
    <w:rsid w:val="0078241F"/>
    <w:rsid w:val="007826F2"/>
    <w:rsid w:val="0078291B"/>
    <w:rsid w:val="0078344E"/>
    <w:rsid w:val="00784BF4"/>
    <w:rsid w:val="0078504A"/>
    <w:rsid w:val="00785249"/>
    <w:rsid w:val="007857CD"/>
    <w:rsid w:val="00787149"/>
    <w:rsid w:val="00787AD6"/>
    <w:rsid w:val="00790FE6"/>
    <w:rsid w:val="007912C2"/>
    <w:rsid w:val="007917FB"/>
    <w:rsid w:val="00791C2D"/>
    <w:rsid w:val="0079212F"/>
    <w:rsid w:val="007924F2"/>
    <w:rsid w:val="0079273E"/>
    <w:rsid w:val="00793856"/>
    <w:rsid w:val="007939DC"/>
    <w:rsid w:val="00793E0D"/>
    <w:rsid w:val="0079444F"/>
    <w:rsid w:val="00794F37"/>
    <w:rsid w:val="0079520A"/>
    <w:rsid w:val="00795845"/>
    <w:rsid w:val="00796355"/>
    <w:rsid w:val="00796ACB"/>
    <w:rsid w:val="00796D27"/>
    <w:rsid w:val="00796DEF"/>
    <w:rsid w:val="00797874"/>
    <w:rsid w:val="00797B90"/>
    <w:rsid w:val="00797CED"/>
    <w:rsid w:val="007A02DE"/>
    <w:rsid w:val="007A06D5"/>
    <w:rsid w:val="007A09ED"/>
    <w:rsid w:val="007A0D32"/>
    <w:rsid w:val="007A148A"/>
    <w:rsid w:val="007A1ADB"/>
    <w:rsid w:val="007A2978"/>
    <w:rsid w:val="007A2D7A"/>
    <w:rsid w:val="007A2E24"/>
    <w:rsid w:val="007A2E62"/>
    <w:rsid w:val="007A3C61"/>
    <w:rsid w:val="007A3DCE"/>
    <w:rsid w:val="007A4098"/>
    <w:rsid w:val="007A46DF"/>
    <w:rsid w:val="007A4DE6"/>
    <w:rsid w:val="007A561D"/>
    <w:rsid w:val="007A60CD"/>
    <w:rsid w:val="007A65AA"/>
    <w:rsid w:val="007A66A9"/>
    <w:rsid w:val="007A6A24"/>
    <w:rsid w:val="007A6A31"/>
    <w:rsid w:val="007A79D7"/>
    <w:rsid w:val="007A7CE5"/>
    <w:rsid w:val="007A7E98"/>
    <w:rsid w:val="007B0AAF"/>
    <w:rsid w:val="007B0DF7"/>
    <w:rsid w:val="007B220B"/>
    <w:rsid w:val="007B22DC"/>
    <w:rsid w:val="007B2719"/>
    <w:rsid w:val="007B2F17"/>
    <w:rsid w:val="007B30B3"/>
    <w:rsid w:val="007B34DA"/>
    <w:rsid w:val="007B4300"/>
    <w:rsid w:val="007B45EA"/>
    <w:rsid w:val="007B4B79"/>
    <w:rsid w:val="007B4DEE"/>
    <w:rsid w:val="007B4F85"/>
    <w:rsid w:val="007B51A7"/>
    <w:rsid w:val="007B5257"/>
    <w:rsid w:val="007B5701"/>
    <w:rsid w:val="007B59D8"/>
    <w:rsid w:val="007B5E32"/>
    <w:rsid w:val="007B5E7F"/>
    <w:rsid w:val="007B63BF"/>
    <w:rsid w:val="007B75AF"/>
    <w:rsid w:val="007B7B7D"/>
    <w:rsid w:val="007C0E37"/>
    <w:rsid w:val="007C16E1"/>
    <w:rsid w:val="007C1FC3"/>
    <w:rsid w:val="007C31A3"/>
    <w:rsid w:val="007C5393"/>
    <w:rsid w:val="007C5C3D"/>
    <w:rsid w:val="007C6378"/>
    <w:rsid w:val="007C7D47"/>
    <w:rsid w:val="007D1890"/>
    <w:rsid w:val="007D1CC2"/>
    <w:rsid w:val="007D2065"/>
    <w:rsid w:val="007D2318"/>
    <w:rsid w:val="007D2B5B"/>
    <w:rsid w:val="007D2F0B"/>
    <w:rsid w:val="007D34AB"/>
    <w:rsid w:val="007D3784"/>
    <w:rsid w:val="007D3EB8"/>
    <w:rsid w:val="007D4404"/>
    <w:rsid w:val="007D467E"/>
    <w:rsid w:val="007D4691"/>
    <w:rsid w:val="007D480B"/>
    <w:rsid w:val="007D4CAF"/>
    <w:rsid w:val="007D5013"/>
    <w:rsid w:val="007D548C"/>
    <w:rsid w:val="007D5905"/>
    <w:rsid w:val="007D5B80"/>
    <w:rsid w:val="007D6142"/>
    <w:rsid w:val="007D63F6"/>
    <w:rsid w:val="007D65D0"/>
    <w:rsid w:val="007D7013"/>
    <w:rsid w:val="007D7395"/>
    <w:rsid w:val="007D7C1F"/>
    <w:rsid w:val="007E05DA"/>
    <w:rsid w:val="007E0C9E"/>
    <w:rsid w:val="007E129D"/>
    <w:rsid w:val="007E15BA"/>
    <w:rsid w:val="007E2097"/>
    <w:rsid w:val="007E3BA5"/>
    <w:rsid w:val="007E40F3"/>
    <w:rsid w:val="007E41E4"/>
    <w:rsid w:val="007E432D"/>
    <w:rsid w:val="007E53B9"/>
    <w:rsid w:val="007E58BB"/>
    <w:rsid w:val="007E5EE8"/>
    <w:rsid w:val="007E64B7"/>
    <w:rsid w:val="007E6C16"/>
    <w:rsid w:val="007E709C"/>
    <w:rsid w:val="007E70FD"/>
    <w:rsid w:val="007E7919"/>
    <w:rsid w:val="007F1757"/>
    <w:rsid w:val="007F1D30"/>
    <w:rsid w:val="007F361F"/>
    <w:rsid w:val="007F377D"/>
    <w:rsid w:val="007F3B28"/>
    <w:rsid w:val="007F4DC8"/>
    <w:rsid w:val="007F52D2"/>
    <w:rsid w:val="007F53BD"/>
    <w:rsid w:val="007F5C83"/>
    <w:rsid w:val="007F6E78"/>
    <w:rsid w:val="007F71AC"/>
    <w:rsid w:val="007F72E0"/>
    <w:rsid w:val="00800059"/>
    <w:rsid w:val="00800667"/>
    <w:rsid w:val="008006C6"/>
    <w:rsid w:val="00801FF9"/>
    <w:rsid w:val="00802583"/>
    <w:rsid w:val="00802A51"/>
    <w:rsid w:val="0080361D"/>
    <w:rsid w:val="00804616"/>
    <w:rsid w:val="0080549B"/>
    <w:rsid w:val="00805508"/>
    <w:rsid w:val="008056AB"/>
    <w:rsid w:val="00805F45"/>
    <w:rsid w:val="00806087"/>
    <w:rsid w:val="00806233"/>
    <w:rsid w:val="0080683B"/>
    <w:rsid w:val="00806B56"/>
    <w:rsid w:val="00806CE2"/>
    <w:rsid w:val="00806DA1"/>
    <w:rsid w:val="00806F7C"/>
    <w:rsid w:val="00807BE6"/>
    <w:rsid w:val="0081080E"/>
    <w:rsid w:val="008115D3"/>
    <w:rsid w:val="0081190B"/>
    <w:rsid w:val="00812B60"/>
    <w:rsid w:val="00812BEC"/>
    <w:rsid w:val="00812E05"/>
    <w:rsid w:val="008134FC"/>
    <w:rsid w:val="00814543"/>
    <w:rsid w:val="00814DE6"/>
    <w:rsid w:val="00814EBD"/>
    <w:rsid w:val="008154EA"/>
    <w:rsid w:val="008158C6"/>
    <w:rsid w:val="008163AD"/>
    <w:rsid w:val="0081672B"/>
    <w:rsid w:val="0081697A"/>
    <w:rsid w:val="00816EE0"/>
    <w:rsid w:val="008171BA"/>
    <w:rsid w:val="00817F2C"/>
    <w:rsid w:val="00820121"/>
    <w:rsid w:val="00820473"/>
    <w:rsid w:val="008204E1"/>
    <w:rsid w:val="00820814"/>
    <w:rsid w:val="0082096E"/>
    <w:rsid w:val="008218D1"/>
    <w:rsid w:val="00821D6E"/>
    <w:rsid w:val="008229EC"/>
    <w:rsid w:val="008232C2"/>
    <w:rsid w:val="00824BCF"/>
    <w:rsid w:val="0082571D"/>
    <w:rsid w:val="00825E6A"/>
    <w:rsid w:val="0082602C"/>
    <w:rsid w:val="0082646B"/>
    <w:rsid w:val="00826508"/>
    <w:rsid w:val="00827212"/>
    <w:rsid w:val="0083042F"/>
    <w:rsid w:val="0083115D"/>
    <w:rsid w:val="00831611"/>
    <w:rsid w:val="00832CFF"/>
    <w:rsid w:val="00832EFD"/>
    <w:rsid w:val="008333AB"/>
    <w:rsid w:val="00833BCA"/>
    <w:rsid w:val="00833FE9"/>
    <w:rsid w:val="008347EE"/>
    <w:rsid w:val="00834DC3"/>
    <w:rsid w:val="00834E54"/>
    <w:rsid w:val="0083517C"/>
    <w:rsid w:val="0083681C"/>
    <w:rsid w:val="00836865"/>
    <w:rsid w:val="008371B4"/>
    <w:rsid w:val="00837270"/>
    <w:rsid w:val="00837637"/>
    <w:rsid w:val="00840A2C"/>
    <w:rsid w:val="0084150B"/>
    <w:rsid w:val="00841752"/>
    <w:rsid w:val="00841EB9"/>
    <w:rsid w:val="0084215B"/>
    <w:rsid w:val="00843558"/>
    <w:rsid w:val="00843864"/>
    <w:rsid w:val="00843E5E"/>
    <w:rsid w:val="00843FCB"/>
    <w:rsid w:val="00844358"/>
    <w:rsid w:val="00844968"/>
    <w:rsid w:val="00846100"/>
    <w:rsid w:val="008471AD"/>
    <w:rsid w:val="0084751C"/>
    <w:rsid w:val="00847FDA"/>
    <w:rsid w:val="00850822"/>
    <w:rsid w:val="0085089D"/>
    <w:rsid w:val="00850AAC"/>
    <w:rsid w:val="008513F7"/>
    <w:rsid w:val="00851657"/>
    <w:rsid w:val="008521DD"/>
    <w:rsid w:val="008528CB"/>
    <w:rsid w:val="008533F0"/>
    <w:rsid w:val="00853E98"/>
    <w:rsid w:val="00853ECF"/>
    <w:rsid w:val="0085413F"/>
    <w:rsid w:val="00854756"/>
    <w:rsid w:val="00855898"/>
    <w:rsid w:val="00856224"/>
    <w:rsid w:val="008575F5"/>
    <w:rsid w:val="008600D8"/>
    <w:rsid w:val="00860298"/>
    <w:rsid w:val="008607F3"/>
    <w:rsid w:val="00860B0D"/>
    <w:rsid w:val="00860B11"/>
    <w:rsid w:val="0086131C"/>
    <w:rsid w:val="00861D84"/>
    <w:rsid w:val="00861F21"/>
    <w:rsid w:val="00862127"/>
    <w:rsid w:val="00862526"/>
    <w:rsid w:val="0086285D"/>
    <w:rsid w:val="00862EC5"/>
    <w:rsid w:val="00862F96"/>
    <w:rsid w:val="00863C2F"/>
    <w:rsid w:val="00863FF9"/>
    <w:rsid w:val="00864946"/>
    <w:rsid w:val="00864ADD"/>
    <w:rsid w:val="00864DB1"/>
    <w:rsid w:val="00864ED7"/>
    <w:rsid w:val="00864F6B"/>
    <w:rsid w:val="008658FA"/>
    <w:rsid w:val="00865BA6"/>
    <w:rsid w:val="00866B60"/>
    <w:rsid w:val="008678E2"/>
    <w:rsid w:val="008704E5"/>
    <w:rsid w:val="00870CC7"/>
    <w:rsid w:val="008711EC"/>
    <w:rsid w:val="008719F3"/>
    <w:rsid w:val="008727AF"/>
    <w:rsid w:val="0087324B"/>
    <w:rsid w:val="0087352B"/>
    <w:rsid w:val="00873811"/>
    <w:rsid w:val="00873B03"/>
    <w:rsid w:val="00873E51"/>
    <w:rsid w:val="0087431A"/>
    <w:rsid w:val="00874BDE"/>
    <w:rsid w:val="00874C7E"/>
    <w:rsid w:val="00874FBA"/>
    <w:rsid w:val="00875305"/>
    <w:rsid w:val="00877A23"/>
    <w:rsid w:val="00877DF8"/>
    <w:rsid w:val="00877FBD"/>
    <w:rsid w:val="0088117E"/>
    <w:rsid w:val="00881333"/>
    <w:rsid w:val="00882194"/>
    <w:rsid w:val="008831D0"/>
    <w:rsid w:val="008834A1"/>
    <w:rsid w:val="0088378E"/>
    <w:rsid w:val="00884173"/>
    <w:rsid w:val="00884507"/>
    <w:rsid w:val="00884D57"/>
    <w:rsid w:val="00885736"/>
    <w:rsid w:val="00885CB8"/>
    <w:rsid w:val="00885D8F"/>
    <w:rsid w:val="00885F87"/>
    <w:rsid w:val="00886623"/>
    <w:rsid w:val="008869E8"/>
    <w:rsid w:val="00886D36"/>
    <w:rsid w:val="00887348"/>
    <w:rsid w:val="00887600"/>
    <w:rsid w:val="00887710"/>
    <w:rsid w:val="008878F2"/>
    <w:rsid w:val="008900BF"/>
    <w:rsid w:val="0089027E"/>
    <w:rsid w:val="00890D54"/>
    <w:rsid w:val="00891163"/>
    <w:rsid w:val="008918E5"/>
    <w:rsid w:val="00891921"/>
    <w:rsid w:val="00891B4A"/>
    <w:rsid w:val="00892473"/>
    <w:rsid w:val="00893373"/>
    <w:rsid w:val="0089354B"/>
    <w:rsid w:val="008935B8"/>
    <w:rsid w:val="0089372F"/>
    <w:rsid w:val="00893B35"/>
    <w:rsid w:val="00894473"/>
    <w:rsid w:val="00895B60"/>
    <w:rsid w:val="0089637C"/>
    <w:rsid w:val="0089686C"/>
    <w:rsid w:val="00896987"/>
    <w:rsid w:val="00896B71"/>
    <w:rsid w:val="00896F9E"/>
    <w:rsid w:val="00897E42"/>
    <w:rsid w:val="008A02A6"/>
    <w:rsid w:val="008A0521"/>
    <w:rsid w:val="008A0A78"/>
    <w:rsid w:val="008A0E51"/>
    <w:rsid w:val="008A1452"/>
    <w:rsid w:val="008A1882"/>
    <w:rsid w:val="008A1A12"/>
    <w:rsid w:val="008A1D6F"/>
    <w:rsid w:val="008A213F"/>
    <w:rsid w:val="008A2249"/>
    <w:rsid w:val="008A2A42"/>
    <w:rsid w:val="008A2FDB"/>
    <w:rsid w:val="008A48B6"/>
    <w:rsid w:val="008A58FA"/>
    <w:rsid w:val="008A594C"/>
    <w:rsid w:val="008A66BE"/>
    <w:rsid w:val="008A7631"/>
    <w:rsid w:val="008B0466"/>
    <w:rsid w:val="008B059B"/>
    <w:rsid w:val="008B0920"/>
    <w:rsid w:val="008B11DC"/>
    <w:rsid w:val="008B13D3"/>
    <w:rsid w:val="008B1435"/>
    <w:rsid w:val="008B21F9"/>
    <w:rsid w:val="008B2B4B"/>
    <w:rsid w:val="008B2B52"/>
    <w:rsid w:val="008B2CD0"/>
    <w:rsid w:val="008B30D2"/>
    <w:rsid w:val="008B343B"/>
    <w:rsid w:val="008B34AD"/>
    <w:rsid w:val="008B4AD9"/>
    <w:rsid w:val="008B4E2F"/>
    <w:rsid w:val="008B53A6"/>
    <w:rsid w:val="008B5932"/>
    <w:rsid w:val="008B605E"/>
    <w:rsid w:val="008B6E89"/>
    <w:rsid w:val="008B7463"/>
    <w:rsid w:val="008B7AA5"/>
    <w:rsid w:val="008B7CBB"/>
    <w:rsid w:val="008C0345"/>
    <w:rsid w:val="008C0D40"/>
    <w:rsid w:val="008C1462"/>
    <w:rsid w:val="008C175E"/>
    <w:rsid w:val="008C290C"/>
    <w:rsid w:val="008C3354"/>
    <w:rsid w:val="008C36E9"/>
    <w:rsid w:val="008C3A12"/>
    <w:rsid w:val="008C4EA4"/>
    <w:rsid w:val="008C4FAE"/>
    <w:rsid w:val="008C53F1"/>
    <w:rsid w:val="008C560D"/>
    <w:rsid w:val="008C5F1F"/>
    <w:rsid w:val="008C6377"/>
    <w:rsid w:val="008C6A25"/>
    <w:rsid w:val="008D0030"/>
    <w:rsid w:val="008D1010"/>
    <w:rsid w:val="008D10B2"/>
    <w:rsid w:val="008D1360"/>
    <w:rsid w:val="008D185E"/>
    <w:rsid w:val="008D1CF1"/>
    <w:rsid w:val="008D1F6A"/>
    <w:rsid w:val="008D23E2"/>
    <w:rsid w:val="008D2468"/>
    <w:rsid w:val="008D2551"/>
    <w:rsid w:val="008D2625"/>
    <w:rsid w:val="008D29F9"/>
    <w:rsid w:val="008D2B22"/>
    <w:rsid w:val="008D2B61"/>
    <w:rsid w:val="008D2C14"/>
    <w:rsid w:val="008D2D63"/>
    <w:rsid w:val="008D2E1D"/>
    <w:rsid w:val="008D306A"/>
    <w:rsid w:val="008D338F"/>
    <w:rsid w:val="008D3BF7"/>
    <w:rsid w:val="008D3F1A"/>
    <w:rsid w:val="008D4096"/>
    <w:rsid w:val="008D511E"/>
    <w:rsid w:val="008D659F"/>
    <w:rsid w:val="008D69D3"/>
    <w:rsid w:val="008D6EF3"/>
    <w:rsid w:val="008D750E"/>
    <w:rsid w:val="008D75B1"/>
    <w:rsid w:val="008D767E"/>
    <w:rsid w:val="008D7940"/>
    <w:rsid w:val="008E0892"/>
    <w:rsid w:val="008E1352"/>
    <w:rsid w:val="008E1C7C"/>
    <w:rsid w:val="008E1E23"/>
    <w:rsid w:val="008E240B"/>
    <w:rsid w:val="008E3756"/>
    <w:rsid w:val="008E3E77"/>
    <w:rsid w:val="008E468E"/>
    <w:rsid w:val="008E5163"/>
    <w:rsid w:val="008E5258"/>
    <w:rsid w:val="008E5AF7"/>
    <w:rsid w:val="008E5D32"/>
    <w:rsid w:val="008E5F09"/>
    <w:rsid w:val="008E5F3D"/>
    <w:rsid w:val="008E6A5A"/>
    <w:rsid w:val="008E7BB6"/>
    <w:rsid w:val="008F0762"/>
    <w:rsid w:val="008F0C6B"/>
    <w:rsid w:val="008F19D5"/>
    <w:rsid w:val="008F1C58"/>
    <w:rsid w:val="008F1E13"/>
    <w:rsid w:val="008F264A"/>
    <w:rsid w:val="008F26C8"/>
    <w:rsid w:val="008F2E20"/>
    <w:rsid w:val="008F3FF4"/>
    <w:rsid w:val="008F43C2"/>
    <w:rsid w:val="008F4926"/>
    <w:rsid w:val="008F52CA"/>
    <w:rsid w:val="008F5FE0"/>
    <w:rsid w:val="008F6794"/>
    <w:rsid w:val="008F6B67"/>
    <w:rsid w:val="008F6C72"/>
    <w:rsid w:val="008F6D2B"/>
    <w:rsid w:val="008F7411"/>
    <w:rsid w:val="009001BA"/>
    <w:rsid w:val="0090097A"/>
    <w:rsid w:val="00900B17"/>
    <w:rsid w:val="00900F1E"/>
    <w:rsid w:val="009011D1"/>
    <w:rsid w:val="00902275"/>
    <w:rsid w:val="00902D72"/>
    <w:rsid w:val="00902E45"/>
    <w:rsid w:val="00902FD3"/>
    <w:rsid w:val="009037DE"/>
    <w:rsid w:val="009042BD"/>
    <w:rsid w:val="00905231"/>
    <w:rsid w:val="0090560C"/>
    <w:rsid w:val="00905FC1"/>
    <w:rsid w:val="009073C1"/>
    <w:rsid w:val="009073CD"/>
    <w:rsid w:val="009074B7"/>
    <w:rsid w:val="0090761B"/>
    <w:rsid w:val="00910081"/>
    <w:rsid w:val="00910A8C"/>
    <w:rsid w:val="00910B3A"/>
    <w:rsid w:val="00910E4E"/>
    <w:rsid w:val="00911468"/>
    <w:rsid w:val="00912960"/>
    <w:rsid w:val="00912A65"/>
    <w:rsid w:val="00913E2D"/>
    <w:rsid w:val="00914E79"/>
    <w:rsid w:val="00915773"/>
    <w:rsid w:val="00915E5E"/>
    <w:rsid w:val="0091647A"/>
    <w:rsid w:val="00916AE9"/>
    <w:rsid w:val="00917100"/>
    <w:rsid w:val="0091738B"/>
    <w:rsid w:val="0091764E"/>
    <w:rsid w:val="00917833"/>
    <w:rsid w:val="00917BCB"/>
    <w:rsid w:val="00917DAB"/>
    <w:rsid w:val="00920C4B"/>
    <w:rsid w:val="0092115E"/>
    <w:rsid w:val="00921921"/>
    <w:rsid w:val="00921FFB"/>
    <w:rsid w:val="00922007"/>
    <w:rsid w:val="00922247"/>
    <w:rsid w:val="00922953"/>
    <w:rsid w:val="0092312C"/>
    <w:rsid w:val="00923A50"/>
    <w:rsid w:val="0092453B"/>
    <w:rsid w:val="00924C54"/>
    <w:rsid w:val="009256CC"/>
    <w:rsid w:val="0092581C"/>
    <w:rsid w:val="00925A18"/>
    <w:rsid w:val="00926029"/>
    <w:rsid w:val="00926EA1"/>
    <w:rsid w:val="009276C0"/>
    <w:rsid w:val="00927963"/>
    <w:rsid w:val="00927999"/>
    <w:rsid w:val="00927AF6"/>
    <w:rsid w:val="00927B96"/>
    <w:rsid w:val="00927C19"/>
    <w:rsid w:val="00927E6E"/>
    <w:rsid w:val="009301D1"/>
    <w:rsid w:val="00930AFD"/>
    <w:rsid w:val="00930D52"/>
    <w:rsid w:val="0093170E"/>
    <w:rsid w:val="00931D93"/>
    <w:rsid w:val="00931FF4"/>
    <w:rsid w:val="0093269D"/>
    <w:rsid w:val="009332E6"/>
    <w:rsid w:val="00933873"/>
    <w:rsid w:val="00933A7E"/>
    <w:rsid w:val="00933BD3"/>
    <w:rsid w:val="00933CAA"/>
    <w:rsid w:val="00933E6E"/>
    <w:rsid w:val="00934582"/>
    <w:rsid w:val="00934A72"/>
    <w:rsid w:val="00935160"/>
    <w:rsid w:val="00935FF9"/>
    <w:rsid w:val="00936227"/>
    <w:rsid w:val="0093694D"/>
    <w:rsid w:val="009370B6"/>
    <w:rsid w:val="00937D3C"/>
    <w:rsid w:val="00937E2E"/>
    <w:rsid w:val="009412E0"/>
    <w:rsid w:val="00941586"/>
    <w:rsid w:val="00943105"/>
    <w:rsid w:val="009436C8"/>
    <w:rsid w:val="00943F1E"/>
    <w:rsid w:val="009444A1"/>
    <w:rsid w:val="00944C72"/>
    <w:rsid w:val="00944F75"/>
    <w:rsid w:val="009456D4"/>
    <w:rsid w:val="0094575C"/>
    <w:rsid w:val="009457F4"/>
    <w:rsid w:val="00945B57"/>
    <w:rsid w:val="00945D0B"/>
    <w:rsid w:val="009465EF"/>
    <w:rsid w:val="00946C38"/>
    <w:rsid w:val="009472E5"/>
    <w:rsid w:val="00947C10"/>
    <w:rsid w:val="009521A6"/>
    <w:rsid w:val="0095242E"/>
    <w:rsid w:val="00952533"/>
    <w:rsid w:val="00952828"/>
    <w:rsid w:val="00953CF4"/>
    <w:rsid w:val="00954315"/>
    <w:rsid w:val="00954328"/>
    <w:rsid w:val="00956E10"/>
    <w:rsid w:val="009573A7"/>
    <w:rsid w:val="00957F44"/>
    <w:rsid w:val="009603B3"/>
    <w:rsid w:val="009613A4"/>
    <w:rsid w:val="00962573"/>
    <w:rsid w:val="00962F48"/>
    <w:rsid w:val="009631C2"/>
    <w:rsid w:val="00963430"/>
    <w:rsid w:val="00963890"/>
    <w:rsid w:val="00965792"/>
    <w:rsid w:val="00965DB5"/>
    <w:rsid w:val="0096672D"/>
    <w:rsid w:val="00966B5A"/>
    <w:rsid w:val="00966FCB"/>
    <w:rsid w:val="00967734"/>
    <w:rsid w:val="00967A12"/>
    <w:rsid w:val="00967C1B"/>
    <w:rsid w:val="00967C99"/>
    <w:rsid w:val="00970140"/>
    <w:rsid w:val="00970EAA"/>
    <w:rsid w:val="0097119D"/>
    <w:rsid w:val="00971787"/>
    <w:rsid w:val="0097328C"/>
    <w:rsid w:val="00973481"/>
    <w:rsid w:val="00974415"/>
    <w:rsid w:val="009745FA"/>
    <w:rsid w:val="009748BC"/>
    <w:rsid w:val="009748C1"/>
    <w:rsid w:val="00974ADB"/>
    <w:rsid w:val="00974CE6"/>
    <w:rsid w:val="00974E63"/>
    <w:rsid w:val="00975884"/>
    <w:rsid w:val="00975973"/>
    <w:rsid w:val="00976993"/>
    <w:rsid w:val="00976A73"/>
    <w:rsid w:val="00977FA6"/>
    <w:rsid w:val="009807AD"/>
    <w:rsid w:val="009807BB"/>
    <w:rsid w:val="00981297"/>
    <w:rsid w:val="00981A78"/>
    <w:rsid w:val="00981C47"/>
    <w:rsid w:val="00981D36"/>
    <w:rsid w:val="00982383"/>
    <w:rsid w:val="009823C0"/>
    <w:rsid w:val="0098371D"/>
    <w:rsid w:val="00984262"/>
    <w:rsid w:val="009846F5"/>
    <w:rsid w:val="009847D1"/>
    <w:rsid w:val="00984A50"/>
    <w:rsid w:val="009854BC"/>
    <w:rsid w:val="00985EE5"/>
    <w:rsid w:val="00986C10"/>
    <w:rsid w:val="00990096"/>
    <w:rsid w:val="00990349"/>
    <w:rsid w:val="009932FF"/>
    <w:rsid w:val="00993580"/>
    <w:rsid w:val="00993D94"/>
    <w:rsid w:val="00993F7C"/>
    <w:rsid w:val="00994692"/>
    <w:rsid w:val="009948B9"/>
    <w:rsid w:val="00996CF9"/>
    <w:rsid w:val="00997375"/>
    <w:rsid w:val="00997EB6"/>
    <w:rsid w:val="009A0F08"/>
    <w:rsid w:val="009A199B"/>
    <w:rsid w:val="009A1C7A"/>
    <w:rsid w:val="009A214C"/>
    <w:rsid w:val="009A21E2"/>
    <w:rsid w:val="009A2AA0"/>
    <w:rsid w:val="009A2C04"/>
    <w:rsid w:val="009A2FD6"/>
    <w:rsid w:val="009A37DD"/>
    <w:rsid w:val="009A38F1"/>
    <w:rsid w:val="009A40AB"/>
    <w:rsid w:val="009A4E12"/>
    <w:rsid w:val="009A550A"/>
    <w:rsid w:val="009A589C"/>
    <w:rsid w:val="009A5D9E"/>
    <w:rsid w:val="009A6225"/>
    <w:rsid w:val="009A6D18"/>
    <w:rsid w:val="009A7DFF"/>
    <w:rsid w:val="009B0137"/>
    <w:rsid w:val="009B0253"/>
    <w:rsid w:val="009B0857"/>
    <w:rsid w:val="009B106C"/>
    <w:rsid w:val="009B16F6"/>
    <w:rsid w:val="009B1A31"/>
    <w:rsid w:val="009B2CE1"/>
    <w:rsid w:val="009B3605"/>
    <w:rsid w:val="009B3895"/>
    <w:rsid w:val="009B3A2C"/>
    <w:rsid w:val="009B3FB4"/>
    <w:rsid w:val="009B4255"/>
    <w:rsid w:val="009B4652"/>
    <w:rsid w:val="009B4FE4"/>
    <w:rsid w:val="009B547F"/>
    <w:rsid w:val="009B5A2C"/>
    <w:rsid w:val="009B5F70"/>
    <w:rsid w:val="009B6184"/>
    <w:rsid w:val="009B68ED"/>
    <w:rsid w:val="009B6905"/>
    <w:rsid w:val="009B6B81"/>
    <w:rsid w:val="009B7354"/>
    <w:rsid w:val="009B73F8"/>
    <w:rsid w:val="009B7488"/>
    <w:rsid w:val="009B7537"/>
    <w:rsid w:val="009B76F4"/>
    <w:rsid w:val="009B7E9B"/>
    <w:rsid w:val="009B7EFB"/>
    <w:rsid w:val="009C05D3"/>
    <w:rsid w:val="009C0DB3"/>
    <w:rsid w:val="009C12D5"/>
    <w:rsid w:val="009C1301"/>
    <w:rsid w:val="009C14ED"/>
    <w:rsid w:val="009C2178"/>
    <w:rsid w:val="009C21E3"/>
    <w:rsid w:val="009C2736"/>
    <w:rsid w:val="009C295D"/>
    <w:rsid w:val="009C2AF4"/>
    <w:rsid w:val="009C3256"/>
    <w:rsid w:val="009C433C"/>
    <w:rsid w:val="009C4825"/>
    <w:rsid w:val="009C4CE7"/>
    <w:rsid w:val="009C4EA7"/>
    <w:rsid w:val="009C6B26"/>
    <w:rsid w:val="009C7285"/>
    <w:rsid w:val="009C73E6"/>
    <w:rsid w:val="009C7A04"/>
    <w:rsid w:val="009C7EDB"/>
    <w:rsid w:val="009D0282"/>
    <w:rsid w:val="009D10B6"/>
    <w:rsid w:val="009D110B"/>
    <w:rsid w:val="009D12BC"/>
    <w:rsid w:val="009D16C0"/>
    <w:rsid w:val="009D2334"/>
    <w:rsid w:val="009D2807"/>
    <w:rsid w:val="009D2A05"/>
    <w:rsid w:val="009D2B98"/>
    <w:rsid w:val="009D3392"/>
    <w:rsid w:val="009D51C6"/>
    <w:rsid w:val="009D547F"/>
    <w:rsid w:val="009D59A6"/>
    <w:rsid w:val="009D5A28"/>
    <w:rsid w:val="009D5DB2"/>
    <w:rsid w:val="009D5F73"/>
    <w:rsid w:val="009D62A6"/>
    <w:rsid w:val="009D63AC"/>
    <w:rsid w:val="009D63DA"/>
    <w:rsid w:val="009D688B"/>
    <w:rsid w:val="009D76C6"/>
    <w:rsid w:val="009D79C2"/>
    <w:rsid w:val="009E002A"/>
    <w:rsid w:val="009E02BB"/>
    <w:rsid w:val="009E0980"/>
    <w:rsid w:val="009E1565"/>
    <w:rsid w:val="009E1B5D"/>
    <w:rsid w:val="009E212B"/>
    <w:rsid w:val="009E2153"/>
    <w:rsid w:val="009E2381"/>
    <w:rsid w:val="009E2419"/>
    <w:rsid w:val="009E2921"/>
    <w:rsid w:val="009E2981"/>
    <w:rsid w:val="009E36CE"/>
    <w:rsid w:val="009E379A"/>
    <w:rsid w:val="009E38FB"/>
    <w:rsid w:val="009E3BE3"/>
    <w:rsid w:val="009E4237"/>
    <w:rsid w:val="009E4336"/>
    <w:rsid w:val="009E484B"/>
    <w:rsid w:val="009E62EB"/>
    <w:rsid w:val="009E7B84"/>
    <w:rsid w:val="009E7DFD"/>
    <w:rsid w:val="009F006A"/>
    <w:rsid w:val="009F04D3"/>
    <w:rsid w:val="009F0B49"/>
    <w:rsid w:val="009F0C30"/>
    <w:rsid w:val="009F0D3B"/>
    <w:rsid w:val="009F1834"/>
    <w:rsid w:val="009F2A0A"/>
    <w:rsid w:val="009F2F55"/>
    <w:rsid w:val="009F3148"/>
    <w:rsid w:val="009F3AAF"/>
    <w:rsid w:val="009F5387"/>
    <w:rsid w:val="009F5630"/>
    <w:rsid w:val="009F6BE7"/>
    <w:rsid w:val="009F6F11"/>
    <w:rsid w:val="00A00143"/>
    <w:rsid w:val="00A00891"/>
    <w:rsid w:val="00A00F67"/>
    <w:rsid w:val="00A00F7F"/>
    <w:rsid w:val="00A02025"/>
    <w:rsid w:val="00A02879"/>
    <w:rsid w:val="00A02C1F"/>
    <w:rsid w:val="00A02D3C"/>
    <w:rsid w:val="00A032D4"/>
    <w:rsid w:val="00A03BE4"/>
    <w:rsid w:val="00A03D48"/>
    <w:rsid w:val="00A04149"/>
    <w:rsid w:val="00A04197"/>
    <w:rsid w:val="00A04572"/>
    <w:rsid w:val="00A04861"/>
    <w:rsid w:val="00A04D05"/>
    <w:rsid w:val="00A06CF3"/>
    <w:rsid w:val="00A07FDA"/>
    <w:rsid w:val="00A10046"/>
    <w:rsid w:val="00A10649"/>
    <w:rsid w:val="00A10C85"/>
    <w:rsid w:val="00A10E0D"/>
    <w:rsid w:val="00A11470"/>
    <w:rsid w:val="00A125EF"/>
    <w:rsid w:val="00A12BF8"/>
    <w:rsid w:val="00A13539"/>
    <w:rsid w:val="00A13EEB"/>
    <w:rsid w:val="00A15BD2"/>
    <w:rsid w:val="00A1714C"/>
    <w:rsid w:val="00A1722B"/>
    <w:rsid w:val="00A177D5"/>
    <w:rsid w:val="00A201BD"/>
    <w:rsid w:val="00A20920"/>
    <w:rsid w:val="00A20B38"/>
    <w:rsid w:val="00A20D47"/>
    <w:rsid w:val="00A21942"/>
    <w:rsid w:val="00A21C1C"/>
    <w:rsid w:val="00A223DA"/>
    <w:rsid w:val="00A22B62"/>
    <w:rsid w:val="00A234FF"/>
    <w:rsid w:val="00A25E0E"/>
    <w:rsid w:val="00A25E4B"/>
    <w:rsid w:val="00A25ECF"/>
    <w:rsid w:val="00A26773"/>
    <w:rsid w:val="00A26858"/>
    <w:rsid w:val="00A26A9A"/>
    <w:rsid w:val="00A27383"/>
    <w:rsid w:val="00A27ABC"/>
    <w:rsid w:val="00A27CA5"/>
    <w:rsid w:val="00A27DCA"/>
    <w:rsid w:val="00A300CB"/>
    <w:rsid w:val="00A3076D"/>
    <w:rsid w:val="00A32175"/>
    <w:rsid w:val="00A33108"/>
    <w:rsid w:val="00A33599"/>
    <w:rsid w:val="00A3419C"/>
    <w:rsid w:val="00A3488F"/>
    <w:rsid w:val="00A34F4A"/>
    <w:rsid w:val="00A3537D"/>
    <w:rsid w:val="00A35457"/>
    <w:rsid w:val="00A35886"/>
    <w:rsid w:val="00A3602F"/>
    <w:rsid w:val="00A36774"/>
    <w:rsid w:val="00A37B61"/>
    <w:rsid w:val="00A37C01"/>
    <w:rsid w:val="00A40059"/>
    <w:rsid w:val="00A40945"/>
    <w:rsid w:val="00A40946"/>
    <w:rsid w:val="00A41DC9"/>
    <w:rsid w:val="00A42194"/>
    <w:rsid w:val="00A42AD7"/>
    <w:rsid w:val="00A42D4B"/>
    <w:rsid w:val="00A434DC"/>
    <w:rsid w:val="00A44B47"/>
    <w:rsid w:val="00A44BF8"/>
    <w:rsid w:val="00A44C7A"/>
    <w:rsid w:val="00A45688"/>
    <w:rsid w:val="00A4587F"/>
    <w:rsid w:val="00A45933"/>
    <w:rsid w:val="00A45B0B"/>
    <w:rsid w:val="00A45CFE"/>
    <w:rsid w:val="00A462AB"/>
    <w:rsid w:val="00A46AF7"/>
    <w:rsid w:val="00A46BDA"/>
    <w:rsid w:val="00A4711F"/>
    <w:rsid w:val="00A47E93"/>
    <w:rsid w:val="00A5001D"/>
    <w:rsid w:val="00A5134A"/>
    <w:rsid w:val="00A5182C"/>
    <w:rsid w:val="00A51EEC"/>
    <w:rsid w:val="00A52455"/>
    <w:rsid w:val="00A5253E"/>
    <w:rsid w:val="00A52F4A"/>
    <w:rsid w:val="00A53180"/>
    <w:rsid w:val="00A53B32"/>
    <w:rsid w:val="00A55180"/>
    <w:rsid w:val="00A559E3"/>
    <w:rsid w:val="00A5662A"/>
    <w:rsid w:val="00A567C7"/>
    <w:rsid w:val="00A56ED4"/>
    <w:rsid w:val="00A57209"/>
    <w:rsid w:val="00A57FA0"/>
    <w:rsid w:val="00A60712"/>
    <w:rsid w:val="00A60C7F"/>
    <w:rsid w:val="00A60E9B"/>
    <w:rsid w:val="00A61E39"/>
    <w:rsid w:val="00A6352B"/>
    <w:rsid w:val="00A63A2E"/>
    <w:rsid w:val="00A63DC5"/>
    <w:rsid w:val="00A65B0B"/>
    <w:rsid w:val="00A65BC1"/>
    <w:rsid w:val="00A65E62"/>
    <w:rsid w:val="00A66963"/>
    <w:rsid w:val="00A66B30"/>
    <w:rsid w:val="00A66CBF"/>
    <w:rsid w:val="00A679A3"/>
    <w:rsid w:val="00A67B92"/>
    <w:rsid w:val="00A70508"/>
    <w:rsid w:val="00A70C8D"/>
    <w:rsid w:val="00A71268"/>
    <w:rsid w:val="00A7169F"/>
    <w:rsid w:val="00A71802"/>
    <w:rsid w:val="00A7248E"/>
    <w:rsid w:val="00A724B2"/>
    <w:rsid w:val="00A735F8"/>
    <w:rsid w:val="00A7398A"/>
    <w:rsid w:val="00A74515"/>
    <w:rsid w:val="00A74859"/>
    <w:rsid w:val="00A748EE"/>
    <w:rsid w:val="00A74D17"/>
    <w:rsid w:val="00A750E3"/>
    <w:rsid w:val="00A75175"/>
    <w:rsid w:val="00A75245"/>
    <w:rsid w:val="00A75446"/>
    <w:rsid w:val="00A7560D"/>
    <w:rsid w:val="00A75908"/>
    <w:rsid w:val="00A76092"/>
    <w:rsid w:val="00A76177"/>
    <w:rsid w:val="00A76FC5"/>
    <w:rsid w:val="00A77030"/>
    <w:rsid w:val="00A77972"/>
    <w:rsid w:val="00A803CF"/>
    <w:rsid w:val="00A80E57"/>
    <w:rsid w:val="00A81686"/>
    <w:rsid w:val="00A81F7A"/>
    <w:rsid w:val="00A8251B"/>
    <w:rsid w:val="00A82B8F"/>
    <w:rsid w:val="00A830E4"/>
    <w:rsid w:val="00A8351B"/>
    <w:rsid w:val="00A838AA"/>
    <w:rsid w:val="00A83DED"/>
    <w:rsid w:val="00A83E73"/>
    <w:rsid w:val="00A84B4A"/>
    <w:rsid w:val="00A84B4C"/>
    <w:rsid w:val="00A84ECE"/>
    <w:rsid w:val="00A877C3"/>
    <w:rsid w:val="00A9008A"/>
    <w:rsid w:val="00A900C2"/>
    <w:rsid w:val="00A90119"/>
    <w:rsid w:val="00A90F81"/>
    <w:rsid w:val="00A910D7"/>
    <w:rsid w:val="00A923BD"/>
    <w:rsid w:val="00A924F9"/>
    <w:rsid w:val="00A9293D"/>
    <w:rsid w:val="00A92C7D"/>
    <w:rsid w:val="00A92FDD"/>
    <w:rsid w:val="00A93AA6"/>
    <w:rsid w:val="00A944CD"/>
    <w:rsid w:val="00A956B1"/>
    <w:rsid w:val="00A95AC3"/>
    <w:rsid w:val="00A9629B"/>
    <w:rsid w:val="00A96AD9"/>
    <w:rsid w:val="00A96C8F"/>
    <w:rsid w:val="00A97329"/>
    <w:rsid w:val="00A9773C"/>
    <w:rsid w:val="00A9779B"/>
    <w:rsid w:val="00AA019C"/>
    <w:rsid w:val="00AA0563"/>
    <w:rsid w:val="00AA0CF1"/>
    <w:rsid w:val="00AA1F4B"/>
    <w:rsid w:val="00AA4E8F"/>
    <w:rsid w:val="00AA506B"/>
    <w:rsid w:val="00AA5151"/>
    <w:rsid w:val="00AA51E1"/>
    <w:rsid w:val="00AA5D08"/>
    <w:rsid w:val="00AA6B4D"/>
    <w:rsid w:val="00AA6C0C"/>
    <w:rsid w:val="00AA6FDE"/>
    <w:rsid w:val="00AAFCF3"/>
    <w:rsid w:val="00AB0DBE"/>
    <w:rsid w:val="00AB15EC"/>
    <w:rsid w:val="00AB1CAC"/>
    <w:rsid w:val="00AB218B"/>
    <w:rsid w:val="00AB2471"/>
    <w:rsid w:val="00AB3437"/>
    <w:rsid w:val="00AB40EE"/>
    <w:rsid w:val="00AB4349"/>
    <w:rsid w:val="00AB4A7F"/>
    <w:rsid w:val="00AB5AD7"/>
    <w:rsid w:val="00AB5E99"/>
    <w:rsid w:val="00AB6281"/>
    <w:rsid w:val="00AB64DC"/>
    <w:rsid w:val="00AB6699"/>
    <w:rsid w:val="00AB7158"/>
    <w:rsid w:val="00AB7580"/>
    <w:rsid w:val="00AC0158"/>
    <w:rsid w:val="00AC0253"/>
    <w:rsid w:val="00AC0680"/>
    <w:rsid w:val="00AC0EE6"/>
    <w:rsid w:val="00AC1172"/>
    <w:rsid w:val="00AC1A14"/>
    <w:rsid w:val="00AC1F87"/>
    <w:rsid w:val="00AC2380"/>
    <w:rsid w:val="00AC30B6"/>
    <w:rsid w:val="00AC3665"/>
    <w:rsid w:val="00AC3E91"/>
    <w:rsid w:val="00AC45B1"/>
    <w:rsid w:val="00AC48C9"/>
    <w:rsid w:val="00AC5A6E"/>
    <w:rsid w:val="00AC78AC"/>
    <w:rsid w:val="00AD0355"/>
    <w:rsid w:val="00AD0C69"/>
    <w:rsid w:val="00AD12FB"/>
    <w:rsid w:val="00AD195E"/>
    <w:rsid w:val="00AD1AE9"/>
    <w:rsid w:val="00AD1BD7"/>
    <w:rsid w:val="00AD37C9"/>
    <w:rsid w:val="00AD3C89"/>
    <w:rsid w:val="00AD414C"/>
    <w:rsid w:val="00AD4909"/>
    <w:rsid w:val="00AD4F16"/>
    <w:rsid w:val="00AD6188"/>
    <w:rsid w:val="00AD63E5"/>
    <w:rsid w:val="00AD678F"/>
    <w:rsid w:val="00AD75A8"/>
    <w:rsid w:val="00AD7B8B"/>
    <w:rsid w:val="00AD7D4C"/>
    <w:rsid w:val="00AD7F97"/>
    <w:rsid w:val="00AE01AA"/>
    <w:rsid w:val="00AE05D4"/>
    <w:rsid w:val="00AE074E"/>
    <w:rsid w:val="00AE165F"/>
    <w:rsid w:val="00AE1D7C"/>
    <w:rsid w:val="00AE1E09"/>
    <w:rsid w:val="00AE1F26"/>
    <w:rsid w:val="00AE32C3"/>
    <w:rsid w:val="00AE3A21"/>
    <w:rsid w:val="00AE3B75"/>
    <w:rsid w:val="00AE3DFB"/>
    <w:rsid w:val="00AE3FA4"/>
    <w:rsid w:val="00AE47EE"/>
    <w:rsid w:val="00AE4990"/>
    <w:rsid w:val="00AE5939"/>
    <w:rsid w:val="00AE5B18"/>
    <w:rsid w:val="00AE6894"/>
    <w:rsid w:val="00AE6FEC"/>
    <w:rsid w:val="00AE78D2"/>
    <w:rsid w:val="00AE7E31"/>
    <w:rsid w:val="00AF080D"/>
    <w:rsid w:val="00AF0FA0"/>
    <w:rsid w:val="00AF1DD5"/>
    <w:rsid w:val="00AF1F98"/>
    <w:rsid w:val="00AF22CA"/>
    <w:rsid w:val="00AF34DB"/>
    <w:rsid w:val="00AF357B"/>
    <w:rsid w:val="00AF3581"/>
    <w:rsid w:val="00AF3F77"/>
    <w:rsid w:val="00AF435A"/>
    <w:rsid w:val="00AF46B5"/>
    <w:rsid w:val="00AF4EF5"/>
    <w:rsid w:val="00AF549C"/>
    <w:rsid w:val="00AF7160"/>
    <w:rsid w:val="00AF77CE"/>
    <w:rsid w:val="00AF7FF5"/>
    <w:rsid w:val="00B008DB"/>
    <w:rsid w:val="00B009C8"/>
    <w:rsid w:val="00B00A79"/>
    <w:rsid w:val="00B012FB"/>
    <w:rsid w:val="00B03263"/>
    <w:rsid w:val="00B0380F"/>
    <w:rsid w:val="00B041B9"/>
    <w:rsid w:val="00B043CB"/>
    <w:rsid w:val="00B04B4C"/>
    <w:rsid w:val="00B050C6"/>
    <w:rsid w:val="00B053A7"/>
    <w:rsid w:val="00B05E1D"/>
    <w:rsid w:val="00B05E3E"/>
    <w:rsid w:val="00B06B13"/>
    <w:rsid w:val="00B06D8F"/>
    <w:rsid w:val="00B0738D"/>
    <w:rsid w:val="00B07615"/>
    <w:rsid w:val="00B0781E"/>
    <w:rsid w:val="00B11196"/>
    <w:rsid w:val="00B114A2"/>
    <w:rsid w:val="00B11839"/>
    <w:rsid w:val="00B12666"/>
    <w:rsid w:val="00B12811"/>
    <w:rsid w:val="00B12D7B"/>
    <w:rsid w:val="00B13D44"/>
    <w:rsid w:val="00B1408B"/>
    <w:rsid w:val="00B15641"/>
    <w:rsid w:val="00B15FAF"/>
    <w:rsid w:val="00B16009"/>
    <w:rsid w:val="00B162AC"/>
    <w:rsid w:val="00B16A01"/>
    <w:rsid w:val="00B16E54"/>
    <w:rsid w:val="00B17A55"/>
    <w:rsid w:val="00B210C8"/>
    <w:rsid w:val="00B21A5D"/>
    <w:rsid w:val="00B21FCE"/>
    <w:rsid w:val="00B220F5"/>
    <w:rsid w:val="00B2272F"/>
    <w:rsid w:val="00B22F07"/>
    <w:rsid w:val="00B23041"/>
    <w:rsid w:val="00B2306B"/>
    <w:rsid w:val="00B231B5"/>
    <w:rsid w:val="00B2383A"/>
    <w:rsid w:val="00B23F0A"/>
    <w:rsid w:val="00B24ADA"/>
    <w:rsid w:val="00B24E5B"/>
    <w:rsid w:val="00B256D6"/>
    <w:rsid w:val="00B266C5"/>
    <w:rsid w:val="00B26853"/>
    <w:rsid w:val="00B26FA5"/>
    <w:rsid w:val="00B27624"/>
    <w:rsid w:val="00B306FD"/>
    <w:rsid w:val="00B30AD7"/>
    <w:rsid w:val="00B31C69"/>
    <w:rsid w:val="00B31DB4"/>
    <w:rsid w:val="00B31EAD"/>
    <w:rsid w:val="00B32123"/>
    <w:rsid w:val="00B322E0"/>
    <w:rsid w:val="00B32351"/>
    <w:rsid w:val="00B32B48"/>
    <w:rsid w:val="00B32FB8"/>
    <w:rsid w:val="00B33652"/>
    <w:rsid w:val="00B34841"/>
    <w:rsid w:val="00B34A5F"/>
    <w:rsid w:val="00B34A99"/>
    <w:rsid w:val="00B354D6"/>
    <w:rsid w:val="00B35C7E"/>
    <w:rsid w:val="00B36062"/>
    <w:rsid w:val="00B367D4"/>
    <w:rsid w:val="00B36E9B"/>
    <w:rsid w:val="00B37262"/>
    <w:rsid w:val="00B374B3"/>
    <w:rsid w:val="00B37EAC"/>
    <w:rsid w:val="00B40780"/>
    <w:rsid w:val="00B418FB"/>
    <w:rsid w:val="00B4231F"/>
    <w:rsid w:val="00B429A0"/>
    <w:rsid w:val="00B42B9C"/>
    <w:rsid w:val="00B42DF5"/>
    <w:rsid w:val="00B42EAA"/>
    <w:rsid w:val="00B43161"/>
    <w:rsid w:val="00B435C3"/>
    <w:rsid w:val="00B43ADA"/>
    <w:rsid w:val="00B443DB"/>
    <w:rsid w:val="00B44628"/>
    <w:rsid w:val="00B44E5C"/>
    <w:rsid w:val="00B4515F"/>
    <w:rsid w:val="00B458BB"/>
    <w:rsid w:val="00B4619C"/>
    <w:rsid w:val="00B46348"/>
    <w:rsid w:val="00B467CF"/>
    <w:rsid w:val="00B47248"/>
    <w:rsid w:val="00B47269"/>
    <w:rsid w:val="00B477D7"/>
    <w:rsid w:val="00B504C4"/>
    <w:rsid w:val="00B50932"/>
    <w:rsid w:val="00B50953"/>
    <w:rsid w:val="00B50A11"/>
    <w:rsid w:val="00B51451"/>
    <w:rsid w:val="00B5171D"/>
    <w:rsid w:val="00B519FF"/>
    <w:rsid w:val="00B52F96"/>
    <w:rsid w:val="00B530AA"/>
    <w:rsid w:val="00B53612"/>
    <w:rsid w:val="00B53643"/>
    <w:rsid w:val="00B53C94"/>
    <w:rsid w:val="00B555B2"/>
    <w:rsid w:val="00B55676"/>
    <w:rsid w:val="00B558F5"/>
    <w:rsid w:val="00B55CB3"/>
    <w:rsid w:val="00B55FD4"/>
    <w:rsid w:val="00B5605B"/>
    <w:rsid w:val="00B56250"/>
    <w:rsid w:val="00B563DE"/>
    <w:rsid w:val="00B5670F"/>
    <w:rsid w:val="00B56A03"/>
    <w:rsid w:val="00B56CAD"/>
    <w:rsid w:val="00B56CCA"/>
    <w:rsid w:val="00B56D00"/>
    <w:rsid w:val="00B57DBE"/>
    <w:rsid w:val="00B57E7A"/>
    <w:rsid w:val="00B60469"/>
    <w:rsid w:val="00B60D52"/>
    <w:rsid w:val="00B61566"/>
    <w:rsid w:val="00B61932"/>
    <w:rsid w:val="00B631B1"/>
    <w:rsid w:val="00B63B45"/>
    <w:rsid w:val="00B63B89"/>
    <w:rsid w:val="00B6439B"/>
    <w:rsid w:val="00B65E80"/>
    <w:rsid w:val="00B66681"/>
    <w:rsid w:val="00B666D8"/>
    <w:rsid w:val="00B66747"/>
    <w:rsid w:val="00B669A1"/>
    <w:rsid w:val="00B66AF4"/>
    <w:rsid w:val="00B671F6"/>
    <w:rsid w:val="00B672E7"/>
    <w:rsid w:val="00B7170A"/>
    <w:rsid w:val="00B723D9"/>
    <w:rsid w:val="00B73212"/>
    <w:rsid w:val="00B73899"/>
    <w:rsid w:val="00B73C19"/>
    <w:rsid w:val="00B73CB7"/>
    <w:rsid w:val="00B7423B"/>
    <w:rsid w:val="00B74D24"/>
    <w:rsid w:val="00B7631D"/>
    <w:rsid w:val="00B773B1"/>
    <w:rsid w:val="00B7778B"/>
    <w:rsid w:val="00B77CF8"/>
    <w:rsid w:val="00B80111"/>
    <w:rsid w:val="00B8020D"/>
    <w:rsid w:val="00B80260"/>
    <w:rsid w:val="00B80847"/>
    <w:rsid w:val="00B81075"/>
    <w:rsid w:val="00B810A8"/>
    <w:rsid w:val="00B81AE2"/>
    <w:rsid w:val="00B81F45"/>
    <w:rsid w:val="00B82042"/>
    <w:rsid w:val="00B82935"/>
    <w:rsid w:val="00B83086"/>
    <w:rsid w:val="00B842B6"/>
    <w:rsid w:val="00B84E43"/>
    <w:rsid w:val="00B85BF7"/>
    <w:rsid w:val="00B85CE3"/>
    <w:rsid w:val="00B85FB3"/>
    <w:rsid w:val="00B8620F"/>
    <w:rsid w:val="00B865F6"/>
    <w:rsid w:val="00B86829"/>
    <w:rsid w:val="00B86885"/>
    <w:rsid w:val="00B900C7"/>
    <w:rsid w:val="00B9022C"/>
    <w:rsid w:val="00B903D2"/>
    <w:rsid w:val="00B90D4D"/>
    <w:rsid w:val="00B917A3"/>
    <w:rsid w:val="00B92384"/>
    <w:rsid w:val="00B93C2C"/>
    <w:rsid w:val="00B93C7F"/>
    <w:rsid w:val="00B9455E"/>
    <w:rsid w:val="00B94C7E"/>
    <w:rsid w:val="00B95005"/>
    <w:rsid w:val="00B95FAD"/>
    <w:rsid w:val="00B9634A"/>
    <w:rsid w:val="00B96B16"/>
    <w:rsid w:val="00B96B62"/>
    <w:rsid w:val="00BA3745"/>
    <w:rsid w:val="00BA5931"/>
    <w:rsid w:val="00BA73BF"/>
    <w:rsid w:val="00BA781E"/>
    <w:rsid w:val="00BA7BDB"/>
    <w:rsid w:val="00BA7C16"/>
    <w:rsid w:val="00BA7ED0"/>
    <w:rsid w:val="00BB036D"/>
    <w:rsid w:val="00BB0695"/>
    <w:rsid w:val="00BB1C07"/>
    <w:rsid w:val="00BB1EEC"/>
    <w:rsid w:val="00BB22CB"/>
    <w:rsid w:val="00BB2303"/>
    <w:rsid w:val="00BB3289"/>
    <w:rsid w:val="00BB384F"/>
    <w:rsid w:val="00BB3C36"/>
    <w:rsid w:val="00BB3EFC"/>
    <w:rsid w:val="00BB3F7D"/>
    <w:rsid w:val="00BB4051"/>
    <w:rsid w:val="00BB4665"/>
    <w:rsid w:val="00BB4A01"/>
    <w:rsid w:val="00BB4EA0"/>
    <w:rsid w:val="00BB508D"/>
    <w:rsid w:val="00BB514D"/>
    <w:rsid w:val="00BB7B41"/>
    <w:rsid w:val="00BC00D1"/>
    <w:rsid w:val="00BC0AE5"/>
    <w:rsid w:val="00BC0E1F"/>
    <w:rsid w:val="00BC13A6"/>
    <w:rsid w:val="00BC183C"/>
    <w:rsid w:val="00BC19D9"/>
    <w:rsid w:val="00BC200B"/>
    <w:rsid w:val="00BC21EF"/>
    <w:rsid w:val="00BC2A0F"/>
    <w:rsid w:val="00BC3CAE"/>
    <w:rsid w:val="00BC4776"/>
    <w:rsid w:val="00BC485F"/>
    <w:rsid w:val="00BC4959"/>
    <w:rsid w:val="00BC4B1F"/>
    <w:rsid w:val="00BC520F"/>
    <w:rsid w:val="00BC55AC"/>
    <w:rsid w:val="00BC5C94"/>
    <w:rsid w:val="00BC5F1F"/>
    <w:rsid w:val="00BC6224"/>
    <w:rsid w:val="00BC7609"/>
    <w:rsid w:val="00BD0C57"/>
    <w:rsid w:val="00BD1AE1"/>
    <w:rsid w:val="00BD3176"/>
    <w:rsid w:val="00BD368D"/>
    <w:rsid w:val="00BD3D84"/>
    <w:rsid w:val="00BD4F1E"/>
    <w:rsid w:val="00BD54DF"/>
    <w:rsid w:val="00BD5777"/>
    <w:rsid w:val="00BD5835"/>
    <w:rsid w:val="00BD5E1E"/>
    <w:rsid w:val="00BD7072"/>
    <w:rsid w:val="00BD7C7B"/>
    <w:rsid w:val="00BE033C"/>
    <w:rsid w:val="00BE110F"/>
    <w:rsid w:val="00BE2137"/>
    <w:rsid w:val="00BE2496"/>
    <w:rsid w:val="00BE3C92"/>
    <w:rsid w:val="00BE3FB6"/>
    <w:rsid w:val="00BE4079"/>
    <w:rsid w:val="00BE4136"/>
    <w:rsid w:val="00BE4208"/>
    <w:rsid w:val="00BE4578"/>
    <w:rsid w:val="00BE4A4A"/>
    <w:rsid w:val="00BE54F2"/>
    <w:rsid w:val="00BE5CB1"/>
    <w:rsid w:val="00BE672D"/>
    <w:rsid w:val="00BE6AC6"/>
    <w:rsid w:val="00BE7279"/>
    <w:rsid w:val="00BE746A"/>
    <w:rsid w:val="00BE777F"/>
    <w:rsid w:val="00BE7FDD"/>
    <w:rsid w:val="00BF009F"/>
    <w:rsid w:val="00BF0235"/>
    <w:rsid w:val="00BF0431"/>
    <w:rsid w:val="00BF08E1"/>
    <w:rsid w:val="00BF0B62"/>
    <w:rsid w:val="00BF10B8"/>
    <w:rsid w:val="00BF1B35"/>
    <w:rsid w:val="00BF1B94"/>
    <w:rsid w:val="00BF1DFD"/>
    <w:rsid w:val="00BF23EA"/>
    <w:rsid w:val="00BF2D0E"/>
    <w:rsid w:val="00BF3C89"/>
    <w:rsid w:val="00BF4975"/>
    <w:rsid w:val="00BF5050"/>
    <w:rsid w:val="00BF5356"/>
    <w:rsid w:val="00BF5E96"/>
    <w:rsid w:val="00BF74B5"/>
    <w:rsid w:val="00BF7A26"/>
    <w:rsid w:val="00BF7D4F"/>
    <w:rsid w:val="00BF7FAC"/>
    <w:rsid w:val="00C02637"/>
    <w:rsid w:val="00C04848"/>
    <w:rsid w:val="00C04925"/>
    <w:rsid w:val="00C05A51"/>
    <w:rsid w:val="00C05AD5"/>
    <w:rsid w:val="00C05B9A"/>
    <w:rsid w:val="00C0621F"/>
    <w:rsid w:val="00C07E19"/>
    <w:rsid w:val="00C07E72"/>
    <w:rsid w:val="00C07ECA"/>
    <w:rsid w:val="00C07F43"/>
    <w:rsid w:val="00C107A2"/>
    <w:rsid w:val="00C111BF"/>
    <w:rsid w:val="00C11CE4"/>
    <w:rsid w:val="00C124AB"/>
    <w:rsid w:val="00C124EE"/>
    <w:rsid w:val="00C12789"/>
    <w:rsid w:val="00C13299"/>
    <w:rsid w:val="00C13301"/>
    <w:rsid w:val="00C13BEE"/>
    <w:rsid w:val="00C13C1C"/>
    <w:rsid w:val="00C13E26"/>
    <w:rsid w:val="00C14D77"/>
    <w:rsid w:val="00C1591D"/>
    <w:rsid w:val="00C16170"/>
    <w:rsid w:val="00C164B0"/>
    <w:rsid w:val="00C16F2A"/>
    <w:rsid w:val="00C176D6"/>
    <w:rsid w:val="00C21382"/>
    <w:rsid w:val="00C21A05"/>
    <w:rsid w:val="00C21F2B"/>
    <w:rsid w:val="00C228EF"/>
    <w:rsid w:val="00C231C0"/>
    <w:rsid w:val="00C234AD"/>
    <w:rsid w:val="00C234BA"/>
    <w:rsid w:val="00C2350A"/>
    <w:rsid w:val="00C2353F"/>
    <w:rsid w:val="00C23907"/>
    <w:rsid w:val="00C23ACA"/>
    <w:rsid w:val="00C24536"/>
    <w:rsid w:val="00C24C80"/>
    <w:rsid w:val="00C26199"/>
    <w:rsid w:val="00C2626B"/>
    <w:rsid w:val="00C266F1"/>
    <w:rsid w:val="00C26B8A"/>
    <w:rsid w:val="00C26D56"/>
    <w:rsid w:val="00C2776B"/>
    <w:rsid w:val="00C30211"/>
    <w:rsid w:val="00C30481"/>
    <w:rsid w:val="00C3066E"/>
    <w:rsid w:val="00C31AA1"/>
    <w:rsid w:val="00C320AC"/>
    <w:rsid w:val="00C32458"/>
    <w:rsid w:val="00C325A6"/>
    <w:rsid w:val="00C329F5"/>
    <w:rsid w:val="00C32F9E"/>
    <w:rsid w:val="00C330F9"/>
    <w:rsid w:val="00C33138"/>
    <w:rsid w:val="00C33378"/>
    <w:rsid w:val="00C336D8"/>
    <w:rsid w:val="00C33BA3"/>
    <w:rsid w:val="00C357CC"/>
    <w:rsid w:val="00C36B5F"/>
    <w:rsid w:val="00C371F6"/>
    <w:rsid w:val="00C373E9"/>
    <w:rsid w:val="00C3743D"/>
    <w:rsid w:val="00C37D8B"/>
    <w:rsid w:val="00C37F4D"/>
    <w:rsid w:val="00C4098C"/>
    <w:rsid w:val="00C4140C"/>
    <w:rsid w:val="00C42B00"/>
    <w:rsid w:val="00C431FF"/>
    <w:rsid w:val="00C43DB5"/>
    <w:rsid w:val="00C44015"/>
    <w:rsid w:val="00C44CD9"/>
    <w:rsid w:val="00C4566D"/>
    <w:rsid w:val="00C45B01"/>
    <w:rsid w:val="00C4601B"/>
    <w:rsid w:val="00C46A80"/>
    <w:rsid w:val="00C47A5B"/>
    <w:rsid w:val="00C47DB6"/>
    <w:rsid w:val="00C51E22"/>
    <w:rsid w:val="00C52290"/>
    <w:rsid w:val="00C52430"/>
    <w:rsid w:val="00C53737"/>
    <w:rsid w:val="00C540B4"/>
    <w:rsid w:val="00C546F9"/>
    <w:rsid w:val="00C56FFD"/>
    <w:rsid w:val="00C572AC"/>
    <w:rsid w:val="00C57570"/>
    <w:rsid w:val="00C57EE6"/>
    <w:rsid w:val="00C60EFC"/>
    <w:rsid w:val="00C610AB"/>
    <w:rsid w:val="00C614B4"/>
    <w:rsid w:val="00C616AD"/>
    <w:rsid w:val="00C61B0C"/>
    <w:rsid w:val="00C62022"/>
    <w:rsid w:val="00C63BFC"/>
    <w:rsid w:val="00C65680"/>
    <w:rsid w:val="00C6657A"/>
    <w:rsid w:val="00C665D6"/>
    <w:rsid w:val="00C671E4"/>
    <w:rsid w:val="00C672AA"/>
    <w:rsid w:val="00C67E51"/>
    <w:rsid w:val="00C703B4"/>
    <w:rsid w:val="00C71193"/>
    <w:rsid w:val="00C7162B"/>
    <w:rsid w:val="00C71F4E"/>
    <w:rsid w:val="00C7243B"/>
    <w:rsid w:val="00C7296D"/>
    <w:rsid w:val="00C73735"/>
    <w:rsid w:val="00C73A78"/>
    <w:rsid w:val="00C73B9F"/>
    <w:rsid w:val="00C73C77"/>
    <w:rsid w:val="00C73F61"/>
    <w:rsid w:val="00C74124"/>
    <w:rsid w:val="00C74F34"/>
    <w:rsid w:val="00C759F9"/>
    <w:rsid w:val="00C75D77"/>
    <w:rsid w:val="00C76687"/>
    <w:rsid w:val="00C76B24"/>
    <w:rsid w:val="00C8028F"/>
    <w:rsid w:val="00C80381"/>
    <w:rsid w:val="00C81AC2"/>
    <w:rsid w:val="00C81F81"/>
    <w:rsid w:val="00C8255B"/>
    <w:rsid w:val="00C82ECA"/>
    <w:rsid w:val="00C8365B"/>
    <w:rsid w:val="00C83BAB"/>
    <w:rsid w:val="00C83F0C"/>
    <w:rsid w:val="00C8414B"/>
    <w:rsid w:val="00C84195"/>
    <w:rsid w:val="00C84235"/>
    <w:rsid w:val="00C84858"/>
    <w:rsid w:val="00C8499E"/>
    <w:rsid w:val="00C851FC"/>
    <w:rsid w:val="00C852D6"/>
    <w:rsid w:val="00C868C1"/>
    <w:rsid w:val="00C86AFB"/>
    <w:rsid w:val="00C87001"/>
    <w:rsid w:val="00C873D7"/>
    <w:rsid w:val="00C87BDA"/>
    <w:rsid w:val="00C87F56"/>
    <w:rsid w:val="00C90CD7"/>
    <w:rsid w:val="00C9112F"/>
    <w:rsid w:val="00C9122F"/>
    <w:rsid w:val="00C9198D"/>
    <w:rsid w:val="00C921E2"/>
    <w:rsid w:val="00C9369E"/>
    <w:rsid w:val="00C93A7C"/>
    <w:rsid w:val="00C93D6E"/>
    <w:rsid w:val="00C948D4"/>
    <w:rsid w:val="00C96107"/>
    <w:rsid w:val="00C96766"/>
    <w:rsid w:val="00C96A4D"/>
    <w:rsid w:val="00C96E88"/>
    <w:rsid w:val="00CA0276"/>
    <w:rsid w:val="00CA03C2"/>
    <w:rsid w:val="00CA04E9"/>
    <w:rsid w:val="00CA09A0"/>
    <w:rsid w:val="00CA0FAE"/>
    <w:rsid w:val="00CA13CE"/>
    <w:rsid w:val="00CA13E3"/>
    <w:rsid w:val="00CA160D"/>
    <w:rsid w:val="00CA230B"/>
    <w:rsid w:val="00CA267D"/>
    <w:rsid w:val="00CA281F"/>
    <w:rsid w:val="00CA2957"/>
    <w:rsid w:val="00CA33B6"/>
    <w:rsid w:val="00CA3B36"/>
    <w:rsid w:val="00CA4116"/>
    <w:rsid w:val="00CA4755"/>
    <w:rsid w:val="00CA4DB1"/>
    <w:rsid w:val="00CA4FE1"/>
    <w:rsid w:val="00CA5DF9"/>
    <w:rsid w:val="00CA6F34"/>
    <w:rsid w:val="00CA7652"/>
    <w:rsid w:val="00CA786D"/>
    <w:rsid w:val="00CA798A"/>
    <w:rsid w:val="00CA7AFE"/>
    <w:rsid w:val="00CB0727"/>
    <w:rsid w:val="00CB0E53"/>
    <w:rsid w:val="00CB124D"/>
    <w:rsid w:val="00CB1500"/>
    <w:rsid w:val="00CB20FF"/>
    <w:rsid w:val="00CB30BE"/>
    <w:rsid w:val="00CB383E"/>
    <w:rsid w:val="00CB3966"/>
    <w:rsid w:val="00CB48F1"/>
    <w:rsid w:val="00CB4D3A"/>
    <w:rsid w:val="00CB6561"/>
    <w:rsid w:val="00CB69CB"/>
    <w:rsid w:val="00CB71B7"/>
    <w:rsid w:val="00CB735E"/>
    <w:rsid w:val="00CB7C16"/>
    <w:rsid w:val="00CB7C85"/>
    <w:rsid w:val="00CB7EB3"/>
    <w:rsid w:val="00CC0281"/>
    <w:rsid w:val="00CC0A2E"/>
    <w:rsid w:val="00CC0E2C"/>
    <w:rsid w:val="00CC233D"/>
    <w:rsid w:val="00CC2852"/>
    <w:rsid w:val="00CC2A81"/>
    <w:rsid w:val="00CC398B"/>
    <w:rsid w:val="00CC3A73"/>
    <w:rsid w:val="00CC4588"/>
    <w:rsid w:val="00CC4A23"/>
    <w:rsid w:val="00CC4F40"/>
    <w:rsid w:val="00CC5520"/>
    <w:rsid w:val="00CC579B"/>
    <w:rsid w:val="00CC7015"/>
    <w:rsid w:val="00CC727B"/>
    <w:rsid w:val="00CC744E"/>
    <w:rsid w:val="00CC795F"/>
    <w:rsid w:val="00CD0ABF"/>
    <w:rsid w:val="00CD0AC0"/>
    <w:rsid w:val="00CD0CD1"/>
    <w:rsid w:val="00CD1AB6"/>
    <w:rsid w:val="00CD1F66"/>
    <w:rsid w:val="00CD3DEA"/>
    <w:rsid w:val="00CD4B05"/>
    <w:rsid w:val="00CD5131"/>
    <w:rsid w:val="00CD5B9A"/>
    <w:rsid w:val="00CD6807"/>
    <w:rsid w:val="00CD794B"/>
    <w:rsid w:val="00CD79C5"/>
    <w:rsid w:val="00CD7AB6"/>
    <w:rsid w:val="00CD7B07"/>
    <w:rsid w:val="00CE0C12"/>
    <w:rsid w:val="00CE11C5"/>
    <w:rsid w:val="00CE1208"/>
    <w:rsid w:val="00CE121F"/>
    <w:rsid w:val="00CE255D"/>
    <w:rsid w:val="00CE4010"/>
    <w:rsid w:val="00CE402D"/>
    <w:rsid w:val="00CE4390"/>
    <w:rsid w:val="00CE480D"/>
    <w:rsid w:val="00CE48C4"/>
    <w:rsid w:val="00CE5A98"/>
    <w:rsid w:val="00CE5E17"/>
    <w:rsid w:val="00CE5F55"/>
    <w:rsid w:val="00CE6513"/>
    <w:rsid w:val="00CE66A7"/>
    <w:rsid w:val="00CE6E08"/>
    <w:rsid w:val="00CE761C"/>
    <w:rsid w:val="00CE7D1C"/>
    <w:rsid w:val="00CF0108"/>
    <w:rsid w:val="00CF0CEB"/>
    <w:rsid w:val="00CF1088"/>
    <w:rsid w:val="00CF1BC2"/>
    <w:rsid w:val="00CF1DCD"/>
    <w:rsid w:val="00CF2142"/>
    <w:rsid w:val="00CF251D"/>
    <w:rsid w:val="00CF2AC6"/>
    <w:rsid w:val="00CF2BA8"/>
    <w:rsid w:val="00CF393E"/>
    <w:rsid w:val="00CF4EBE"/>
    <w:rsid w:val="00CF535D"/>
    <w:rsid w:val="00CF5495"/>
    <w:rsid w:val="00CF5ACB"/>
    <w:rsid w:val="00CF70E1"/>
    <w:rsid w:val="00CF72C8"/>
    <w:rsid w:val="00CF75A6"/>
    <w:rsid w:val="00CF76EE"/>
    <w:rsid w:val="00CF7B14"/>
    <w:rsid w:val="00D007BD"/>
    <w:rsid w:val="00D00A36"/>
    <w:rsid w:val="00D00BE6"/>
    <w:rsid w:val="00D015C4"/>
    <w:rsid w:val="00D0239E"/>
    <w:rsid w:val="00D02D83"/>
    <w:rsid w:val="00D0419F"/>
    <w:rsid w:val="00D049B5"/>
    <w:rsid w:val="00D04C03"/>
    <w:rsid w:val="00D04CEC"/>
    <w:rsid w:val="00D04F74"/>
    <w:rsid w:val="00D05261"/>
    <w:rsid w:val="00D055DE"/>
    <w:rsid w:val="00D06A03"/>
    <w:rsid w:val="00D071A0"/>
    <w:rsid w:val="00D07490"/>
    <w:rsid w:val="00D103F1"/>
    <w:rsid w:val="00D10639"/>
    <w:rsid w:val="00D10B84"/>
    <w:rsid w:val="00D10F8A"/>
    <w:rsid w:val="00D1209E"/>
    <w:rsid w:val="00D1249C"/>
    <w:rsid w:val="00D12A55"/>
    <w:rsid w:val="00D1352F"/>
    <w:rsid w:val="00D148DD"/>
    <w:rsid w:val="00D14971"/>
    <w:rsid w:val="00D14C9A"/>
    <w:rsid w:val="00D159DB"/>
    <w:rsid w:val="00D16325"/>
    <w:rsid w:val="00D16737"/>
    <w:rsid w:val="00D16A05"/>
    <w:rsid w:val="00D16B9C"/>
    <w:rsid w:val="00D1737E"/>
    <w:rsid w:val="00D17784"/>
    <w:rsid w:val="00D17E3D"/>
    <w:rsid w:val="00D2064D"/>
    <w:rsid w:val="00D2161E"/>
    <w:rsid w:val="00D21FA2"/>
    <w:rsid w:val="00D222DF"/>
    <w:rsid w:val="00D223F8"/>
    <w:rsid w:val="00D2248A"/>
    <w:rsid w:val="00D225F6"/>
    <w:rsid w:val="00D232B9"/>
    <w:rsid w:val="00D23A81"/>
    <w:rsid w:val="00D23CB8"/>
    <w:rsid w:val="00D24634"/>
    <w:rsid w:val="00D247D9"/>
    <w:rsid w:val="00D24F30"/>
    <w:rsid w:val="00D25BF4"/>
    <w:rsid w:val="00D260ED"/>
    <w:rsid w:val="00D26A93"/>
    <w:rsid w:val="00D3027D"/>
    <w:rsid w:val="00D30AF5"/>
    <w:rsid w:val="00D31882"/>
    <w:rsid w:val="00D31A1D"/>
    <w:rsid w:val="00D3212D"/>
    <w:rsid w:val="00D32C7D"/>
    <w:rsid w:val="00D33133"/>
    <w:rsid w:val="00D3440A"/>
    <w:rsid w:val="00D346AD"/>
    <w:rsid w:val="00D34AB5"/>
    <w:rsid w:val="00D34EC3"/>
    <w:rsid w:val="00D356B6"/>
    <w:rsid w:val="00D36A39"/>
    <w:rsid w:val="00D36E08"/>
    <w:rsid w:val="00D37221"/>
    <w:rsid w:val="00D37682"/>
    <w:rsid w:val="00D37F2D"/>
    <w:rsid w:val="00D4069C"/>
    <w:rsid w:val="00D40C38"/>
    <w:rsid w:val="00D41195"/>
    <w:rsid w:val="00D416CA"/>
    <w:rsid w:val="00D41EF2"/>
    <w:rsid w:val="00D41F1E"/>
    <w:rsid w:val="00D42943"/>
    <w:rsid w:val="00D42FCD"/>
    <w:rsid w:val="00D43157"/>
    <w:rsid w:val="00D43500"/>
    <w:rsid w:val="00D44625"/>
    <w:rsid w:val="00D447DC"/>
    <w:rsid w:val="00D458F7"/>
    <w:rsid w:val="00D45984"/>
    <w:rsid w:val="00D4683C"/>
    <w:rsid w:val="00D468F6"/>
    <w:rsid w:val="00D46E34"/>
    <w:rsid w:val="00D474A2"/>
    <w:rsid w:val="00D50B71"/>
    <w:rsid w:val="00D51302"/>
    <w:rsid w:val="00D524E9"/>
    <w:rsid w:val="00D5255C"/>
    <w:rsid w:val="00D52C41"/>
    <w:rsid w:val="00D533ED"/>
    <w:rsid w:val="00D53CCD"/>
    <w:rsid w:val="00D5410F"/>
    <w:rsid w:val="00D5417C"/>
    <w:rsid w:val="00D5437C"/>
    <w:rsid w:val="00D55C20"/>
    <w:rsid w:val="00D55D02"/>
    <w:rsid w:val="00D55EB6"/>
    <w:rsid w:val="00D55EFA"/>
    <w:rsid w:val="00D55F1B"/>
    <w:rsid w:val="00D56B7D"/>
    <w:rsid w:val="00D60315"/>
    <w:rsid w:val="00D60989"/>
    <w:rsid w:val="00D60B3A"/>
    <w:rsid w:val="00D60D58"/>
    <w:rsid w:val="00D61572"/>
    <w:rsid w:val="00D61B4E"/>
    <w:rsid w:val="00D62355"/>
    <w:rsid w:val="00D62D10"/>
    <w:rsid w:val="00D632C4"/>
    <w:rsid w:val="00D635E8"/>
    <w:rsid w:val="00D63A2E"/>
    <w:rsid w:val="00D64160"/>
    <w:rsid w:val="00D64607"/>
    <w:rsid w:val="00D65D9D"/>
    <w:rsid w:val="00D6703F"/>
    <w:rsid w:val="00D6707B"/>
    <w:rsid w:val="00D70064"/>
    <w:rsid w:val="00D70178"/>
    <w:rsid w:val="00D706B8"/>
    <w:rsid w:val="00D70FA6"/>
    <w:rsid w:val="00D71B73"/>
    <w:rsid w:val="00D72C57"/>
    <w:rsid w:val="00D73405"/>
    <w:rsid w:val="00D7370D"/>
    <w:rsid w:val="00D742D7"/>
    <w:rsid w:val="00D746EC"/>
    <w:rsid w:val="00D74E28"/>
    <w:rsid w:val="00D75842"/>
    <w:rsid w:val="00D75FB4"/>
    <w:rsid w:val="00D768E9"/>
    <w:rsid w:val="00D774C0"/>
    <w:rsid w:val="00D7768F"/>
    <w:rsid w:val="00D7781B"/>
    <w:rsid w:val="00D77A7C"/>
    <w:rsid w:val="00D77E58"/>
    <w:rsid w:val="00D800B3"/>
    <w:rsid w:val="00D8015E"/>
    <w:rsid w:val="00D802CC"/>
    <w:rsid w:val="00D8132E"/>
    <w:rsid w:val="00D817B3"/>
    <w:rsid w:val="00D8215C"/>
    <w:rsid w:val="00D82C3A"/>
    <w:rsid w:val="00D8357B"/>
    <w:rsid w:val="00D8363C"/>
    <w:rsid w:val="00D84632"/>
    <w:rsid w:val="00D849FF"/>
    <w:rsid w:val="00D851F5"/>
    <w:rsid w:val="00D852E7"/>
    <w:rsid w:val="00D85D25"/>
    <w:rsid w:val="00D86736"/>
    <w:rsid w:val="00D8740E"/>
    <w:rsid w:val="00D875B9"/>
    <w:rsid w:val="00D87A63"/>
    <w:rsid w:val="00D87D27"/>
    <w:rsid w:val="00D902C9"/>
    <w:rsid w:val="00D90620"/>
    <w:rsid w:val="00D90758"/>
    <w:rsid w:val="00D90BE8"/>
    <w:rsid w:val="00D9193B"/>
    <w:rsid w:val="00D91B4A"/>
    <w:rsid w:val="00D923A9"/>
    <w:rsid w:val="00D92AB4"/>
    <w:rsid w:val="00D92BC1"/>
    <w:rsid w:val="00D92EE2"/>
    <w:rsid w:val="00D93CB8"/>
    <w:rsid w:val="00D94585"/>
    <w:rsid w:val="00D945A5"/>
    <w:rsid w:val="00D946B5"/>
    <w:rsid w:val="00D94A09"/>
    <w:rsid w:val="00D95122"/>
    <w:rsid w:val="00D95713"/>
    <w:rsid w:val="00D95DC3"/>
    <w:rsid w:val="00D96184"/>
    <w:rsid w:val="00D96212"/>
    <w:rsid w:val="00D96ACE"/>
    <w:rsid w:val="00D9716D"/>
    <w:rsid w:val="00D97D82"/>
    <w:rsid w:val="00DA068C"/>
    <w:rsid w:val="00DA07FA"/>
    <w:rsid w:val="00DA1747"/>
    <w:rsid w:val="00DA1E79"/>
    <w:rsid w:val="00DA2227"/>
    <w:rsid w:val="00DA25D8"/>
    <w:rsid w:val="00DA2C21"/>
    <w:rsid w:val="00DA3261"/>
    <w:rsid w:val="00DA32DB"/>
    <w:rsid w:val="00DA387C"/>
    <w:rsid w:val="00DA3F14"/>
    <w:rsid w:val="00DA4698"/>
    <w:rsid w:val="00DA56F4"/>
    <w:rsid w:val="00DA5F1C"/>
    <w:rsid w:val="00DA6AC8"/>
    <w:rsid w:val="00DA749D"/>
    <w:rsid w:val="00DA7717"/>
    <w:rsid w:val="00DA7C2D"/>
    <w:rsid w:val="00DA7F19"/>
    <w:rsid w:val="00DB0156"/>
    <w:rsid w:val="00DB0456"/>
    <w:rsid w:val="00DB0788"/>
    <w:rsid w:val="00DB0BB8"/>
    <w:rsid w:val="00DB13BF"/>
    <w:rsid w:val="00DB2DBB"/>
    <w:rsid w:val="00DB32D1"/>
    <w:rsid w:val="00DB3E2F"/>
    <w:rsid w:val="00DB4E46"/>
    <w:rsid w:val="00DB508C"/>
    <w:rsid w:val="00DB5A4A"/>
    <w:rsid w:val="00DB5EF5"/>
    <w:rsid w:val="00DB5F6F"/>
    <w:rsid w:val="00DB6138"/>
    <w:rsid w:val="00DB62DB"/>
    <w:rsid w:val="00DB6D58"/>
    <w:rsid w:val="00DB7817"/>
    <w:rsid w:val="00DB7BDE"/>
    <w:rsid w:val="00DC0139"/>
    <w:rsid w:val="00DC06F4"/>
    <w:rsid w:val="00DC11FD"/>
    <w:rsid w:val="00DC12F5"/>
    <w:rsid w:val="00DC1929"/>
    <w:rsid w:val="00DC1EFA"/>
    <w:rsid w:val="00DC21D1"/>
    <w:rsid w:val="00DC22DB"/>
    <w:rsid w:val="00DC2312"/>
    <w:rsid w:val="00DC23D0"/>
    <w:rsid w:val="00DC26BC"/>
    <w:rsid w:val="00DC273C"/>
    <w:rsid w:val="00DC2767"/>
    <w:rsid w:val="00DC3000"/>
    <w:rsid w:val="00DC3271"/>
    <w:rsid w:val="00DC3713"/>
    <w:rsid w:val="00DC4507"/>
    <w:rsid w:val="00DC5355"/>
    <w:rsid w:val="00DC5684"/>
    <w:rsid w:val="00DC56E1"/>
    <w:rsid w:val="00DC59EC"/>
    <w:rsid w:val="00DC6614"/>
    <w:rsid w:val="00DC6617"/>
    <w:rsid w:val="00DC6619"/>
    <w:rsid w:val="00DC6ECB"/>
    <w:rsid w:val="00DC7229"/>
    <w:rsid w:val="00DC73E5"/>
    <w:rsid w:val="00DC769A"/>
    <w:rsid w:val="00DD0041"/>
    <w:rsid w:val="00DD01E0"/>
    <w:rsid w:val="00DD0482"/>
    <w:rsid w:val="00DD11A9"/>
    <w:rsid w:val="00DD142D"/>
    <w:rsid w:val="00DD1485"/>
    <w:rsid w:val="00DD1A05"/>
    <w:rsid w:val="00DD2390"/>
    <w:rsid w:val="00DD2A0A"/>
    <w:rsid w:val="00DD2E71"/>
    <w:rsid w:val="00DD3BEC"/>
    <w:rsid w:val="00DD3F6D"/>
    <w:rsid w:val="00DD454C"/>
    <w:rsid w:val="00DD4955"/>
    <w:rsid w:val="00DD4B5A"/>
    <w:rsid w:val="00DD50EF"/>
    <w:rsid w:val="00DD5B58"/>
    <w:rsid w:val="00DD5BA8"/>
    <w:rsid w:val="00DD649E"/>
    <w:rsid w:val="00DD6BEA"/>
    <w:rsid w:val="00DD71B3"/>
    <w:rsid w:val="00DD7AFC"/>
    <w:rsid w:val="00DE0556"/>
    <w:rsid w:val="00DE05A2"/>
    <w:rsid w:val="00DE05B3"/>
    <w:rsid w:val="00DE0B95"/>
    <w:rsid w:val="00DE0C24"/>
    <w:rsid w:val="00DE0D01"/>
    <w:rsid w:val="00DE1C21"/>
    <w:rsid w:val="00DE1C44"/>
    <w:rsid w:val="00DE1DE7"/>
    <w:rsid w:val="00DE1E1A"/>
    <w:rsid w:val="00DE1FC2"/>
    <w:rsid w:val="00DE22EC"/>
    <w:rsid w:val="00DE24A3"/>
    <w:rsid w:val="00DE308B"/>
    <w:rsid w:val="00DE347C"/>
    <w:rsid w:val="00DE39AE"/>
    <w:rsid w:val="00DE3D54"/>
    <w:rsid w:val="00DE41FB"/>
    <w:rsid w:val="00DE4780"/>
    <w:rsid w:val="00DE4862"/>
    <w:rsid w:val="00DE5F49"/>
    <w:rsid w:val="00DE6146"/>
    <w:rsid w:val="00DE7137"/>
    <w:rsid w:val="00DE7A9B"/>
    <w:rsid w:val="00DF0294"/>
    <w:rsid w:val="00DF0ECC"/>
    <w:rsid w:val="00DF1A4C"/>
    <w:rsid w:val="00DF2153"/>
    <w:rsid w:val="00DF2271"/>
    <w:rsid w:val="00DF23DA"/>
    <w:rsid w:val="00DF2422"/>
    <w:rsid w:val="00DF2FDC"/>
    <w:rsid w:val="00DF45CC"/>
    <w:rsid w:val="00DF483A"/>
    <w:rsid w:val="00DF49A5"/>
    <w:rsid w:val="00DF5112"/>
    <w:rsid w:val="00DF5580"/>
    <w:rsid w:val="00DF5CAA"/>
    <w:rsid w:val="00DF67A5"/>
    <w:rsid w:val="00DF7779"/>
    <w:rsid w:val="00DF79AB"/>
    <w:rsid w:val="00E00BB6"/>
    <w:rsid w:val="00E00D94"/>
    <w:rsid w:val="00E00DE8"/>
    <w:rsid w:val="00E00F90"/>
    <w:rsid w:val="00E02345"/>
    <w:rsid w:val="00E02395"/>
    <w:rsid w:val="00E0279D"/>
    <w:rsid w:val="00E02A67"/>
    <w:rsid w:val="00E03533"/>
    <w:rsid w:val="00E04C31"/>
    <w:rsid w:val="00E05236"/>
    <w:rsid w:val="00E05449"/>
    <w:rsid w:val="00E05466"/>
    <w:rsid w:val="00E058B2"/>
    <w:rsid w:val="00E05F4D"/>
    <w:rsid w:val="00E0643A"/>
    <w:rsid w:val="00E0664A"/>
    <w:rsid w:val="00E068E7"/>
    <w:rsid w:val="00E069D7"/>
    <w:rsid w:val="00E06ADE"/>
    <w:rsid w:val="00E06C58"/>
    <w:rsid w:val="00E076B6"/>
    <w:rsid w:val="00E078CD"/>
    <w:rsid w:val="00E10465"/>
    <w:rsid w:val="00E10597"/>
    <w:rsid w:val="00E10DF1"/>
    <w:rsid w:val="00E11BDF"/>
    <w:rsid w:val="00E11C9D"/>
    <w:rsid w:val="00E11DB2"/>
    <w:rsid w:val="00E12EBD"/>
    <w:rsid w:val="00E1335A"/>
    <w:rsid w:val="00E1336C"/>
    <w:rsid w:val="00E1348B"/>
    <w:rsid w:val="00E143D0"/>
    <w:rsid w:val="00E1456A"/>
    <w:rsid w:val="00E14950"/>
    <w:rsid w:val="00E159CA"/>
    <w:rsid w:val="00E1648A"/>
    <w:rsid w:val="00E16773"/>
    <w:rsid w:val="00E16B97"/>
    <w:rsid w:val="00E16E33"/>
    <w:rsid w:val="00E17462"/>
    <w:rsid w:val="00E174CD"/>
    <w:rsid w:val="00E17768"/>
    <w:rsid w:val="00E17C07"/>
    <w:rsid w:val="00E2096C"/>
    <w:rsid w:val="00E20A05"/>
    <w:rsid w:val="00E20E99"/>
    <w:rsid w:val="00E2110D"/>
    <w:rsid w:val="00E21442"/>
    <w:rsid w:val="00E215B4"/>
    <w:rsid w:val="00E21A19"/>
    <w:rsid w:val="00E21DB1"/>
    <w:rsid w:val="00E22DC7"/>
    <w:rsid w:val="00E22F1E"/>
    <w:rsid w:val="00E23F35"/>
    <w:rsid w:val="00E2669F"/>
    <w:rsid w:val="00E270F3"/>
    <w:rsid w:val="00E279C3"/>
    <w:rsid w:val="00E27B59"/>
    <w:rsid w:val="00E27F39"/>
    <w:rsid w:val="00E30E12"/>
    <w:rsid w:val="00E31B76"/>
    <w:rsid w:val="00E33DA1"/>
    <w:rsid w:val="00E34966"/>
    <w:rsid w:val="00E3530D"/>
    <w:rsid w:val="00E35919"/>
    <w:rsid w:val="00E3662C"/>
    <w:rsid w:val="00E36A92"/>
    <w:rsid w:val="00E36CA2"/>
    <w:rsid w:val="00E37A0C"/>
    <w:rsid w:val="00E37C5A"/>
    <w:rsid w:val="00E37CCC"/>
    <w:rsid w:val="00E40044"/>
    <w:rsid w:val="00E401EB"/>
    <w:rsid w:val="00E4032C"/>
    <w:rsid w:val="00E40513"/>
    <w:rsid w:val="00E4098B"/>
    <w:rsid w:val="00E41390"/>
    <w:rsid w:val="00E42BE8"/>
    <w:rsid w:val="00E4382E"/>
    <w:rsid w:val="00E443E6"/>
    <w:rsid w:val="00E447A3"/>
    <w:rsid w:val="00E44C8E"/>
    <w:rsid w:val="00E450B7"/>
    <w:rsid w:val="00E45558"/>
    <w:rsid w:val="00E455BB"/>
    <w:rsid w:val="00E4604F"/>
    <w:rsid w:val="00E46ACE"/>
    <w:rsid w:val="00E471E3"/>
    <w:rsid w:val="00E4763F"/>
    <w:rsid w:val="00E47C4A"/>
    <w:rsid w:val="00E501E0"/>
    <w:rsid w:val="00E504AE"/>
    <w:rsid w:val="00E51621"/>
    <w:rsid w:val="00E51B40"/>
    <w:rsid w:val="00E531E0"/>
    <w:rsid w:val="00E54CD6"/>
    <w:rsid w:val="00E5556C"/>
    <w:rsid w:val="00E55A86"/>
    <w:rsid w:val="00E55B26"/>
    <w:rsid w:val="00E56834"/>
    <w:rsid w:val="00E57068"/>
    <w:rsid w:val="00E571E9"/>
    <w:rsid w:val="00E57725"/>
    <w:rsid w:val="00E57D6E"/>
    <w:rsid w:val="00E60110"/>
    <w:rsid w:val="00E60AD4"/>
    <w:rsid w:val="00E61417"/>
    <w:rsid w:val="00E61F2F"/>
    <w:rsid w:val="00E627DB"/>
    <w:rsid w:val="00E62B40"/>
    <w:rsid w:val="00E62CA9"/>
    <w:rsid w:val="00E6372C"/>
    <w:rsid w:val="00E63B19"/>
    <w:rsid w:val="00E63F63"/>
    <w:rsid w:val="00E64013"/>
    <w:rsid w:val="00E643BD"/>
    <w:rsid w:val="00E6482C"/>
    <w:rsid w:val="00E6507D"/>
    <w:rsid w:val="00E664BD"/>
    <w:rsid w:val="00E664EF"/>
    <w:rsid w:val="00E6679B"/>
    <w:rsid w:val="00E66943"/>
    <w:rsid w:val="00E66A3C"/>
    <w:rsid w:val="00E67111"/>
    <w:rsid w:val="00E703CA"/>
    <w:rsid w:val="00E707D7"/>
    <w:rsid w:val="00E70BF8"/>
    <w:rsid w:val="00E716EE"/>
    <w:rsid w:val="00E717D3"/>
    <w:rsid w:val="00E7231D"/>
    <w:rsid w:val="00E72500"/>
    <w:rsid w:val="00E72CF2"/>
    <w:rsid w:val="00E72D61"/>
    <w:rsid w:val="00E73619"/>
    <w:rsid w:val="00E736A2"/>
    <w:rsid w:val="00E73C14"/>
    <w:rsid w:val="00E7504D"/>
    <w:rsid w:val="00E752D0"/>
    <w:rsid w:val="00E75C1A"/>
    <w:rsid w:val="00E75D60"/>
    <w:rsid w:val="00E7643E"/>
    <w:rsid w:val="00E7647C"/>
    <w:rsid w:val="00E76826"/>
    <w:rsid w:val="00E771B7"/>
    <w:rsid w:val="00E801D8"/>
    <w:rsid w:val="00E812E4"/>
    <w:rsid w:val="00E81548"/>
    <w:rsid w:val="00E829BF"/>
    <w:rsid w:val="00E829C3"/>
    <w:rsid w:val="00E837ED"/>
    <w:rsid w:val="00E83867"/>
    <w:rsid w:val="00E83A7E"/>
    <w:rsid w:val="00E83D70"/>
    <w:rsid w:val="00E84317"/>
    <w:rsid w:val="00E8457E"/>
    <w:rsid w:val="00E84606"/>
    <w:rsid w:val="00E84C37"/>
    <w:rsid w:val="00E84CE6"/>
    <w:rsid w:val="00E85F50"/>
    <w:rsid w:val="00E85F93"/>
    <w:rsid w:val="00E86998"/>
    <w:rsid w:val="00E86AD2"/>
    <w:rsid w:val="00E871BB"/>
    <w:rsid w:val="00E872F0"/>
    <w:rsid w:val="00E90AD7"/>
    <w:rsid w:val="00E9194A"/>
    <w:rsid w:val="00E91C03"/>
    <w:rsid w:val="00E920C4"/>
    <w:rsid w:val="00E92E2A"/>
    <w:rsid w:val="00E937BE"/>
    <w:rsid w:val="00E93D78"/>
    <w:rsid w:val="00E94B3C"/>
    <w:rsid w:val="00E94C22"/>
    <w:rsid w:val="00E94F87"/>
    <w:rsid w:val="00E95096"/>
    <w:rsid w:val="00E950D7"/>
    <w:rsid w:val="00E9568B"/>
    <w:rsid w:val="00E95B3C"/>
    <w:rsid w:val="00E95E9C"/>
    <w:rsid w:val="00E96155"/>
    <w:rsid w:val="00EA0200"/>
    <w:rsid w:val="00EA0B16"/>
    <w:rsid w:val="00EA1178"/>
    <w:rsid w:val="00EA2261"/>
    <w:rsid w:val="00EA254F"/>
    <w:rsid w:val="00EA25C4"/>
    <w:rsid w:val="00EA2BB0"/>
    <w:rsid w:val="00EA2BD5"/>
    <w:rsid w:val="00EA2C29"/>
    <w:rsid w:val="00EA2F2A"/>
    <w:rsid w:val="00EA307D"/>
    <w:rsid w:val="00EA3C74"/>
    <w:rsid w:val="00EA45FE"/>
    <w:rsid w:val="00EA51EE"/>
    <w:rsid w:val="00EA5A47"/>
    <w:rsid w:val="00EA5B8D"/>
    <w:rsid w:val="00EA66AC"/>
    <w:rsid w:val="00EA6769"/>
    <w:rsid w:val="00EA6B4D"/>
    <w:rsid w:val="00EA777A"/>
    <w:rsid w:val="00EB0B6E"/>
    <w:rsid w:val="00EB217E"/>
    <w:rsid w:val="00EB2528"/>
    <w:rsid w:val="00EB25A9"/>
    <w:rsid w:val="00EB2690"/>
    <w:rsid w:val="00EB2D29"/>
    <w:rsid w:val="00EB3371"/>
    <w:rsid w:val="00EB35A2"/>
    <w:rsid w:val="00EB4A7C"/>
    <w:rsid w:val="00EB4F95"/>
    <w:rsid w:val="00EB601F"/>
    <w:rsid w:val="00EB6052"/>
    <w:rsid w:val="00EB6138"/>
    <w:rsid w:val="00EB6BA3"/>
    <w:rsid w:val="00EB6C8C"/>
    <w:rsid w:val="00EC0628"/>
    <w:rsid w:val="00EC0A25"/>
    <w:rsid w:val="00EC15ED"/>
    <w:rsid w:val="00EC195C"/>
    <w:rsid w:val="00EC1B5F"/>
    <w:rsid w:val="00EC1C81"/>
    <w:rsid w:val="00EC205C"/>
    <w:rsid w:val="00EC2457"/>
    <w:rsid w:val="00EC26F5"/>
    <w:rsid w:val="00EC355F"/>
    <w:rsid w:val="00EC3D75"/>
    <w:rsid w:val="00EC3DBF"/>
    <w:rsid w:val="00EC50C8"/>
    <w:rsid w:val="00EC5736"/>
    <w:rsid w:val="00EC5A51"/>
    <w:rsid w:val="00EC5ACA"/>
    <w:rsid w:val="00EC5B8E"/>
    <w:rsid w:val="00EC5C39"/>
    <w:rsid w:val="00EC5FA5"/>
    <w:rsid w:val="00EC6448"/>
    <w:rsid w:val="00EC7E1B"/>
    <w:rsid w:val="00EC7FEA"/>
    <w:rsid w:val="00ED0565"/>
    <w:rsid w:val="00ED078A"/>
    <w:rsid w:val="00ED079A"/>
    <w:rsid w:val="00ED0883"/>
    <w:rsid w:val="00ED0A6C"/>
    <w:rsid w:val="00ED0E26"/>
    <w:rsid w:val="00ED134A"/>
    <w:rsid w:val="00ED1462"/>
    <w:rsid w:val="00ED15D7"/>
    <w:rsid w:val="00ED16ED"/>
    <w:rsid w:val="00ED1B3E"/>
    <w:rsid w:val="00ED22E2"/>
    <w:rsid w:val="00ED2E13"/>
    <w:rsid w:val="00ED2FFA"/>
    <w:rsid w:val="00ED3978"/>
    <w:rsid w:val="00ED4908"/>
    <w:rsid w:val="00ED6CCA"/>
    <w:rsid w:val="00ED6E22"/>
    <w:rsid w:val="00ED7568"/>
    <w:rsid w:val="00ED7FC4"/>
    <w:rsid w:val="00EE09BF"/>
    <w:rsid w:val="00EE09EE"/>
    <w:rsid w:val="00EE0D2B"/>
    <w:rsid w:val="00EE20A2"/>
    <w:rsid w:val="00EE270A"/>
    <w:rsid w:val="00EE2881"/>
    <w:rsid w:val="00EE2A0F"/>
    <w:rsid w:val="00EE2DCC"/>
    <w:rsid w:val="00EE2EFF"/>
    <w:rsid w:val="00EE3261"/>
    <w:rsid w:val="00EE427B"/>
    <w:rsid w:val="00EE471F"/>
    <w:rsid w:val="00EE4C7B"/>
    <w:rsid w:val="00EE559E"/>
    <w:rsid w:val="00EE65EE"/>
    <w:rsid w:val="00EE6BB0"/>
    <w:rsid w:val="00EE72D5"/>
    <w:rsid w:val="00EE75C5"/>
    <w:rsid w:val="00EE7BA6"/>
    <w:rsid w:val="00EE7BC8"/>
    <w:rsid w:val="00EE7E14"/>
    <w:rsid w:val="00EF07A8"/>
    <w:rsid w:val="00EF08CF"/>
    <w:rsid w:val="00EF0AEC"/>
    <w:rsid w:val="00EF0EE5"/>
    <w:rsid w:val="00EF1173"/>
    <w:rsid w:val="00EF13EF"/>
    <w:rsid w:val="00EF20D4"/>
    <w:rsid w:val="00EF22E1"/>
    <w:rsid w:val="00EF3AD5"/>
    <w:rsid w:val="00EF3AF1"/>
    <w:rsid w:val="00EF3C98"/>
    <w:rsid w:val="00EF3F85"/>
    <w:rsid w:val="00EF4C90"/>
    <w:rsid w:val="00EF532B"/>
    <w:rsid w:val="00EF5EBE"/>
    <w:rsid w:val="00EF6265"/>
    <w:rsid w:val="00EF7132"/>
    <w:rsid w:val="00EF71B2"/>
    <w:rsid w:val="00EF7323"/>
    <w:rsid w:val="00EF7813"/>
    <w:rsid w:val="00F0025A"/>
    <w:rsid w:val="00F0042E"/>
    <w:rsid w:val="00F00639"/>
    <w:rsid w:val="00F02225"/>
    <w:rsid w:val="00F02374"/>
    <w:rsid w:val="00F02638"/>
    <w:rsid w:val="00F03137"/>
    <w:rsid w:val="00F041B6"/>
    <w:rsid w:val="00F046A6"/>
    <w:rsid w:val="00F04A50"/>
    <w:rsid w:val="00F04CB0"/>
    <w:rsid w:val="00F05F99"/>
    <w:rsid w:val="00F067BC"/>
    <w:rsid w:val="00F0718D"/>
    <w:rsid w:val="00F07F13"/>
    <w:rsid w:val="00F100A2"/>
    <w:rsid w:val="00F10489"/>
    <w:rsid w:val="00F1049B"/>
    <w:rsid w:val="00F107E4"/>
    <w:rsid w:val="00F10FD5"/>
    <w:rsid w:val="00F11341"/>
    <w:rsid w:val="00F11AD1"/>
    <w:rsid w:val="00F11F9A"/>
    <w:rsid w:val="00F12109"/>
    <w:rsid w:val="00F126B8"/>
    <w:rsid w:val="00F1277C"/>
    <w:rsid w:val="00F12C91"/>
    <w:rsid w:val="00F13D28"/>
    <w:rsid w:val="00F13E02"/>
    <w:rsid w:val="00F1575F"/>
    <w:rsid w:val="00F15C7B"/>
    <w:rsid w:val="00F16B9C"/>
    <w:rsid w:val="00F20562"/>
    <w:rsid w:val="00F217EC"/>
    <w:rsid w:val="00F21BD8"/>
    <w:rsid w:val="00F21E6A"/>
    <w:rsid w:val="00F21FE4"/>
    <w:rsid w:val="00F2224A"/>
    <w:rsid w:val="00F2298E"/>
    <w:rsid w:val="00F22A41"/>
    <w:rsid w:val="00F23A9A"/>
    <w:rsid w:val="00F23C55"/>
    <w:rsid w:val="00F249F1"/>
    <w:rsid w:val="00F24CE4"/>
    <w:rsid w:val="00F24EA1"/>
    <w:rsid w:val="00F24EA6"/>
    <w:rsid w:val="00F250DF"/>
    <w:rsid w:val="00F251CC"/>
    <w:rsid w:val="00F25373"/>
    <w:rsid w:val="00F25775"/>
    <w:rsid w:val="00F26251"/>
    <w:rsid w:val="00F276EC"/>
    <w:rsid w:val="00F27745"/>
    <w:rsid w:val="00F2778D"/>
    <w:rsid w:val="00F30540"/>
    <w:rsid w:val="00F3103A"/>
    <w:rsid w:val="00F31A06"/>
    <w:rsid w:val="00F32109"/>
    <w:rsid w:val="00F324E7"/>
    <w:rsid w:val="00F33E91"/>
    <w:rsid w:val="00F340BF"/>
    <w:rsid w:val="00F34210"/>
    <w:rsid w:val="00F35535"/>
    <w:rsid w:val="00F36019"/>
    <w:rsid w:val="00F36444"/>
    <w:rsid w:val="00F369BB"/>
    <w:rsid w:val="00F36D29"/>
    <w:rsid w:val="00F36F4E"/>
    <w:rsid w:val="00F37044"/>
    <w:rsid w:val="00F37DB9"/>
    <w:rsid w:val="00F40417"/>
    <w:rsid w:val="00F407A7"/>
    <w:rsid w:val="00F408B5"/>
    <w:rsid w:val="00F4105D"/>
    <w:rsid w:val="00F41083"/>
    <w:rsid w:val="00F41C42"/>
    <w:rsid w:val="00F425C7"/>
    <w:rsid w:val="00F42FF2"/>
    <w:rsid w:val="00F4373E"/>
    <w:rsid w:val="00F439F7"/>
    <w:rsid w:val="00F43D62"/>
    <w:rsid w:val="00F44108"/>
    <w:rsid w:val="00F4487F"/>
    <w:rsid w:val="00F45AD2"/>
    <w:rsid w:val="00F47410"/>
    <w:rsid w:val="00F478ED"/>
    <w:rsid w:val="00F47986"/>
    <w:rsid w:val="00F47D56"/>
    <w:rsid w:val="00F518CC"/>
    <w:rsid w:val="00F520FE"/>
    <w:rsid w:val="00F52C40"/>
    <w:rsid w:val="00F53333"/>
    <w:rsid w:val="00F54F1E"/>
    <w:rsid w:val="00F54FF4"/>
    <w:rsid w:val="00F5538F"/>
    <w:rsid w:val="00F557A8"/>
    <w:rsid w:val="00F570FF"/>
    <w:rsid w:val="00F571DC"/>
    <w:rsid w:val="00F5721C"/>
    <w:rsid w:val="00F57416"/>
    <w:rsid w:val="00F5771B"/>
    <w:rsid w:val="00F57A88"/>
    <w:rsid w:val="00F57C67"/>
    <w:rsid w:val="00F57C8E"/>
    <w:rsid w:val="00F57F23"/>
    <w:rsid w:val="00F600F2"/>
    <w:rsid w:val="00F60522"/>
    <w:rsid w:val="00F61345"/>
    <w:rsid w:val="00F61439"/>
    <w:rsid w:val="00F62990"/>
    <w:rsid w:val="00F63848"/>
    <w:rsid w:val="00F63892"/>
    <w:rsid w:val="00F6399E"/>
    <w:rsid w:val="00F63CDC"/>
    <w:rsid w:val="00F6426E"/>
    <w:rsid w:val="00F64FAB"/>
    <w:rsid w:val="00F64FE0"/>
    <w:rsid w:val="00F654B4"/>
    <w:rsid w:val="00F65F04"/>
    <w:rsid w:val="00F66953"/>
    <w:rsid w:val="00F6787C"/>
    <w:rsid w:val="00F67B03"/>
    <w:rsid w:val="00F67B25"/>
    <w:rsid w:val="00F7011F"/>
    <w:rsid w:val="00F718F2"/>
    <w:rsid w:val="00F71F4A"/>
    <w:rsid w:val="00F72714"/>
    <w:rsid w:val="00F727CA"/>
    <w:rsid w:val="00F728CA"/>
    <w:rsid w:val="00F73266"/>
    <w:rsid w:val="00F735BF"/>
    <w:rsid w:val="00F73771"/>
    <w:rsid w:val="00F7406C"/>
    <w:rsid w:val="00F742CA"/>
    <w:rsid w:val="00F74B04"/>
    <w:rsid w:val="00F74C2F"/>
    <w:rsid w:val="00F75024"/>
    <w:rsid w:val="00F765E2"/>
    <w:rsid w:val="00F773F3"/>
    <w:rsid w:val="00F77A54"/>
    <w:rsid w:val="00F77BFF"/>
    <w:rsid w:val="00F77C13"/>
    <w:rsid w:val="00F80301"/>
    <w:rsid w:val="00F8060E"/>
    <w:rsid w:val="00F81988"/>
    <w:rsid w:val="00F82C62"/>
    <w:rsid w:val="00F82C67"/>
    <w:rsid w:val="00F82F71"/>
    <w:rsid w:val="00F82FB0"/>
    <w:rsid w:val="00F83186"/>
    <w:rsid w:val="00F83375"/>
    <w:rsid w:val="00F83891"/>
    <w:rsid w:val="00F83BA3"/>
    <w:rsid w:val="00F83CBF"/>
    <w:rsid w:val="00F8403A"/>
    <w:rsid w:val="00F847F6"/>
    <w:rsid w:val="00F8490B"/>
    <w:rsid w:val="00F855C8"/>
    <w:rsid w:val="00F85E40"/>
    <w:rsid w:val="00F86A58"/>
    <w:rsid w:val="00F870E7"/>
    <w:rsid w:val="00F87603"/>
    <w:rsid w:val="00F90C01"/>
    <w:rsid w:val="00F91217"/>
    <w:rsid w:val="00F91218"/>
    <w:rsid w:val="00F922D6"/>
    <w:rsid w:val="00F92AA1"/>
    <w:rsid w:val="00F92C18"/>
    <w:rsid w:val="00F931E5"/>
    <w:rsid w:val="00F9424D"/>
    <w:rsid w:val="00F944D6"/>
    <w:rsid w:val="00F9463A"/>
    <w:rsid w:val="00F94B96"/>
    <w:rsid w:val="00F96038"/>
    <w:rsid w:val="00F96129"/>
    <w:rsid w:val="00F9612E"/>
    <w:rsid w:val="00F963AF"/>
    <w:rsid w:val="00F96E80"/>
    <w:rsid w:val="00F979CE"/>
    <w:rsid w:val="00F97B77"/>
    <w:rsid w:val="00FA0501"/>
    <w:rsid w:val="00FA07DB"/>
    <w:rsid w:val="00FA0C7D"/>
    <w:rsid w:val="00FA0F3B"/>
    <w:rsid w:val="00FA10C9"/>
    <w:rsid w:val="00FA13E6"/>
    <w:rsid w:val="00FA15E8"/>
    <w:rsid w:val="00FA1796"/>
    <w:rsid w:val="00FA1A63"/>
    <w:rsid w:val="00FA207F"/>
    <w:rsid w:val="00FA23AD"/>
    <w:rsid w:val="00FA3DEE"/>
    <w:rsid w:val="00FA4824"/>
    <w:rsid w:val="00FA5C5C"/>
    <w:rsid w:val="00FA61C3"/>
    <w:rsid w:val="00FA68BB"/>
    <w:rsid w:val="00FA6A1A"/>
    <w:rsid w:val="00FA6DFC"/>
    <w:rsid w:val="00FA6FD3"/>
    <w:rsid w:val="00FA70F7"/>
    <w:rsid w:val="00FA7B60"/>
    <w:rsid w:val="00FA7D4F"/>
    <w:rsid w:val="00FA7DB6"/>
    <w:rsid w:val="00FB156B"/>
    <w:rsid w:val="00FB193E"/>
    <w:rsid w:val="00FB1B5C"/>
    <w:rsid w:val="00FB244A"/>
    <w:rsid w:val="00FB250C"/>
    <w:rsid w:val="00FB2F73"/>
    <w:rsid w:val="00FB3ABD"/>
    <w:rsid w:val="00FB438A"/>
    <w:rsid w:val="00FB47B3"/>
    <w:rsid w:val="00FB4B45"/>
    <w:rsid w:val="00FB4E4C"/>
    <w:rsid w:val="00FB52E5"/>
    <w:rsid w:val="00FB59D3"/>
    <w:rsid w:val="00FB6310"/>
    <w:rsid w:val="00FB760E"/>
    <w:rsid w:val="00FB7827"/>
    <w:rsid w:val="00FB7E50"/>
    <w:rsid w:val="00FC01F9"/>
    <w:rsid w:val="00FC0F02"/>
    <w:rsid w:val="00FC1028"/>
    <w:rsid w:val="00FC12B5"/>
    <w:rsid w:val="00FC171A"/>
    <w:rsid w:val="00FC1E9A"/>
    <w:rsid w:val="00FC2BB0"/>
    <w:rsid w:val="00FC3045"/>
    <w:rsid w:val="00FC340D"/>
    <w:rsid w:val="00FC3614"/>
    <w:rsid w:val="00FC468C"/>
    <w:rsid w:val="00FC590A"/>
    <w:rsid w:val="00FC6843"/>
    <w:rsid w:val="00FC6F50"/>
    <w:rsid w:val="00FC7A09"/>
    <w:rsid w:val="00FD0731"/>
    <w:rsid w:val="00FD1363"/>
    <w:rsid w:val="00FD1AA4"/>
    <w:rsid w:val="00FD2494"/>
    <w:rsid w:val="00FD3BBC"/>
    <w:rsid w:val="00FD46D5"/>
    <w:rsid w:val="00FD4957"/>
    <w:rsid w:val="00FD4B4B"/>
    <w:rsid w:val="00FD6D41"/>
    <w:rsid w:val="00FD6E17"/>
    <w:rsid w:val="00FD7A5D"/>
    <w:rsid w:val="00FD7A87"/>
    <w:rsid w:val="00FD7E16"/>
    <w:rsid w:val="00FE0105"/>
    <w:rsid w:val="00FE0188"/>
    <w:rsid w:val="00FE0691"/>
    <w:rsid w:val="00FE11ED"/>
    <w:rsid w:val="00FE12A9"/>
    <w:rsid w:val="00FE18A8"/>
    <w:rsid w:val="00FE192E"/>
    <w:rsid w:val="00FE1C7A"/>
    <w:rsid w:val="00FE280D"/>
    <w:rsid w:val="00FE2EEC"/>
    <w:rsid w:val="00FE31A7"/>
    <w:rsid w:val="00FE32EA"/>
    <w:rsid w:val="00FE3694"/>
    <w:rsid w:val="00FE3997"/>
    <w:rsid w:val="00FE47D5"/>
    <w:rsid w:val="00FE4D40"/>
    <w:rsid w:val="00FE5574"/>
    <w:rsid w:val="00FE6C26"/>
    <w:rsid w:val="00FE6F4A"/>
    <w:rsid w:val="00FE781F"/>
    <w:rsid w:val="00FE78CF"/>
    <w:rsid w:val="00FE7A2C"/>
    <w:rsid w:val="00FE7D97"/>
    <w:rsid w:val="00FF1006"/>
    <w:rsid w:val="00FF1191"/>
    <w:rsid w:val="00FF15FB"/>
    <w:rsid w:val="00FF17FA"/>
    <w:rsid w:val="00FF19EB"/>
    <w:rsid w:val="00FF20DE"/>
    <w:rsid w:val="00FF2565"/>
    <w:rsid w:val="00FF277E"/>
    <w:rsid w:val="00FF308C"/>
    <w:rsid w:val="00FF322E"/>
    <w:rsid w:val="00FF3350"/>
    <w:rsid w:val="00FF347A"/>
    <w:rsid w:val="00FF3F3F"/>
    <w:rsid w:val="00FF42C1"/>
    <w:rsid w:val="00FF44E1"/>
    <w:rsid w:val="00FF5D68"/>
    <w:rsid w:val="00FF6173"/>
    <w:rsid w:val="00FF6840"/>
    <w:rsid w:val="00FF6D4D"/>
    <w:rsid w:val="010D4743"/>
    <w:rsid w:val="0125F741"/>
    <w:rsid w:val="0133EBE8"/>
    <w:rsid w:val="02106C14"/>
    <w:rsid w:val="02186D0B"/>
    <w:rsid w:val="02497673"/>
    <w:rsid w:val="02532DB1"/>
    <w:rsid w:val="02C66B2C"/>
    <w:rsid w:val="02DF654D"/>
    <w:rsid w:val="03870FBB"/>
    <w:rsid w:val="03A636E6"/>
    <w:rsid w:val="03B4C1E0"/>
    <w:rsid w:val="03C95173"/>
    <w:rsid w:val="044EB42F"/>
    <w:rsid w:val="04B66C31"/>
    <w:rsid w:val="04E1E32F"/>
    <w:rsid w:val="0572FD57"/>
    <w:rsid w:val="0575EFF2"/>
    <w:rsid w:val="05E84D16"/>
    <w:rsid w:val="05EC2B2D"/>
    <w:rsid w:val="06172D3C"/>
    <w:rsid w:val="064E0483"/>
    <w:rsid w:val="085E8C87"/>
    <w:rsid w:val="0898BD29"/>
    <w:rsid w:val="08AFE039"/>
    <w:rsid w:val="08CE8FD3"/>
    <w:rsid w:val="09733607"/>
    <w:rsid w:val="097B4757"/>
    <w:rsid w:val="09EDF1D3"/>
    <w:rsid w:val="09FD2F0F"/>
    <w:rsid w:val="0A81063B"/>
    <w:rsid w:val="0A8942CD"/>
    <w:rsid w:val="0ACD7470"/>
    <w:rsid w:val="0B2EEB96"/>
    <w:rsid w:val="0B6BE4D3"/>
    <w:rsid w:val="0B995279"/>
    <w:rsid w:val="0C096E05"/>
    <w:rsid w:val="0C51635F"/>
    <w:rsid w:val="0CB6965A"/>
    <w:rsid w:val="0D27C952"/>
    <w:rsid w:val="0DA2C4C6"/>
    <w:rsid w:val="0DDE9C2C"/>
    <w:rsid w:val="0DE761D0"/>
    <w:rsid w:val="0E0870D2"/>
    <w:rsid w:val="0E7A4996"/>
    <w:rsid w:val="0EB6C544"/>
    <w:rsid w:val="0F098022"/>
    <w:rsid w:val="0F17E812"/>
    <w:rsid w:val="0F7E1774"/>
    <w:rsid w:val="0F9EBF11"/>
    <w:rsid w:val="0FE9332F"/>
    <w:rsid w:val="0FF947D2"/>
    <w:rsid w:val="101CF652"/>
    <w:rsid w:val="1055A9B9"/>
    <w:rsid w:val="1083F187"/>
    <w:rsid w:val="1107706B"/>
    <w:rsid w:val="1127FDF7"/>
    <w:rsid w:val="119EC492"/>
    <w:rsid w:val="11A6F374"/>
    <w:rsid w:val="11C13444"/>
    <w:rsid w:val="12A8E7B5"/>
    <w:rsid w:val="1321874E"/>
    <w:rsid w:val="13330FDA"/>
    <w:rsid w:val="133684E5"/>
    <w:rsid w:val="13596E27"/>
    <w:rsid w:val="135EDC40"/>
    <w:rsid w:val="13634BE3"/>
    <w:rsid w:val="1365DE98"/>
    <w:rsid w:val="136A54E9"/>
    <w:rsid w:val="13FE4636"/>
    <w:rsid w:val="1447F44A"/>
    <w:rsid w:val="1465F5DC"/>
    <w:rsid w:val="1475560B"/>
    <w:rsid w:val="14915487"/>
    <w:rsid w:val="14E268FC"/>
    <w:rsid w:val="14F9E5BF"/>
    <w:rsid w:val="15074A24"/>
    <w:rsid w:val="15A43838"/>
    <w:rsid w:val="170F486F"/>
    <w:rsid w:val="17A57CC5"/>
    <w:rsid w:val="17CF6563"/>
    <w:rsid w:val="182C25A6"/>
    <w:rsid w:val="18319E93"/>
    <w:rsid w:val="18E8045F"/>
    <w:rsid w:val="190F320C"/>
    <w:rsid w:val="19150596"/>
    <w:rsid w:val="194E8D6B"/>
    <w:rsid w:val="19BE2115"/>
    <w:rsid w:val="1A2ACB7B"/>
    <w:rsid w:val="1A4F7F30"/>
    <w:rsid w:val="1A8E7953"/>
    <w:rsid w:val="1AA068CB"/>
    <w:rsid w:val="1AA55992"/>
    <w:rsid w:val="1AD468B4"/>
    <w:rsid w:val="1AF2DAF8"/>
    <w:rsid w:val="1AF2F205"/>
    <w:rsid w:val="1B875E8C"/>
    <w:rsid w:val="1B949371"/>
    <w:rsid w:val="1BB7DFE8"/>
    <w:rsid w:val="1BF6C16C"/>
    <w:rsid w:val="1C1C6D57"/>
    <w:rsid w:val="1C3C739D"/>
    <w:rsid w:val="1CA9EA6F"/>
    <w:rsid w:val="1CC2A1DA"/>
    <w:rsid w:val="1D3C156F"/>
    <w:rsid w:val="1D624804"/>
    <w:rsid w:val="1D632581"/>
    <w:rsid w:val="1DBF1200"/>
    <w:rsid w:val="1E02B52F"/>
    <w:rsid w:val="1E783A4A"/>
    <w:rsid w:val="1EF8332B"/>
    <w:rsid w:val="1F4FB096"/>
    <w:rsid w:val="1F5A6257"/>
    <w:rsid w:val="1F752F3F"/>
    <w:rsid w:val="1FAB870B"/>
    <w:rsid w:val="1FF43199"/>
    <w:rsid w:val="20004A15"/>
    <w:rsid w:val="2073495B"/>
    <w:rsid w:val="208C3631"/>
    <w:rsid w:val="208CE257"/>
    <w:rsid w:val="209E31A4"/>
    <w:rsid w:val="20D08A57"/>
    <w:rsid w:val="20F8B8D7"/>
    <w:rsid w:val="20FD10DA"/>
    <w:rsid w:val="2106969D"/>
    <w:rsid w:val="216F15E4"/>
    <w:rsid w:val="2185ECCA"/>
    <w:rsid w:val="22233C3A"/>
    <w:rsid w:val="2226615C"/>
    <w:rsid w:val="22AD0416"/>
    <w:rsid w:val="22B9FAA0"/>
    <w:rsid w:val="22FCAB85"/>
    <w:rsid w:val="2361361E"/>
    <w:rsid w:val="24341492"/>
    <w:rsid w:val="24902115"/>
    <w:rsid w:val="2509FE9B"/>
    <w:rsid w:val="251D491D"/>
    <w:rsid w:val="259D2AC4"/>
    <w:rsid w:val="25CD19DF"/>
    <w:rsid w:val="265CE922"/>
    <w:rsid w:val="2722B950"/>
    <w:rsid w:val="27347D87"/>
    <w:rsid w:val="275C2A31"/>
    <w:rsid w:val="27654D2B"/>
    <w:rsid w:val="278C3BF1"/>
    <w:rsid w:val="278D2580"/>
    <w:rsid w:val="27A01CE5"/>
    <w:rsid w:val="2835E280"/>
    <w:rsid w:val="2847310D"/>
    <w:rsid w:val="29599067"/>
    <w:rsid w:val="29689D2B"/>
    <w:rsid w:val="299DE429"/>
    <w:rsid w:val="29BC0E25"/>
    <w:rsid w:val="29C8325A"/>
    <w:rsid w:val="2A2586C4"/>
    <w:rsid w:val="2A5C7D9D"/>
    <w:rsid w:val="2B14646F"/>
    <w:rsid w:val="2B328B44"/>
    <w:rsid w:val="2B3C9975"/>
    <w:rsid w:val="2B499971"/>
    <w:rsid w:val="2BF5F5A0"/>
    <w:rsid w:val="2C0BBF61"/>
    <w:rsid w:val="2C0EA189"/>
    <w:rsid w:val="2C1810CA"/>
    <w:rsid w:val="2C296E87"/>
    <w:rsid w:val="2C3679FD"/>
    <w:rsid w:val="2C6C71C5"/>
    <w:rsid w:val="2C88C3D5"/>
    <w:rsid w:val="2CB6EB6A"/>
    <w:rsid w:val="2CCD60B5"/>
    <w:rsid w:val="2D5C9F80"/>
    <w:rsid w:val="2DC92B12"/>
    <w:rsid w:val="2DDD672F"/>
    <w:rsid w:val="2E26EF11"/>
    <w:rsid w:val="2E699BF9"/>
    <w:rsid w:val="2ED278C1"/>
    <w:rsid w:val="2F4EE04A"/>
    <w:rsid w:val="2F59B6BF"/>
    <w:rsid w:val="30B54C24"/>
    <w:rsid w:val="30BB7B6C"/>
    <w:rsid w:val="310FD5DB"/>
    <w:rsid w:val="31C4D2A0"/>
    <w:rsid w:val="320B61E2"/>
    <w:rsid w:val="3210832A"/>
    <w:rsid w:val="324CE44C"/>
    <w:rsid w:val="327DE0FF"/>
    <w:rsid w:val="32971672"/>
    <w:rsid w:val="32AF27D9"/>
    <w:rsid w:val="32BFF887"/>
    <w:rsid w:val="3325D1E5"/>
    <w:rsid w:val="333390F0"/>
    <w:rsid w:val="334F1933"/>
    <w:rsid w:val="338CD0EE"/>
    <w:rsid w:val="33A8DD68"/>
    <w:rsid w:val="33B245A0"/>
    <w:rsid w:val="341DA7E3"/>
    <w:rsid w:val="341DC0AA"/>
    <w:rsid w:val="343A3FEB"/>
    <w:rsid w:val="344C7553"/>
    <w:rsid w:val="34D0EF77"/>
    <w:rsid w:val="34D324EF"/>
    <w:rsid w:val="34E0E6B6"/>
    <w:rsid w:val="3563915F"/>
    <w:rsid w:val="36457436"/>
    <w:rsid w:val="369FE87E"/>
    <w:rsid w:val="36F09825"/>
    <w:rsid w:val="37030E19"/>
    <w:rsid w:val="3718FD51"/>
    <w:rsid w:val="3740C539"/>
    <w:rsid w:val="37FA6866"/>
    <w:rsid w:val="3803484C"/>
    <w:rsid w:val="381B086D"/>
    <w:rsid w:val="38243512"/>
    <w:rsid w:val="38781FE5"/>
    <w:rsid w:val="387FF4A8"/>
    <w:rsid w:val="388E962A"/>
    <w:rsid w:val="38ED2C06"/>
    <w:rsid w:val="38FEC8A0"/>
    <w:rsid w:val="390DFBBD"/>
    <w:rsid w:val="3932A711"/>
    <w:rsid w:val="398D1257"/>
    <w:rsid w:val="3993D7CA"/>
    <w:rsid w:val="3A0A7180"/>
    <w:rsid w:val="3AA32AB1"/>
    <w:rsid w:val="3ACDEB95"/>
    <w:rsid w:val="3B0053AB"/>
    <w:rsid w:val="3BF0E4CA"/>
    <w:rsid w:val="3C03AC3B"/>
    <w:rsid w:val="3C27FD77"/>
    <w:rsid w:val="3C3A4407"/>
    <w:rsid w:val="3CA1F17A"/>
    <w:rsid w:val="3D125930"/>
    <w:rsid w:val="3DB81FFE"/>
    <w:rsid w:val="3E491FC3"/>
    <w:rsid w:val="3EA744D4"/>
    <w:rsid w:val="3EDA72A9"/>
    <w:rsid w:val="3F176B7E"/>
    <w:rsid w:val="3F17DB0D"/>
    <w:rsid w:val="3F17FAA0"/>
    <w:rsid w:val="3F7A3B2D"/>
    <w:rsid w:val="4049BC92"/>
    <w:rsid w:val="409BDCFC"/>
    <w:rsid w:val="41B00D73"/>
    <w:rsid w:val="41C1218F"/>
    <w:rsid w:val="41C8F447"/>
    <w:rsid w:val="41DBAA7C"/>
    <w:rsid w:val="41FE0AC1"/>
    <w:rsid w:val="423577D3"/>
    <w:rsid w:val="4296AD7E"/>
    <w:rsid w:val="42E3D777"/>
    <w:rsid w:val="432C5BF4"/>
    <w:rsid w:val="4392966F"/>
    <w:rsid w:val="43CCAC79"/>
    <w:rsid w:val="43CF2124"/>
    <w:rsid w:val="43EC527E"/>
    <w:rsid w:val="444AD7FE"/>
    <w:rsid w:val="44588445"/>
    <w:rsid w:val="44A21A1F"/>
    <w:rsid w:val="45AD4395"/>
    <w:rsid w:val="45D18B94"/>
    <w:rsid w:val="46133CCF"/>
    <w:rsid w:val="461F4CD4"/>
    <w:rsid w:val="46372CE2"/>
    <w:rsid w:val="4655E437"/>
    <w:rsid w:val="468312FE"/>
    <w:rsid w:val="4684D143"/>
    <w:rsid w:val="46B22831"/>
    <w:rsid w:val="4788DD08"/>
    <w:rsid w:val="481BB4C7"/>
    <w:rsid w:val="48719275"/>
    <w:rsid w:val="48ABCFEB"/>
    <w:rsid w:val="48CAEEF2"/>
    <w:rsid w:val="4945229D"/>
    <w:rsid w:val="49708271"/>
    <w:rsid w:val="49B63707"/>
    <w:rsid w:val="4A30C67A"/>
    <w:rsid w:val="4A338182"/>
    <w:rsid w:val="4A3D94D4"/>
    <w:rsid w:val="4A441C7B"/>
    <w:rsid w:val="4A6AFFC2"/>
    <w:rsid w:val="4A81FEA1"/>
    <w:rsid w:val="4A921925"/>
    <w:rsid w:val="4AC5FEFE"/>
    <w:rsid w:val="4B3CC21E"/>
    <w:rsid w:val="4B57993C"/>
    <w:rsid w:val="4B5D2387"/>
    <w:rsid w:val="4BDDDC3B"/>
    <w:rsid w:val="4C180220"/>
    <w:rsid w:val="4C8D3379"/>
    <w:rsid w:val="4CF08A7F"/>
    <w:rsid w:val="4CF834AF"/>
    <w:rsid w:val="4D4BE0D4"/>
    <w:rsid w:val="4D4E3459"/>
    <w:rsid w:val="4D72DD52"/>
    <w:rsid w:val="4D7588A0"/>
    <w:rsid w:val="4D8F046F"/>
    <w:rsid w:val="4D967D4E"/>
    <w:rsid w:val="4E1CC15C"/>
    <w:rsid w:val="4E828920"/>
    <w:rsid w:val="4E95F882"/>
    <w:rsid w:val="4F18F5D9"/>
    <w:rsid w:val="4F45B149"/>
    <w:rsid w:val="4FAF7326"/>
    <w:rsid w:val="50147C78"/>
    <w:rsid w:val="503B764A"/>
    <w:rsid w:val="50C8EFD6"/>
    <w:rsid w:val="51217B33"/>
    <w:rsid w:val="518EA460"/>
    <w:rsid w:val="51B91DBF"/>
    <w:rsid w:val="51F063FB"/>
    <w:rsid w:val="51F84688"/>
    <w:rsid w:val="52429C2C"/>
    <w:rsid w:val="52B8BCC0"/>
    <w:rsid w:val="538C3FAC"/>
    <w:rsid w:val="5399D7E4"/>
    <w:rsid w:val="53BF0489"/>
    <w:rsid w:val="53CFF32A"/>
    <w:rsid w:val="5405A72C"/>
    <w:rsid w:val="545549FD"/>
    <w:rsid w:val="545EC399"/>
    <w:rsid w:val="5468D880"/>
    <w:rsid w:val="547F196B"/>
    <w:rsid w:val="548F3521"/>
    <w:rsid w:val="54C3DDDF"/>
    <w:rsid w:val="5517ACD7"/>
    <w:rsid w:val="551C7CDF"/>
    <w:rsid w:val="557825EC"/>
    <w:rsid w:val="559A9CAA"/>
    <w:rsid w:val="55FDBCCA"/>
    <w:rsid w:val="561DE66B"/>
    <w:rsid w:val="563462D4"/>
    <w:rsid w:val="564D5066"/>
    <w:rsid w:val="56BE4F14"/>
    <w:rsid w:val="57311308"/>
    <w:rsid w:val="5766D39A"/>
    <w:rsid w:val="58039BD6"/>
    <w:rsid w:val="5866BB27"/>
    <w:rsid w:val="58BB21B7"/>
    <w:rsid w:val="597C6818"/>
    <w:rsid w:val="5A388904"/>
    <w:rsid w:val="5B11AAF0"/>
    <w:rsid w:val="5B3A311F"/>
    <w:rsid w:val="5B4E7986"/>
    <w:rsid w:val="5B63C4C2"/>
    <w:rsid w:val="5BB71114"/>
    <w:rsid w:val="5BE1AF73"/>
    <w:rsid w:val="5CCB24D5"/>
    <w:rsid w:val="5CE55EDA"/>
    <w:rsid w:val="5DD3D142"/>
    <w:rsid w:val="5DDEDB43"/>
    <w:rsid w:val="5E5386DF"/>
    <w:rsid w:val="5E56D1DE"/>
    <w:rsid w:val="5E59A376"/>
    <w:rsid w:val="5EB74879"/>
    <w:rsid w:val="5EBDE4F8"/>
    <w:rsid w:val="5EDD16F4"/>
    <w:rsid w:val="5F049ACC"/>
    <w:rsid w:val="5F3B9231"/>
    <w:rsid w:val="604DFAD2"/>
    <w:rsid w:val="60648A24"/>
    <w:rsid w:val="6075868C"/>
    <w:rsid w:val="60770A57"/>
    <w:rsid w:val="6087637C"/>
    <w:rsid w:val="60E96C74"/>
    <w:rsid w:val="6101F88D"/>
    <w:rsid w:val="61527276"/>
    <w:rsid w:val="6176F84F"/>
    <w:rsid w:val="6186B133"/>
    <w:rsid w:val="618A1339"/>
    <w:rsid w:val="61FFE6FD"/>
    <w:rsid w:val="628ADBEA"/>
    <w:rsid w:val="631D9F71"/>
    <w:rsid w:val="634460BD"/>
    <w:rsid w:val="637FC575"/>
    <w:rsid w:val="63DC644C"/>
    <w:rsid w:val="643821CF"/>
    <w:rsid w:val="6443CE86"/>
    <w:rsid w:val="6454DF51"/>
    <w:rsid w:val="64955869"/>
    <w:rsid w:val="64A3D866"/>
    <w:rsid w:val="64BE1440"/>
    <w:rsid w:val="64CB896D"/>
    <w:rsid w:val="64CFC95E"/>
    <w:rsid w:val="656C82A9"/>
    <w:rsid w:val="659C5F61"/>
    <w:rsid w:val="65A6D9A0"/>
    <w:rsid w:val="65B8B3D5"/>
    <w:rsid w:val="65E77BE0"/>
    <w:rsid w:val="65EC54E5"/>
    <w:rsid w:val="65F8FF26"/>
    <w:rsid w:val="662E7D20"/>
    <w:rsid w:val="66412A07"/>
    <w:rsid w:val="668C3195"/>
    <w:rsid w:val="669E3736"/>
    <w:rsid w:val="66DEC142"/>
    <w:rsid w:val="66F1EEBA"/>
    <w:rsid w:val="6756DB5A"/>
    <w:rsid w:val="680CE0E6"/>
    <w:rsid w:val="68114B89"/>
    <w:rsid w:val="68377FAE"/>
    <w:rsid w:val="68620467"/>
    <w:rsid w:val="6885B3A6"/>
    <w:rsid w:val="68BAA867"/>
    <w:rsid w:val="697D1328"/>
    <w:rsid w:val="697E3938"/>
    <w:rsid w:val="699E4A68"/>
    <w:rsid w:val="69A7F3C5"/>
    <w:rsid w:val="69A9CE23"/>
    <w:rsid w:val="69CEAF7E"/>
    <w:rsid w:val="6A02B502"/>
    <w:rsid w:val="6A170DB5"/>
    <w:rsid w:val="6A28A431"/>
    <w:rsid w:val="6A4AC98E"/>
    <w:rsid w:val="6A73F60F"/>
    <w:rsid w:val="6A85334A"/>
    <w:rsid w:val="6AA59EDF"/>
    <w:rsid w:val="6ABAF091"/>
    <w:rsid w:val="6ABF1333"/>
    <w:rsid w:val="6B089E86"/>
    <w:rsid w:val="6B1C180C"/>
    <w:rsid w:val="6B2059BB"/>
    <w:rsid w:val="6B37B02D"/>
    <w:rsid w:val="6B981738"/>
    <w:rsid w:val="6BFFFA6C"/>
    <w:rsid w:val="6C3DD71C"/>
    <w:rsid w:val="6C7DC608"/>
    <w:rsid w:val="6C97528D"/>
    <w:rsid w:val="6CB6BE21"/>
    <w:rsid w:val="6CE05DB5"/>
    <w:rsid w:val="6D867D7A"/>
    <w:rsid w:val="6DD0E313"/>
    <w:rsid w:val="6E1C97A6"/>
    <w:rsid w:val="6E2F547F"/>
    <w:rsid w:val="6E7D81C0"/>
    <w:rsid w:val="6E9F102C"/>
    <w:rsid w:val="6F3E509D"/>
    <w:rsid w:val="6F54ACC4"/>
    <w:rsid w:val="6FD779B0"/>
    <w:rsid w:val="7010B5BB"/>
    <w:rsid w:val="7026A4F2"/>
    <w:rsid w:val="71728466"/>
    <w:rsid w:val="71925FD7"/>
    <w:rsid w:val="71A000AB"/>
    <w:rsid w:val="71E99378"/>
    <w:rsid w:val="71EB36E9"/>
    <w:rsid w:val="721CBEBE"/>
    <w:rsid w:val="721CFE5F"/>
    <w:rsid w:val="721DEF85"/>
    <w:rsid w:val="724F6338"/>
    <w:rsid w:val="73284012"/>
    <w:rsid w:val="734732F4"/>
    <w:rsid w:val="73594CF8"/>
    <w:rsid w:val="73DCFF9C"/>
    <w:rsid w:val="7402E384"/>
    <w:rsid w:val="7408C865"/>
    <w:rsid w:val="7409A91E"/>
    <w:rsid w:val="749456FE"/>
    <w:rsid w:val="74A0D02E"/>
    <w:rsid w:val="74A4C680"/>
    <w:rsid w:val="74C856E1"/>
    <w:rsid w:val="74F50EE8"/>
    <w:rsid w:val="7508A09A"/>
    <w:rsid w:val="750AEDC7"/>
    <w:rsid w:val="7561249C"/>
    <w:rsid w:val="7626DA8A"/>
    <w:rsid w:val="772E609E"/>
    <w:rsid w:val="774973C6"/>
    <w:rsid w:val="780C173D"/>
    <w:rsid w:val="783FBEF4"/>
    <w:rsid w:val="793CCF23"/>
    <w:rsid w:val="79411491"/>
    <w:rsid w:val="79680B4D"/>
    <w:rsid w:val="796CACFD"/>
    <w:rsid w:val="79CC6058"/>
    <w:rsid w:val="79E04515"/>
    <w:rsid w:val="79EEFBF5"/>
    <w:rsid w:val="79F98A44"/>
    <w:rsid w:val="7A234560"/>
    <w:rsid w:val="7A60DBFA"/>
    <w:rsid w:val="7A948D28"/>
    <w:rsid w:val="7ACE603A"/>
    <w:rsid w:val="7B8444F4"/>
    <w:rsid w:val="7B85D269"/>
    <w:rsid w:val="7BC098C7"/>
    <w:rsid w:val="7BE38757"/>
    <w:rsid w:val="7C30EDFA"/>
    <w:rsid w:val="7C51E2F6"/>
    <w:rsid w:val="7C9C2F2D"/>
    <w:rsid w:val="7CAA405B"/>
    <w:rsid w:val="7CF58932"/>
    <w:rsid w:val="7D2B4610"/>
    <w:rsid w:val="7D6F3930"/>
    <w:rsid w:val="7DAA3EB0"/>
    <w:rsid w:val="7DAC7C22"/>
    <w:rsid w:val="7DE56ECB"/>
    <w:rsid w:val="7E3C9611"/>
    <w:rsid w:val="7E419535"/>
    <w:rsid w:val="7E5B3987"/>
    <w:rsid w:val="7E6DF1A0"/>
    <w:rsid w:val="7EAD7E25"/>
    <w:rsid w:val="7EAFC616"/>
    <w:rsid w:val="7F4F8388"/>
    <w:rsid w:val="7F743A88"/>
    <w:rsid w:val="7FD42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45036"/>
  <w15:docId w15:val="{F1ACD437-9DF1-44E8-81F7-B217C073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EA4"/>
    <w:rPr>
      <w:sz w:val="22"/>
    </w:rPr>
  </w:style>
  <w:style w:type="paragraph" w:styleId="Heading1">
    <w:name w:val="heading 1"/>
    <w:basedOn w:val="Normal"/>
    <w:next w:val="Normal"/>
    <w:link w:val="Heading1Char"/>
    <w:uiPriority w:val="9"/>
    <w:qFormat/>
    <w:rsid w:val="009C2736"/>
    <w:pPr>
      <w:keepNext/>
      <w:keepLines/>
      <w:numPr>
        <w:numId w:val="11"/>
      </w:numPr>
      <w:spacing w:before="120"/>
      <w:outlineLvl w:val="0"/>
    </w:pPr>
    <w:rPr>
      <w:rFonts w:ascii="Arial Bold" w:eastAsiaTheme="majorEastAsia" w:hAnsi="Arial Bold" w:cstheme="majorBidi"/>
      <w:b/>
      <w:bCs/>
      <w:smallCaps/>
      <w:color w:val="EE2A24" w:themeColor="text2"/>
      <w:szCs w:val="28"/>
    </w:rPr>
  </w:style>
  <w:style w:type="paragraph" w:styleId="Heading2">
    <w:name w:val="heading 2"/>
    <w:aliases w:val="H2,Sub-heading,h2,style2,Chapter Title,Heading 1.1,2,Header 2,Func Header,Attribute Heading 2,Xpedior2,Chapter,1.Seite,testHeading 2,Tempo Heading 2,Project 2,RFS 2,Outline2,Major,Head2,Heading 2 Hidden,Header 21,Func Header1,Header 22,2m,SD 2"/>
    <w:basedOn w:val="Normal"/>
    <w:next w:val="Normal"/>
    <w:link w:val="Heading2Char"/>
    <w:uiPriority w:val="9"/>
    <w:qFormat/>
    <w:rsid w:val="009C2736"/>
    <w:pPr>
      <w:keepNext/>
      <w:keepLines/>
      <w:numPr>
        <w:ilvl w:val="1"/>
        <w:numId w:val="11"/>
      </w:numPr>
      <w:spacing w:before="120"/>
      <w:outlineLvl w:val="1"/>
    </w:pPr>
    <w:rPr>
      <w:rFonts w:ascii="Arial" w:eastAsiaTheme="majorEastAsia" w:hAnsi="Arial" w:cstheme="majorBidi"/>
      <w:b/>
      <w:bCs/>
      <w:szCs w:val="26"/>
    </w:rPr>
  </w:style>
  <w:style w:type="paragraph" w:styleId="Heading3">
    <w:name w:val="heading 3"/>
    <w:aliases w:val="H3,h3,Level II for #'s,Internal Head,SideHead,Internal H,1.2.3.,Paragraph,Head3,3,Level 3 Head,h31,Head31,31,2nd Level Head,h3 sub heading,Subhead B,Tempo Heading 3,見出し 3,??? 3,Outline3,Minor,Topic Title,top,H31,subhead"/>
    <w:basedOn w:val="Normal"/>
    <w:next w:val="Normal"/>
    <w:link w:val="Heading3Char"/>
    <w:uiPriority w:val="9"/>
    <w:qFormat/>
    <w:rsid w:val="009C2736"/>
    <w:pPr>
      <w:keepNext/>
      <w:keepLines/>
      <w:numPr>
        <w:ilvl w:val="2"/>
        <w:numId w:val="11"/>
      </w:numPr>
      <w:spacing w:before="120"/>
      <w:outlineLvl w:val="2"/>
    </w:pPr>
    <w:rPr>
      <w:rFonts w:eastAsiaTheme="majorEastAsia" w:cstheme="majorBidi"/>
      <w:b/>
      <w:bCs/>
      <w:i/>
      <w:color w:val="000000" w:themeColor="text1"/>
    </w:rPr>
  </w:style>
  <w:style w:type="paragraph" w:styleId="Heading4">
    <w:name w:val="heading 4"/>
    <w:aliases w:val="1.1.1.2"/>
    <w:basedOn w:val="Normal"/>
    <w:next w:val="Normal"/>
    <w:link w:val="Heading4Char"/>
    <w:uiPriority w:val="9"/>
    <w:qFormat/>
    <w:rsid w:val="009C2736"/>
    <w:pPr>
      <w:keepNext/>
      <w:keepLines/>
      <w:numPr>
        <w:ilvl w:val="3"/>
        <w:numId w:val="11"/>
      </w:numPr>
      <w:spacing w:before="120"/>
      <w:outlineLvl w:val="3"/>
    </w:pPr>
    <w:rPr>
      <w:rFonts w:ascii="Arial" w:eastAsiaTheme="majorEastAsia" w:hAnsi="Arial" w:cstheme="majorBidi"/>
      <w:b/>
      <w:bCs/>
      <w:i/>
      <w:iCs/>
    </w:rPr>
  </w:style>
  <w:style w:type="paragraph" w:styleId="Heading5">
    <w:name w:val="heading 5"/>
    <w:aliases w:val="Block Label"/>
    <w:basedOn w:val="Normal"/>
    <w:next w:val="Normal"/>
    <w:link w:val="Heading5Char"/>
    <w:uiPriority w:val="9"/>
    <w:qFormat/>
    <w:rsid w:val="009C2736"/>
    <w:pPr>
      <w:keepNext/>
      <w:keepLines/>
      <w:numPr>
        <w:ilvl w:val="4"/>
        <w:numId w:val="11"/>
      </w:numPr>
      <w:spacing w:before="120"/>
      <w:outlineLvl w:val="4"/>
    </w:pPr>
    <w:rPr>
      <w:rFonts w:eastAsiaTheme="majorEastAsia" w:cstheme="majorBidi"/>
      <w:b/>
      <w:i/>
    </w:rPr>
  </w:style>
  <w:style w:type="paragraph" w:styleId="Heading6">
    <w:name w:val="heading 6"/>
    <w:aliases w:val="Sub-bullet point"/>
    <w:basedOn w:val="Normal"/>
    <w:next w:val="Normal"/>
    <w:link w:val="Heading6Char"/>
    <w:uiPriority w:val="9"/>
    <w:unhideWhenUsed/>
    <w:qFormat/>
    <w:rsid w:val="009C2736"/>
    <w:pPr>
      <w:keepNext/>
      <w:keepLines/>
      <w:numPr>
        <w:ilvl w:val="5"/>
        <w:numId w:val="11"/>
      </w:numPr>
      <w:spacing w:before="200" w:after="0"/>
      <w:outlineLvl w:val="5"/>
    </w:pPr>
    <w:rPr>
      <w:rFonts w:asciiTheme="majorHAnsi" w:eastAsiaTheme="majorEastAsia" w:hAnsiTheme="majorHAnsi" w:cstheme="majorBidi"/>
      <w:i/>
      <w:iCs/>
      <w:color w:val="320000" w:themeColor="accent1" w:themeShade="7F"/>
    </w:rPr>
  </w:style>
  <w:style w:type="paragraph" w:styleId="Heading7">
    <w:name w:val="heading 7"/>
    <w:aliases w:val="Para no numbering"/>
    <w:basedOn w:val="Normal"/>
    <w:next w:val="Normal"/>
    <w:link w:val="Heading7Char"/>
    <w:uiPriority w:val="9"/>
    <w:unhideWhenUsed/>
    <w:qFormat/>
    <w:rsid w:val="009C273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No num/gap"/>
    <w:basedOn w:val="Normal"/>
    <w:next w:val="Normal"/>
    <w:link w:val="Heading8Char"/>
    <w:uiPriority w:val="9"/>
    <w:unhideWhenUsed/>
    <w:qFormat/>
    <w:rsid w:val="009C273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able 1,Code eg's"/>
    <w:basedOn w:val="Normal"/>
    <w:next w:val="Normal"/>
    <w:link w:val="Heading9Char"/>
    <w:uiPriority w:val="9"/>
    <w:unhideWhenUsed/>
    <w:qFormat/>
    <w:rsid w:val="009C273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Value Add Box,pptablecells right columns"/>
    <w:basedOn w:val="TableNormal"/>
    <w:uiPriority w:val="39"/>
    <w:rsid w:val="00374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4TitlePageTitle">
    <w:name w:val="K4_TitlePage_Title"/>
    <w:basedOn w:val="Normal"/>
    <w:rsid w:val="001674D6"/>
    <w:pPr>
      <w:contextualSpacing/>
    </w:pPr>
    <w:rPr>
      <w:rFonts w:eastAsia="Times New Roman"/>
      <w:b/>
      <w:color w:val="EE2A24" w:themeColor="text2"/>
      <w:sz w:val="44"/>
    </w:rPr>
  </w:style>
  <w:style w:type="character" w:customStyle="1" w:styleId="K4TitlePageSubTitle">
    <w:name w:val="K4_TitlePage_SubTitle"/>
    <w:basedOn w:val="DefaultParagraphFont"/>
    <w:rsid w:val="001674D6"/>
    <w:rPr>
      <w:rFonts w:ascii="Times New Roman" w:hAnsi="Times New Roman"/>
      <w:b/>
      <w:color w:val="455560" w:themeColor="accent2"/>
      <w:sz w:val="36"/>
    </w:rPr>
  </w:style>
  <w:style w:type="paragraph" w:customStyle="1" w:styleId="K4TitlePageVolumeInfo">
    <w:name w:val="K4_TitlePage_VolumeInfo"/>
    <w:basedOn w:val="Normal"/>
    <w:qFormat/>
    <w:rsid w:val="001674D6"/>
    <w:rPr>
      <w:color w:val="455560" w:themeColor="accent2"/>
      <w:sz w:val="28"/>
    </w:rPr>
  </w:style>
  <w:style w:type="paragraph" w:styleId="BalloonText">
    <w:name w:val="Balloon Text"/>
    <w:basedOn w:val="Normal"/>
    <w:link w:val="BalloonTextChar"/>
    <w:uiPriority w:val="99"/>
    <w:semiHidden/>
    <w:unhideWhenUsed/>
    <w:rsid w:val="00B053A7"/>
    <w:rPr>
      <w:rFonts w:ascii="Tahoma" w:hAnsi="Tahoma" w:cs="Tahoma"/>
      <w:sz w:val="16"/>
      <w:szCs w:val="16"/>
    </w:rPr>
  </w:style>
  <w:style w:type="character" w:customStyle="1" w:styleId="BalloonTextChar">
    <w:name w:val="Balloon Text Char"/>
    <w:basedOn w:val="DefaultParagraphFont"/>
    <w:link w:val="BalloonText"/>
    <w:uiPriority w:val="99"/>
    <w:semiHidden/>
    <w:rsid w:val="00B053A7"/>
    <w:rPr>
      <w:rFonts w:ascii="Tahoma" w:hAnsi="Tahoma" w:cs="Tahoma"/>
      <w:sz w:val="16"/>
      <w:szCs w:val="16"/>
    </w:rPr>
  </w:style>
  <w:style w:type="paragraph" w:customStyle="1" w:styleId="K4TitlePageDate">
    <w:name w:val="K4_TitlePage_Date"/>
    <w:basedOn w:val="K4TitlePageVolumeInfo"/>
    <w:qFormat/>
    <w:rsid w:val="001674D6"/>
    <w:pPr>
      <w:spacing w:after="1200"/>
    </w:pPr>
    <w:rPr>
      <w:b/>
      <w:sz w:val="22"/>
    </w:rPr>
  </w:style>
  <w:style w:type="paragraph" w:styleId="Header">
    <w:name w:val="header"/>
    <w:aliases w:val="Serco_Header,h,K4_Header"/>
    <w:basedOn w:val="Normal"/>
    <w:link w:val="HeaderChar"/>
    <w:uiPriority w:val="99"/>
    <w:unhideWhenUsed/>
    <w:rsid w:val="001674D6"/>
    <w:pPr>
      <w:tabs>
        <w:tab w:val="center" w:pos="4680"/>
        <w:tab w:val="right" w:pos="9360"/>
      </w:tabs>
      <w:spacing w:after="0"/>
      <w:ind w:left="43"/>
      <w:contextualSpacing/>
    </w:pPr>
    <w:rPr>
      <w:sz w:val="16"/>
    </w:rPr>
  </w:style>
  <w:style w:type="character" w:customStyle="1" w:styleId="HeaderChar">
    <w:name w:val="Header Char"/>
    <w:aliases w:val="Serco_Header Char,h Char,K4_Header Char"/>
    <w:basedOn w:val="DefaultParagraphFont"/>
    <w:link w:val="Header"/>
    <w:uiPriority w:val="99"/>
    <w:rsid w:val="001674D6"/>
    <w:rPr>
      <w:sz w:val="16"/>
    </w:rPr>
  </w:style>
  <w:style w:type="paragraph" w:styleId="Footer">
    <w:name w:val="footer"/>
    <w:aliases w:val="Serco_Footer"/>
    <w:basedOn w:val="Normal"/>
    <w:link w:val="FooterChar"/>
    <w:uiPriority w:val="99"/>
    <w:unhideWhenUsed/>
    <w:rsid w:val="001674D6"/>
    <w:pPr>
      <w:spacing w:before="20" w:after="0"/>
      <w:ind w:left="43"/>
    </w:pPr>
    <w:rPr>
      <w:sz w:val="16"/>
    </w:rPr>
  </w:style>
  <w:style w:type="character" w:customStyle="1" w:styleId="FooterChar">
    <w:name w:val="Footer Char"/>
    <w:aliases w:val="Serco_Footer Char"/>
    <w:basedOn w:val="DefaultParagraphFont"/>
    <w:link w:val="Footer"/>
    <w:uiPriority w:val="99"/>
    <w:rsid w:val="001674D6"/>
    <w:rPr>
      <w:sz w:val="16"/>
    </w:rPr>
  </w:style>
  <w:style w:type="paragraph" w:customStyle="1" w:styleId="K4BodyText">
    <w:name w:val="K4_BodyText"/>
    <w:basedOn w:val="Normal"/>
    <w:qFormat/>
    <w:rsid w:val="009073C1"/>
    <w:pPr>
      <w:spacing w:before="40" w:after="80"/>
      <w:jc w:val="both"/>
    </w:pPr>
    <w:rPr>
      <w:sz w:val="24"/>
    </w:rPr>
  </w:style>
  <w:style w:type="paragraph" w:customStyle="1" w:styleId="K4TitlePageSubmittedInfo">
    <w:name w:val="K4_TitlePage_Submitted Info"/>
    <w:basedOn w:val="Normal"/>
    <w:next w:val="Normal"/>
    <w:qFormat/>
    <w:rsid w:val="001674D6"/>
    <w:pPr>
      <w:spacing w:after="0"/>
    </w:pPr>
    <w:rPr>
      <w:color w:val="FFFFFF" w:themeColor="background1"/>
      <w:sz w:val="18"/>
    </w:rPr>
  </w:style>
  <w:style w:type="paragraph" w:customStyle="1" w:styleId="K4TitlePageDisclaimer">
    <w:name w:val="K4_TitlePage_Disclaimer"/>
    <w:basedOn w:val="BodyText"/>
    <w:qFormat/>
    <w:rsid w:val="001674D6"/>
    <w:rPr>
      <w:color w:val="FFFFFF" w:themeColor="background1"/>
      <w:sz w:val="16"/>
    </w:rPr>
  </w:style>
  <w:style w:type="paragraph" w:customStyle="1" w:styleId="K4Spacer">
    <w:name w:val="K4_Spacer"/>
    <w:basedOn w:val="Header"/>
    <w:qFormat/>
    <w:rsid w:val="000963B3"/>
    <w:pPr>
      <w:tabs>
        <w:tab w:val="clear" w:pos="4680"/>
        <w:tab w:val="clear" w:pos="9360"/>
      </w:tabs>
      <w:ind w:left="0"/>
    </w:pPr>
    <w:rPr>
      <w:sz w:val="10"/>
    </w:rPr>
  </w:style>
  <w:style w:type="character" w:styleId="Hyperlink">
    <w:name w:val="Hyperlink"/>
    <w:basedOn w:val="DefaultParagraphFont"/>
    <w:uiPriority w:val="99"/>
    <w:unhideWhenUsed/>
    <w:rsid w:val="0003420D"/>
    <w:rPr>
      <w:color w:val="0070C0"/>
      <w:u w:val="single"/>
    </w:rPr>
  </w:style>
  <w:style w:type="paragraph" w:customStyle="1" w:styleId="Address">
    <w:name w:val="Address"/>
    <w:semiHidden/>
    <w:unhideWhenUsed/>
    <w:rsid w:val="00866B60"/>
    <w:pPr>
      <w:tabs>
        <w:tab w:val="left" w:pos="142"/>
      </w:tabs>
    </w:pPr>
    <w:rPr>
      <w:rFonts w:ascii="Arial" w:eastAsia="Times" w:hAnsi="Arial"/>
      <w:noProof/>
      <w:sz w:val="14"/>
    </w:rPr>
  </w:style>
  <w:style w:type="paragraph" w:customStyle="1" w:styleId="CompanyName">
    <w:name w:val="Company Name"/>
    <w:basedOn w:val="Address"/>
    <w:semiHidden/>
    <w:unhideWhenUsed/>
    <w:rsid w:val="00866B60"/>
    <w:rPr>
      <w:b/>
    </w:rPr>
  </w:style>
  <w:style w:type="paragraph" w:customStyle="1" w:styleId="K4Disclaimer">
    <w:name w:val="K4_Disclaimer"/>
    <w:basedOn w:val="Normal"/>
    <w:uiPriority w:val="4"/>
    <w:qFormat/>
    <w:rsid w:val="001674D6"/>
    <w:pPr>
      <w:contextualSpacing/>
      <w:jc w:val="center"/>
    </w:pPr>
    <w:rPr>
      <w:i/>
      <w:sz w:val="16"/>
    </w:rPr>
  </w:style>
  <w:style w:type="paragraph" w:styleId="BlockText">
    <w:name w:val="Block Text"/>
    <w:basedOn w:val="Normal"/>
    <w:uiPriority w:val="99"/>
    <w:semiHidden/>
    <w:unhideWhenUsed/>
    <w:rsid w:val="009748C1"/>
    <w:pPr>
      <w:pBdr>
        <w:top w:val="single" w:sz="2" w:space="10" w:color="660000" w:themeColor="accent1"/>
        <w:left w:val="single" w:sz="2" w:space="10" w:color="660000" w:themeColor="accent1"/>
        <w:bottom w:val="single" w:sz="2" w:space="10" w:color="660000" w:themeColor="accent1"/>
        <w:right w:val="single" w:sz="2" w:space="10" w:color="660000" w:themeColor="accent1"/>
      </w:pBdr>
      <w:ind w:left="1152" w:right="1152"/>
    </w:pPr>
    <w:rPr>
      <w:rFonts w:asciiTheme="minorHAnsi" w:eastAsiaTheme="minorEastAsia" w:hAnsiTheme="minorHAnsi" w:cstheme="minorBidi"/>
      <w:i/>
      <w:iCs/>
      <w:color w:val="660000" w:themeColor="accent1"/>
    </w:rPr>
  </w:style>
  <w:style w:type="paragraph" w:styleId="BodyText">
    <w:name w:val="Body Text"/>
    <w:basedOn w:val="Normal"/>
    <w:link w:val="BodyTextChar"/>
    <w:uiPriority w:val="99"/>
    <w:unhideWhenUsed/>
    <w:rsid w:val="00EE559E"/>
  </w:style>
  <w:style w:type="character" w:customStyle="1" w:styleId="BodyTextChar">
    <w:name w:val="Body Text Char"/>
    <w:basedOn w:val="DefaultParagraphFont"/>
    <w:link w:val="BodyText"/>
    <w:uiPriority w:val="1"/>
    <w:rsid w:val="00EE559E"/>
  </w:style>
  <w:style w:type="character" w:customStyle="1" w:styleId="Heading6Char">
    <w:name w:val="Heading 6 Char"/>
    <w:aliases w:val="Sub-bullet point Char"/>
    <w:basedOn w:val="DefaultParagraphFont"/>
    <w:link w:val="Heading6"/>
    <w:uiPriority w:val="9"/>
    <w:rsid w:val="009C2736"/>
    <w:rPr>
      <w:rFonts w:asciiTheme="majorHAnsi" w:eastAsiaTheme="majorEastAsia" w:hAnsiTheme="majorHAnsi" w:cstheme="majorBidi"/>
      <w:i/>
      <w:iCs/>
      <w:color w:val="320000" w:themeColor="accent1" w:themeShade="7F"/>
      <w:sz w:val="22"/>
    </w:rPr>
  </w:style>
  <w:style w:type="character" w:customStyle="1" w:styleId="Heading7Char">
    <w:name w:val="Heading 7 Char"/>
    <w:aliases w:val="Para no numbering Char"/>
    <w:basedOn w:val="DefaultParagraphFont"/>
    <w:link w:val="Heading7"/>
    <w:uiPriority w:val="9"/>
    <w:rsid w:val="009C2736"/>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C2736"/>
    <w:rPr>
      <w:rFonts w:ascii="Arial Bold" w:eastAsiaTheme="majorEastAsia" w:hAnsi="Arial Bold" w:cstheme="majorBidi"/>
      <w:b/>
      <w:bCs/>
      <w:smallCaps/>
      <w:color w:val="EE2A24" w:themeColor="text2"/>
      <w:sz w:val="22"/>
      <w:szCs w:val="28"/>
    </w:rPr>
  </w:style>
  <w:style w:type="character" w:customStyle="1" w:styleId="Heading8Char">
    <w:name w:val="Heading 8 Char"/>
    <w:aliases w:val="No num/gap Char"/>
    <w:basedOn w:val="DefaultParagraphFont"/>
    <w:link w:val="Heading8"/>
    <w:uiPriority w:val="9"/>
    <w:rsid w:val="009C2736"/>
    <w:rPr>
      <w:rFonts w:asciiTheme="majorHAnsi" w:eastAsiaTheme="majorEastAsia" w:hAnsiTheme="majorHAnsi" w:cstheme="majorBidi"/>
      <w:color w:val="404040" w:themeColor="text1" w:themeTint="BF"/>
      <w:sz w:val="20"/>
      <w:szCs w:val="20"/>
    </w:rPr>
  </w:style>
  <w:style w:type="character" w:customStyle="1" w:styleId="Heading2Char">
    <w:name w:val="Heading 2 Char"/>
    <w:aliases w:val="H2 Char,Sub-heading Char,h2 Char,style2 Char,Chapter Title Char,Heading 1.1 Char,2 Char,Header 2 Char,Func Header Char,Attribute Heading 2 Char,Xpedior2 Char,Chapter Char,1.Seite Char,testHeading 2 Char,Tempo Heading 2 Char,Project 2 Char"/>
    <w:basedOn w:val="DefaultParagraphFont"/>
    <w:link w:val="Heading2"/>
    <w:uiPriority w:val="9"/>
    <w:rsid w:val="009C2736"/>
    <w:rPr>
      <w:rFonts w:ascii="Arial" w:eastAsiaTheme="majorEastAsia" w:hAnsi="Arial" w:cstheme="majorBidi"/>
      <w:b/>
      <w:bCs/>
      <w:sz w:val="22"/>
      <w:szCs w:val="26"/>
    </w:rPr>
  </w:style>
  <w:style w:type="paragraph" w:customStyle="1" w:styleId="K4IntroHeading">
    <w:name w:val="K4_Intro Heading"/>
    <w:basedOn w:val="Normal"/>
    <w:link w:val="K4IntroHeadingChar"/>
    <w:uiPriority w:val="1"/>
    <w:qFormat/>
    <w:rsid w:val="001674D6"/>
    <w:pPr>
      <w:spacing w:before="120" w:after="0"/>
    </w:pPr>
    <w:rPr>
      <w:b/>
    </w:rPr>
  </w:style>
  <w:style w:type="character" w:customStyle="1" w:styleId="Heading3Char">
    <w:name w:val="Heading 3 Char"/>
    <w:aliases w:val="H3 Char,h3 Char,Level II for #'s Char,Internal Head Char,SideHead Char,Internal H Char,1.2.3. Char,Paragraph Char,Head3 Char,3 Char,Level 3 Head Char,h31 Char,Head31 Char,31 Char,2nd Level Head Char,h3 sub heading Char,Subhead B Char"/>
    <w:basedOn w:val="DefaultParagraphFont"/>
    <w:link w:val="Heading3"/>
    <w:uiPriority w:val="9"/>
    <w:rsid w:val="00240B4B"/>
    <w:rPr>
      <w:rFonts w:eastAsiaTheme="majorEastAsia" w:cstheme="majorBidi"/>
      <w:b/>
      <w:bCs/>
      <w:i/>
      <w:color w:val="000000" w:themeColor="text1"/>
      <w:sz w:val="22"/>
    </w:rPr>
  </w:style>
  <w:style w:type="paragraph" w:customStyle="1" w:styleId="SercoFocusBoxTextB">
    <w:name w:val="Serco_Focus Box Text_B"/>
    <w:basedOn w:val="Normal"/>
    <w:uiPriority w:val="5"/>
    <w:semiHidden/>
    <w:qFormat/>
    <w:rsid w:val="00777265"/>
    <w:pPr>
      <w:shd w:val="clear" w:color="auto" w:fill="455560" w:themeFill="accent2"/>
      <w:spacing w:after="60"/>
      <w:ind w:left="43"/>
    </w:pPr>
    <w:rPr>
      <w:i/>
      <w:color w:val="FFFFFF" w:themeColor="background1"/>
    </w:rPr>
  </w:style>
  <w:style w:type="paragraph" w:customStyle="1" w:styleId="K4Bullet1">
    <w:name w:val="K4_Bullet 1"/>
    <w:basedOn w:val="K4BodyText"/>
    <w:uiPriority w:val="2"/>
    <w:qFormat/>
    <w:rsid w:val="00087152"/>
    <w:pPr>
      <w:numPr>
        <w:numId w:val="1"/>
      </w:numPr>
      <w:contextualSpacing/>
    </w:pPr>
  </w:style>
  <w:style w:type="paragraph" w:customStyle="1" w:styleId="K4Bullet2">
    <w:name w:val="K4_Bullet 2"/>
    <w:basedOn w:val="K4BodyText"/>
    <w:uiPriority w:val="2"/>
    <w:qFormat/>
    <w:rsid w:val="002514C5"/>
    <w:pPr>
      <w:numPr>
        <w:numId w:val="2"/>
      </w:numPr>
      <w:ind w:left="648" w:hanging="288"/>
    </w:pPr>
  </w:style>
  <w:style w:type="paragraph" w:customStyle="1" w:styleId="K4Bullet3">
    <w:name w:val="K4_Bullet 3"/>
    <w:basedOn w:val="K4BodyText"/>
    <w:uiPriority w:val="2"/>
    <w:qFormat/>
    <w:rsid w:val="00EC5FA5"/>
    <w:pPr>
      <w:numPr>
        <w:numId w:val="3"/>
      </w:numPr>
    </w:pPr>
  </w:style>
  <w:style w:type="table" w:customStyle="1" w:styleId="SercoTableTemplateB">
    <w:name w:val="Serco_Table Template_B"/>
    <w:basedOn w:val="TableNormal"/>
    <w:uiPriority w:val="99"/>
    <w:rsid w:val="001E51BA"/>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jc w:val="center"/>
      </w:pPr>
      <w:tbl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8" w:space="0" w:color="455560" w:themeColor="accent2"/>
          <w:insideV w:val="single" w:sz="8" w:space="0" w:color="455560" w:themeColor="accent2"/>
          <w:tl2br w:val="nil"/>
          <w:tr2bl w:val="nil"/>
        </w:tcBorders>
        <w:shd w:val="clear" w:color="auto" w:fill="A71C20" w:themeFill="background2"/>
      </w:tcPr>
    </w:tblStylePr>
  </w:style>
  <w:style w:type="paragraph" w:customStyle="1" w:styleId="SercoTableHeadB">
    <w:name w:val="Serco_Table Head_B"/>
    <w:uiPriority w:val="3"/>
    <w:semiHidden/>
    <w:qFormat/>
    <w:rsid w:val="00927E6E"/>
    <w:pPr>
      <w:pBdr>
        <w:top w:val="single" w:sz="2" w:space="2" w:color="A71C20" w:themeColor="background2"/>
        <w:bottom w:val="single" w:sz="2" w:space="2" w:color="A71C20" w:themeColor="background2"/>
      </w:pBdr>
      <w:shd w:val="clear" w:color="auto" w:fill="A71C20" w:themeFill="background2"/>
      <w:spacing w:after="0"/>
      <w:ind w:left="43" w:right="43"/>
      <w:jc w:val="center"/>
    </w:pPr>
    <w:rPr>
      <w:rFonts w:ascii="Arial Bold" w:hAnsi="Arial Bold"/>
      <w:b/>
      <w:smallCaps/>
      <w:color w:val="FFFFFF" w:themeColor="background1"/>
      <w:sz w:val="20"/>
    </w:rPr>
  </w:style>
  <w:style w:type="paragraph" w:customStyle="1" w:styleId="SercoTableSubheadB">
    <w:name w:val="Serco_Table Subhead_B"/>
    <w:uiPriority w:val="3"/>
    <w:semiHidden/>
    <w:qFormat/>
    <w:rsid w:val="004D1B79"/>
    <w:pPr>
      <w:keepNext/>
      <w:pBdr>
        <w:top w:val="single" w:sz="2" w:space="3" w:color="455560" w:themeColor="accent2"/>
        <w:left w:val="single" w:sz="2" w:space="4" w:color="455560" w:themeColor="accent2"/>
        <w:bottom w:val="single" w:sz="2" w:space="3" w:color="455560" w:themeColor="accent2"/>
        <w:right w:val="single" w:sz="2" w:space="4" w:color="455560" w:themeColor="accent2"/>
      </w:pBdr>
      <w:shd w:val="clear" w:color="auto" w:fill="455560" w:themeFill="accent2"/>
      <w:spacing w:after="0"/>
      <w:ind w:left="72" w:right="72"/>
      <w:jc w:val="center"/>
    </w:pPr>
    <w:rPr>
      <w:b/>
      <w:color w:val="FFFFFF" w:themeColor="background1"/>
      <w:position w:val="-4"/>
      <w:sz w:val="22"/>
    </w:rPr>
  </w:style>
  <w:style w:type="paragraph" w:customStyle="1" w:styleId="K4TableText">
    <w:name w:val="K4_Table Text"/>
    <w:uiPriority w:val="3"/>
    <w:qFormat/>
    <w:rsid w:val="001674D6"/>
    <w:pPr>
      <w:spacing w:before="40" w:after="40"/>
      <w:ind w:left="43" w:right="43"/>
    </w:pPr>
    <w:rPr>
      <w:sz w:val="22"/>
    </w:rPr>
  </w:style>
  <w:style w:type="paragraph" w:customStyle="1" w:styleId="K4TableBullet1">
    <w:name w:val="K4_Table Bullet 1"/>
    <w:basedOn w:val="K4TableText"/>
    <w:uiPriority w:val="3"/>
    <w:qFormat/>
    <w:rsid w:val="001674D6"/>
    <w:pPr>
      <w:numPr>
        <w:numId w:val="4"/>
      </w:numPr>
      <w:spacing w:before="0"/>
      <w:ind w:left="259" w:hanging="216"/>
    </w:pPr>
  </w:style>
  <w:style w:type="paragraph" w:customStyle="1" w:styleId="K4TableBullet2">
    <w:name w:val="K4_Table Bullet 2"/>
    <w:basedOn w:val="K4TableBullet1"/>
    <w:uiPriority w:val="3"/>
    <w:qFormat/>
    <w:rsid w:val="001C2D12"/>
    <w:pPr>
      <w:numPr>
        <w:numId w:val="5"/>
      </w:numPr>
      <w:ind w:left="576" w:hanging="288"/>
    </w:pPr>
  </w:style>
  <w:style w:type="paragraph" w:customStyle="1" w:styleId="K4TableBullet3">
    <w:name w:val="K4_Table Bullet 3"/>
    <w:basedOn w:val="K4TableBullet1"/>
    <w:uiPriority w:val="3"/>
    <w:qFormat/>
    <w:rsid w:val="002619D2"/>
    <w:pPr>
      <w:numPr>
        <w:numId w:val="6"/>
      </w:numPr>
      <w:ind w:left="836" w:hanging="270"/>
    </w:pPr>
  </w:style>
  <w:style w:type="paragraph" w:customStyle="1" w:styleId="K4TableNumberBullet">
    <w:name w:val="K4_Table Number Bullet"/>
    <w:basedOn w:val="K4TableText"/>
    <w:uiPriority w:val="3"/>
    <w:qFormat/>
    <w:rsid w:val="001674D6"/>
    <w:pPr>
      <w:numPr>
        <w:numId w:val="7"/>
      </w:numPr>
      <w:spacing w:before="0"/>
      <w:ind w:left="331" w:hanging="288"/>
    </w:pPr>
  </w:style>
  <w:style w:type="paragraph" w:customStyle="1" w:styleId="K4GraphicPlaceholder">
    <w:name w:val="K4_Graphic Placeholder"/>
    <w:basedOn w:val="K4BodyText"/>
    <w:uiPriority w:val="5"/>
    <w:qFormat/>
    <w:rsid w:val="002514C5"/>
    <w:pPr>
      <w:keepNext/>
      <w:widowControl w:val="0"/>
      <w:contextualSpacing/>
      <w:jc w:val="center"/>
    </w:pPr>
  </w:style>
  <w:style w:type="character" w:customStyle="1" w:styleId="Heading9Char">
    <w:name w:val="Heading 9 Char"/>
    <w:aliases w:val="Table 1 Char,Code eg's Char"/>
    <w:basedOn w:val="DefaultParagraphFont"/>
    <w:link w:val="Heading9"/>
    <w:uiPriority w:val="9"/>
    <w:rsid w:val="009C2736"/>
    <w:rPr>
      <w:rFonts w:asciiTheme="majorHAnsi" w:eastAsiaTheme="majorEastAsia" w:hAnsiTheme="majorHAnsi" w:cstheme="majorBidi"/>
      <w:i/>
      <w:iCs/>
      <w:color w:val="404040" w:themeColor="text1" w:themeTint="BF"/>
      <w:sz w:val="20"/>
      <w:szCs w:val="20"/>
    </w:rPr>
  </w:style>
  <w:style w:type="character" w:customStyle="1" w:styleId="Heading4Char">
    <w:name w:val="Heading 4 Char"/>
    <w:aliases w:val="1.1.1.2 Char"/>
    <w:basedOn w:val="DefaultParagraphFont"/>
    <w:link w:val="Heading4"/>
    <w:uiPriority w:val="9"/>
    <w:rsid w:val="00240B4B"/>
    <w:rPr>
      <w:rFonts w:ascii="Arial" w:eastAsiaTheme="majorEastAsia" w:hAnsi="Arial" w:cstheme="majorBidi"/>
      <w:b/>
      <w:bCs/>
      <w:i/>
      <w:iCs/>
      <w:sz w:val="22"/>
    </w:rPr>
  </w:style>
  <w:style w:type="paragraph" w:customStyle="1" w:styleId="SercoPPSubheadB">
    <w:name w:val="Serco_PP_Subhead_B"/>
    <w:basedOn w:val="SercoTableSubheadB"/>
    <w:next w:val="Normal"/>
    <w:uiPriority w:val="6"/>
    <w:semiHidden/>
    <w:qFormat/>
    <w:rsid w:val="00927E6E"/>
    <w:pPr>
      <w:jc w:val="left"/>
    </w:pPr>
    <w:rPr>
      <w:position w:val="0"/>
    </w:rPr>
  </w:style>
  <w:style w:type="character" w:customStyle="1" w:styleId="Heading5Char">
    <w:name w:val="Heading 5 Char"/>
    <w:aliases w:val="Block Label Char"/>
    <w:basedOn w:val="DefaultParagraphFont"/>
    <w:link w:val="Heading5"/>
    <w:uiPriority w:val="9"/>
    <w:rsid w:val="00240B4B"/>
    <w:rPr>
      <w:rFonts w:eastAsiaTheme="majorEastAsia" w:cstheme="majorBidi"/>
      <w:b/>
      <w:i/>
      <w:sz w:val="22"/>
    </w:rPr>
  </w:style>
  <w:style w:type="paragraph" w:customStyle="1" w:styleId="SercoFocusBoxHeadingB">
    <w:name w:val="Serco_Focus Box Heading_B"/>
    <w:basedOn w:val="K4IntroHeading"/>
    <w:uiPriority w:val="5"/>
    <w:semiHidden/>
    <w:qFormat/>
    <w:rsid w:val="00777265"/>
    <w:pPr>
      <w:pBdr>
        <w:top w:val="single" w:sz="4" w:space="1" w:color="455560" w:themeColor="accent2"/>
        <w:left w:val="single" w:sz="4" w:space="4" w:color="455560" w:themeColor="accent2"/>
        <w:right w:val="single" w:sz="4" w:space="4" w:color="455560" w:themeColor="accent2"/>
      </w:pBdr>
      <w:shd w:val="clear" w:color="auto" w:fill="455560" w:themeFill="accent2"/>
      <w:spacing w:before="0" w:after="60"/>
      <w:jc w:val="center"/>
    </w:pPr>
    <w:rPr>
      <w:i/>
      <w:color w:val="FFFFFF" w:themeColor="background1"/>
    </w:rPr>
  </w:style>
  <w:style w:type="character" w:customStyle="1" w:styleId="K4IntroHeadingChar">
    <w:name w:val="K4_Intro Heading Char"/>
    <w:basedOn w:val="DefaultParagraphFont"/>
    <w:link w:val="K4IntroHeading"/>
    <w:uiPriority w:val="1"/>
    <w:rsid w:val="001674D6"/>
    <w:rPr>
      <w:b/>
      <w:sz w:val="22"/>
    </w:rPr>
  </w:style>
  <w:style w:type="paragraph" w:customStyle="1" w:styleId="K4PPTableText">
    <w:name w:val="K4_PP Table_Text"/>
    <w:basedOn w:val="K4TableText"/>
    <w:uiPriority w:val="6"/>
    <w:qFormat/>
    <w:rsid w:val="001E51BA"/>
    <w:pPr>
      <w:widowControl w:val="0"/>
    </w:pPr>
  </w:style>
  <w:style w:type="paragraph" w:customStyle="1" w:styleId="SercoFocusBoxBulletB">
    <w:name w:val="Serco_Focus Box Bullet_B"/>
    <w:basedOn w:val="SercoFocusBoxTextB"/>
    <w:uiPriority w:val="5"/>
    <w:semiHidden/>
    <w:qFormat/>
    <w:rsid w:val="00C572AC"/>
    <w:pPr>
      <w:numPr>
        <w:numId w:val="8"/>
      </w:numPr>
      <w:contextualSpacing/>
    </w:pPr>
  </w:style>
  <w:style w:type="paragraph" w:customStyle="1" w:styleId="K4ResSubhead">
    <w:name w:val="K4_Res_Subhead"/>
    <w:basedOn w:val="K4PPTableText"/>
    <w:uiPriority w:val="6"/>
    <w:qFormat/>
    <w:rsid w:val="00AC5A6E"/>
    <w:pPr>
      <w:shd w:val="clear" w:color="auto" w:fill="D9D9D9"/>
      <w:jc w:val="center"/>
    </w:pPr>
    <w:rPr>
      <w:b/>
    </w:rPr>
  </w:style>
  <w:style w:type="paragraph" w:customStyle="1" w:styleId="K4ResText">
    <w:name w:val="K4_Res_Text"/>
    <w:basedOn w:val="K4PPTableText"/>
    <w:uiPriority w:val="6"/>
    <w:qFormat/>
    <w:rsid w:val="00CE5F55"/>
    <w:pPr>
      <w:spacing w:after="120"/>
      <w:ind w:left="0"/>
      <w:jc w:val="both"/>
    </w:pPr>
    <w:rPr>
      <w:sz w:val="24"/>
    </w:rPr>
  </w:style>
  <w:style w:type="paragraph" w:customStyle="1" w:styleId="K4ResBullet1">
    <w:name w:val="K4_Res_Bullet 1"/>
    <w:basedOn w:val="K4ResText"/>
    <w:uiPriority w:val="6"/>
    <w:qFormat/>
    <w:rsid w:val="004D1B79"/>
    <w:pPr>
      <w:numPr>
        <w:numId w:val="9"/>
      </w:numPr>
      <w:ind w:left="288" w:right="0" w:hanging="288"/>
      <w:contextualSpacing/>
    </w:pPr>
    <w:rPr>
      <w:sz w:val="22"/>
    </w:rPr>
  </w:style>
  <w:style w:type="paragraph" w:customStyle="1" w:styleId="K4ResBullet2">
    <w:name w:val="K4_Res_Bullet 2"/>
    <w:basedOn w:val="K4ResBullet1"/>
    <w:uiPriority w:val="6"/>
    <w:qFormat/>
    <w:rsid w:val="001E51BA"/>
    <w:pPr>
      <w:numPr>
        <w:numId w:val="10"/>
      </w:numPr>
      <w:spacing w:before="0"/>
      <w:ind w:left="576"/>
    </w:pPr>
    <w:rPr>
      <w:lang w:val="es-PE"/>
    </w:rPr>
  </w:style>
  <w:style w:type="paragraph" w:customStyle="1" w:styleId="SercoResCompany">
    <w:name w:val="Serco_Res_Company"/>
    <w:uiPriority w:val="6"/>
    <w:qFormat/>
    <w:rsid w:val="001674D6"/>
    <w:pPr>
      <w:tabs>
        <w:tab w:val="right" w:pos="9360"/>
      </w:tabs>
      <w:spacing w:after="0"/>
    </w:pPr>
    <w:rPr>
      <w:b/>
      <w:sz w:val="22"/>
    </w:rPr>
  </w:style>
  <w:style w:type="paragraph" w:customStyle="1" w:styleId="K4ResPosition">
    <w:name w:val="K4_Res_Position"/>
    <w:uiPriority w:val="6"/>
    <w:qFormat/>
    <w:rsid w:val="001E51BA"/>
    <w:pPr>
      <w:spacing w:after="0"/>
    </w:pPr>
    <w:rPr>
      <w:b/>
      <w:i/>
    </w:rPr>
  </w:style>
  <w:style w:type="paragraph" w:customStyle="1" w:styleId="K4AttachHeading1">
    <w:name w:val="K4_Attach_Heading 1"/>
    <w:basedOn w:val="K4BodyText"/>
    <w:uiPriority w:val="6"/>
    <w:qFormat/>
    <w:rsid w:val="00A830E4"/>
    <w:pPr>
      <w:spacing w:after="60"/>
    </w:pPr>
    <w:rPr>
      <w:b/>
      <w:smallCaps/>
      <w:color w:val="EE2A24" w:themeColor="text2"/>
    </w:rPr>
  </w:style>
  <w:style w:type="paragraph" w:customStyle="1" w:styleId="K4AttachHeading2">
    <w:name w:val="K4_Attach_Heading 2"/>
    <w:basedOn w:val="K4AttachHeading1"/>
    <w:uiPriority w:val="6"/>
    <w:qFormat/>
    <w:rsid w:val="00EC5FA5"/>
    <w:pPr>
      <w:outlineLvl w:val="1"/>
    </w:pPr>
    <w:rPr>
      <w:smallCaps w:val="0"/>
      <w:color w:val="auto"/>
    </w:rPr>
  </w:style>
  <w:style w:type="table" w:customStyle="1" w:styleId="SercoTableTemplate2B">
    <w:name w:val="Serco_Table Template 2_B"/>
    <w:basedOn w:val="TableNormal"/>
    <w:uiPriority w:val="99"/>
    <w:rsid w:val="00661B22"/>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pPr>
      <w:tblPr/>
      <w:trPr>
        <w:tblHeader/>
      </w:tr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4" w:space="0" w:color="455560" w:themeColor="accent2"/>
          <w:insideV w:val="single" w:sz="4" w:space="0" w:color="455560" w:themeColor="accent2"/>
          <w:tl2br w:val="nil"/>
          <w:tr2bl w:val="nil"/>
        </w:tcBorders>
        <w:shd w:val="clear" w:color="auto" w:fill="A71C20" w:themeFill="background2"/>
      </w:tcPr>
    </w:tblStylePr>
    <w:tblStylePr w:type="band2Horz">
      <w:tblPr/>
      <w:tcPr>
        <w:shd w:val="clear" w:color="auto" w:fill="E6E9EB" w:themeFill="accent3" w:themeFillTint="33"/>
      </w:tcPr>
    </w:tblStylePr>
  </w:style>
  <w:style w:type="paragraph" w:customStyle="1" w:styleId="K4TOCTitle">
    <w:name w:val="K4_TOC_Title"/>
    <w:basedOn w:val="Normal"/>
    <w:uiPriority w:val="9"/>
    <w:qFormat/>
    <w:rsid w:val="00DE05A2"/>
    <w:pPr>
      <w:jc w:val="center"/>
    </w:pPr>
    <w:rPr>
      <w:b/>
      <w:smallCaps/>
      <w:color w:val="11568C" w:themeColor="accent6"/>
      <w:sz w:val="24"/>
    </w:rPr>
  </w:style>
  <w:style w:type="paragraph" w:styleId="TOCHeading">
    <w:name w:val="TOC Heading"/>
    <w:basedOn w:val="Heading1"/>
    <w:next w:val="Normal"/>
    <w:uiPriority w:val="39"/>
    <w:semiHidden/>
    <w:unhideWhenUsed/>
    <w:qFormat/>
    <w:rsid w:val="00DC7229"/>
    <w:pPr>
      <w:spacing w:line="276" w:lineRule="auto"/>
      <w:outlineLvl w:val="9"/>
    </w:pPr>
    <w:rPr>
      <w:lang w:eastAsia="ja-JP"/>
    </w:rPr>
  </w:style>
  <w:style w:type="paragraph" w:styleId="TOC1">
    <w:name w:val="toc 1"/>
    <w:basedOn w:val="Normal"/>
    <w:next w:val="Normal"/>
    <w:autoRedefine/>
    <w:uiPriority w:val="39"/>
    <w:unhideWhenUsed/>
    <w:qFormat/>
    <w:rsid w:val="00DD1485"/>
    <w:pPr>
      <w:tabs>
        <w:tab w:val="left" w:pos="720"/>
        <w:tab w:val="right" w:leader="dot" w:pos="9350"/>
      </w:tabs>
      <w:spacing w:after="100"/>
      <w:ind w:left="432" w:hanging="432"/>
    </w:pPr>
    <w:rPr>
      <w:rFonts w:ascii="Times New Roman Bold" w:hAnsi="Times New Roman Bold"/>
      <w:b/>
      <w:smallCaps/>
      <w:color w:val="11568C" w:themeColor="accent6"/>
    </w:rPr>
  </w:style>
  <w:style w:type="paragraph" w:styleId="TOC2">
    <w:name w:val="toc 2"/>
    <w:basedOn w:val="Normal"/>
    <w:next w:val="Normal"/>
    <w:autoRedefine/>
    <w:uiPriority w:val="39"/>
    <w:unhideWhenUsed/>
    <w:qFormat/>
    <w:rsid w:val="001674D6"/>
    <w:pPr>
      <w:tabs>
        <w:tab w:val="left" w:pos="1000"/>
        <w:tab w:val="right" w:leader="dot" w:pos="9350"/>
      </w:tabs>
      <w:spacing w:after="20"/>
      <w:ind w:left="979" w:right="720" w:hanging="547"/>
    </w:pPr>
    <w:rPr>
      <w:smallCaps/>
    </w:rPr>
  </w:style>
  <w:style w:type="paragraph" w:styleId="TOC3">
    <w:name w:val="toc 3"/>
    <w:basedOn w:val="Normal"/>
    <w:next w:val="Normal"/>
    <w:autoRedefine/>
    <w:uiPriority w:val="39"/>
    <w:unhideWhenUsed/>
    <w:qFormat/>
    <w:rsid w:val="001674D6"/>
    <w:pPr>
      <w:tabs>
        <w:tab w:val="left" w:pos="1320"/>
        <w:tab w:val="left" w:pos="2534"/>
        <w:tab w:val="right" w:leader="dot" w:pos="9350"/>
      </w:tabs>
      <w:spacing w:after="100"/>
      <w:ind w:left="1642" w:right="720" w:hanging="634"/>
    </w:pPr>
  </w:style>
  <w:style w:type="paragraph" w:styleId="TOC4">
    <w:name w:val="toc 4"/>
    <w:basedOn w:val="Normal"/>
    <w:next w:val="Normal"/>
    <w:autoRedefine/>
    <w:uiPriority w:val="39"/>
    <w:unhideWhenUsed/>
    <w:rsid w:val="001674D6"/>
    <w:pPr>
      <w:tabs>
        <w:tab w:val="left" w:pos="1584"/>
        <w:tab w:val="right" w:leader="dot" w:pos="9350"/>
      </w:tabs>
      <w:spacing w:after="20"/>
      <w:ind w:left="2534" w:right="720" w:hanging="907"/>
    </w:pPr>
    <w:rPr>
      <w:i/>
    </w:rPr>
  </w:style>
  <w:style w:type="paragraph" w:styleId="TOC5">
    <w:name w:val="toc 5"/>
    <w:basedOn w:val="Normal"/>
    <w:next w:val="Normal"/>
    <w:autoRedefine/>
    <w:uiPriority w:val="39"/>
    <w:unhideWhenUsed/>
    <w:rsid w:val="001674D6"/>
    <w:pPr>
      <w:tabs>
        <w:tab w:val="left" w:pos="1954"/>
        <w:tab w:val="right" w:leader="dot" w:pos="9350"/>
      </w:tabs>
      <w:spacing w:after="20"/>
      <w:ind w:left="3600" w:right="360" w:hanging="1080"/>
    </w:pPr>
    <w:rPr>
      <w:i/>
    </w:rPr>
  </w:style>
  <w:style w:type="paragraph" w:styleId="TOC6">
    <w:name w:val="toc 6"/>
    <w:basedOn w:val="Normal"/>
    <w:next w:val="Normal"/>
    <w:autoRedefine/>
    <w:uiPriority w:val="39"/>
    <w:semiHidden/>
    <w:unhideWhenUsed/>
    <w:rsid w:val="00075340"/>
    <w:pPr>
      <w:spacing w:after="100"/>
      <w:ind w:left="1000"/>
    </w:pPr>
  </w:style>
  <w:style w:type="paragraph" w:styleId="TableofFigures">
    <w:name w:val="table of figures"/>
    <w:basedOn w:val="Normal"/>
    <w:next w:val="Normal"/>
    <w:uiPriority w:val="99"/>
    <w:unhideWhenUsed/>
    <w:rsid w:val="001674D6"/>
  </w:style>
  <w:style w:type="paragraph" w:customStyle="1" w:styleId="K4TableCaption">
    <w:name w:val="K4_Table Caption"/>
    <w:basedOn w:val="K4BodyText"/>
    <w:uiPriority w:val="4"/>
    <w:qFormat/>
    <w:rsid w:val="00D1352F"/>
    <w:pPr>
      <w:spacing w:after="40"/>
      <w:contextualSpacing/>
      <w:jc w:val="center"/>
    </w:pPr>
    <w:rPr>
      <w:i/>
    </w:rPr>
  </w:style>
  <w:style w:type="paragraph" w:customStyle="1" w:styleId="K4PPText">
    <w:name w:val="K4_PP Text"/>
    <w:basedOn w:val="K4PPTableText"/>
    <w:next w:val="K4BodyText"/>
    <w:uiPriority w:val="6"/>
    <w:qFormat/>
    <w:rsid w:val="00CE5F55"/>
    <w:pPr>
      <w:spacing w:before="0" w:after="120"/>
      <w:ind w:left="0" w:right="0"/>
      <w:jc w:val="both"/>
    </w:pPr>
  </w:style>
  <w:style w:type="paragraph" w:customStyle="1" w:styleId="SercoPPHeadingB">
    <w:name w:val="Serco_PP Heading_B"/>
    <w:basedOn w:val="SercoTableHeadB"/>
    <w:uiPriority w:val="6"/>
    <w:semiHidden/>
    <w:qFormat/>
    <w:rsid w:val="00DE1DE7"/>
    <w:pPr>
      <w:keepNext/>
      <w:widowControl w:val="0"/>
      <w:pBdr>
        <w:top w:val="single" w:sz="2" w:space="1" w:color="A71C20" w:themeColor="background2"/>
        <w:bottom w:val="single" w:sz="2" w:space="1" w:color="A71C20" w:themeColor="background2"/>
      </w:pBdr>
    </w:pPr>
    <w:rPr>
      <w:sz w:val="24"/>
    </w:rPr>
  </w:style>
  <w:style w:type="paragraph" w:customStyle="1" w:styleId="K4AttachHeading3">
    <w:name w:val="K4_Attach_Heading 3"/>
    <w:basedOn w:val="K4AttachHeading2"/>
    <w:uiPriority w:val="6"/>
    <w:qFormat/>
    <w:rsid w:val="00EC5FA5"/>
    <w:pPr>
      <w:outlineLvl w:val="2"/>
    </w:pPr>
    <w:rPr>
      <w:i/>
    </w:rPr>
  </w:style>
  <w:style w:type="paragraph" w:customStyle="1" w:styleId="K4Bullet1Last">
    <w:name w:val="K4_Bullet 1 Last"/>
    <w:basedOn w:val="K4Bullet1"/>
    <w:uiPriority w:val="2"/>
    <w:qFormat/>
    <w:rsid w:val="002514C5"/>
    <w:pPr>
      <w:spacing w:after="120"/>
    </w:pPr>
  </w:style>
  <w:style w:type="paragraph" w:customStyle="1" w:styleId="K4Bullet2Last">
    <w:name w:val="K4_Bullet 2 Last"/>
    <w:basedOn w:val="K4Bullet2"/>
    <w:uiPriority w:val="2"/>
    <w:qFormat/>
    <w:rsid w:val="00245C4D"/>
    <w:pPr>
      <w:spacing w:after="120"/>
    </w:pPr>
  </w:style>
  <w:style w:type="paragraph" w:customStyle="1" w:styleId="K4Bullet3Last">
    <w:name w:val="K4_Bullet 3 Last"/>
    <w:basedOn w:val="K4Bullet3"/>
    <w:uiPriority w:val="2"/>
    <w:qFormat/>
    <w:rsid w:val="00245C4D"/>
    <w:pPr>
      <w:spacing w:after="120"/>
    </w:pPr>
  </w:style>
  <w:style w:type="paragraph" w:customStyle="1" w:styleId="K4Heading1">
    <w:name w:val="K4_Heading 1"/>
    <w:basedOn w:val="Heading1"/>
    <w:qFormat/>
    <w:rsid w:val="00414945"/>
    <w:pPr>
      <w:spacing w:before="0" w:after="60"/>
    </w:pPr>
    <w:rPr>
      <w:rFonts w:ascii="Times New Roman Bold" w:hAnsi="Times New Roman Bold"/>
      <w:smallCaps w:val="0"/>
      <w:color w:val="11568C" w:themeColor="accent6"/>
      <w:sz w:val="24"/>
    </w:rPr>
  </w:style>
  <w:style w:type="paragraph" w:customStyle="1" w:styleId="K4Heading2">
    <w:name w:val="K4_Heading 2"/>
    <w:basedOn w:val="Heading2"/>
    <w:next w:val="PropOpsHeading2"/>
    <w:qFormat/>
    <w:rsid w:val="006E5426"/>
    <w:pPr>
      <w:spacing w:after="0"/>
    </w:pPr>
    <w:rPr>
      <w:rFonts w:ascii="Times New Roman Bold" w:hAnsi="Times New Roman Bold"/>
      <w:sz w:val="24"/>
    </w:rPr>
  </w:style>
  <w:style w:type="paragraph" w:customStyle="1" w:styleId="K4Heading3">
    <w:name w:val="K4_Heading 3"/>
    <w:basedOn w:val="Heading3"/>
    <w:next w:val="PropOpsHeading3"/>
    <w:qFormat/>
    <w:rsid w:val="00785249"/>
    <w:pPr>
      <w:spacing w:after="0"/>
    </w:pPr>
    <w:rPr>
      <w:rFonts w:ascii="Times New Roman Bold" w:hAnsi="Times New Roman Bold"/>
      <w:i w:val="0"/>
      <w:sz w:val="24"/>
    </w:rPr>
  </w:style>
  <w:style w:type="paragraph" w:customStyle="1" w:styleId="K4Heading4">
    <w:name w:val="K4_Heading 4"/>
    <w:basedOn w:val="Heading4"/>
    <w:qFormat/>
    <w:rsid w:val="001A1B82"/>
    <w:pPr>
      <w:spacing w:after="0"/>
    </w:pPr>
    <w:rPr>
      <w:rFonts w:ascii="Times New Roman" w:hAnsi="Times New Roman"/>
    </w:rPr>
  </w:style>
  <w:style w:type="paragraph" w:customStyle="1" w:styleId="K4Heading5">
    <w:name w:val="K4_Heading 5"/>
    <w:basedOn w:val="Heading5"/>
    <w:qFormat/>
    <w:rsid w:val="001A1B82"/>
    <w:pPr>
      <w:spacing w:after="0"/>
    </w:pPr>
    <w:rPr>
      <w:b w:val="0"/>
    </w:rPr>
  </w:style>
  <w:style w:type="paragraph" w:customStyle="1" w:styleId="StyleSercoTitlePageSubmittedInfoRight">
    <w:name w:val="Style Serco_TitlePage_Submitted Info + Right"/>
    <w:basedOn w:val="K4TitlePageSubmittedInfo"/>
    <w:rsid w:val="000D1F0A"/>
    <w:pPr>
      <w:jc w:val="right"/>
    </w:pPr>
    <w:rPr>
      <w:rFonts w:eastAsia="Times New Roman"/>
      <w:szCs w:val="20"/>
    </w:rPr>
  </w:style>
  <w:style w:type="paragraph" w:customStyle="1" w:styleId="K4BannerBox">
    <w:name w:val="K4_Banner Box"/>
    <w:basedOn w:val="K4BodyText"/>
    <w:qFormat/>
    <w:rsid w:val="00683503"/>
    <w:pPr>
      <w:pBdr>
        <w:top w:val="single" w:sz="6" w:space="1" w:color="455560" w:themeColor="accent2"/>
        <w:left w:val="single" w:sz="6" w:space="3" w:color="455560" w:themeColor="accent2"/>
        <w:bottom w:val="single" w:sz="6" w:space="3" w:color="455560" w:themeColor="accent2"/>
        <w:right w:val="single" w:sz="6" w:space="3" w:color="455560" w:themeColor="accent2"/>
      </w:pBdr>
      <w:shd w:val="clear" w:color="auto" w:fill="C0DFF7" w:themeFill="accent6" w:themeFillTint="33"/>
      <w:spacing w:before="60" w:after="60"/>
      <w:ind w:left="72" w:right="72"/>
      <w:jc w:val="center"/>
    </w:pPr>
    <w:rPr>
      <w:b/>
      <w:i/>
    </w:rPr>
  </w:style>
  <w:style w:type="paragraph" w:customStyle="1" w:styleId="K4NumberBullet">
    <w:name w:val="K4_Number Bullet"/>
    <w:basedOn w:val="K4BodyText"/>
    <w:uiPriority w:val="2"/>
    <w:qFormat/>
    <w:rsid w:val="009B1A31"/>
    <w:pPr>
      <w:numPr>
        <w:numId w:val="12"/>
      </w:numPr>
      <w:spacing w:before="120"/>
      <w:ind w:left="360"/>
      <w:contextualSpacing/>
    </w:pPr>
  </w:style>
  <w:style w:type="paragraph" w:customStyle="1" w:styleId="K4LetterBullet">
    <w:name w:val="K4_Letter Bullet"/>
    <w:basedOn w:val="K4NumberBullet"/>
    <w:uiPriority w:val="2"/>
    <w:qFormat/>
    <w:rsid w:val="009B1A31"/>
    <w:pPr>
      <w:numPr>
        <w:numId w:val="13"/>
      </w:numPr>
      <w:spacing w:before="0"/>
      <w:contextualSpacing w:val="0"/>
    </w:pPr>
  </w:style>
  <w:style w:type="paragraph" w:customStyle="1" w:styleId="K4RomanNumBullet">
    <w:name w:val="K4_Roman Num Bullet"/>
    <w:basedOn w:val="K4NumberBullet"/>
    <w:uiPriority w:val="2"/>
    <w:qFormat/>
    <w:rsid w:val="002619D2"/>
    <w:pPr>
      <w:numPr>
        <w:numId w:val="14"/>
      </w:numPr>
      <w:spacing w:before="0" w:after="120"/>
      <w:ind w:left="1080" w:hanging="180"/>
    </w:pPr>
  </w:style>
  <w:style w:type="paragraph" w:customStyle="1" w:styleId="K4ThemeStatement">
    <w:name w:val="K4_Theme Statement"/>
    <w:basedOn w:val="K4BodyText"/>
    <w:qFormat/>
    <w:rsid w:val="002619D2"/>
    <w:pPr>
      <w:jc w:val="left"/>
      <w:textboxTightWrap w:val="allLines"/>
    </w:pPr>
    <w:rPr>
      <w:i/>
      <w:color w:val="11568C"/>
    </w:rPr>
  </w:style>
  <w:style w:type="paragraph" w:customStyle="1" w:styleId="K4FigureCaption">
    <w:name w:val="K4_Figure Caption"/>
    <w:basedOn w:val="Caption"/>
    <w:uiPriority w:val="4"/>
    <w:qFormat/>
    <w:rsid w:val="001A1B82"/>
    <w:pPr>
      <w:spacing w:before="0" w:after="120"/>
    </w:pPr>
    <w:rPr>
      <w:b w:val="0"/>
      <w:i/>
    </w:rPr>
  </w:style>
  <w:style w:type="paragraph" w:customStyle="1" w:styleId="AHeading1">
    <w:name w:val="A. Heading_1"/>
    <w:basedOn w:val="Heading1"/>
    <w:uiPriority w:val="14"/>
    <w:semiHidden/>
    <w:qFormat/>
    <w:rsid w:val="001866ED"/>
    <w:pPr>
      <w:numPr>
        <w:numId w:val="15"/>
      </w:numPr>
      <w:spacing w:before="0" w:after="0"/>
    </w:pPr>
    <w:rPr>
      <w:rFonts w:ascii="Times New Roman Bold" w:hAnsi="Times New Roman Bold"/>
    </w:rPr>
  </w:style>
  <w:style w:type="paragraph" w:customStyle="1" w:styleId="AHeading2">
    <w:name w:val="A. Heading_2"/>
    <w:basedOn w:val="Heading2"/>
    <w:uiPriority w:val="14"/>
    <w:semiHidden/>
    <w:qFormat/>
    <w:rsid w:val="001866ED"/>
    <w:pPr>
      <w:numPr>
        <w:numId w:val="15"/>
      </w:numPr>
      <w:spacing w:after="0"/>
    </w:pPr>
    <w:rPr>
      <w:rFonts w:ascii="Times New Roman Bold" w:hAnsi="Times New Roman Bold"/>
      <w:smallCaps/>
    </w:rPr>
  </w:style>
  <w:style w:type="paragraph" w:customStyle="1" w:styleId="AHeading3">
    <w:name w:val="A. Heading_3"/>
    <w:basedOn w:val="Heading3"/>
    <w:uiPriority w:val="14"/>
    <w:semiHidden/>
    <w:qFormat/>
    <w:rsid w:val="005B64B7"/>
    <w:pPr>
      <w:numPr>
        <w:numId w:val="15"/>
      </w:numPr>
      <w:spacing w:after="0"/>
    </w:pPr>
    <w:rPr>
      <w:i w:val="0"/>
      <w:color w:val="auto"/>
    </w:rPr>
  </w:style>
  <w:style w:type="table" w:customStyle="1" w:styleId="SercoSideHeadingTable">
    <w:name w:val="Serco Side Heading Table"/>
    <w:basedOn w:val="TableNormal"/>
    <w:uiPriority w:val="99"/>
    <w:rsid w:val="00661B22"/>
    <w:pPr>
      <w:spacing w:after="0"/>
    </w:pPr>
    <w:rPr>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Col">
      <w:tblPr/>
      <w:tcPr>
        <w:tc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84939E" w:themeColor="accent3"/>
          <w:insideV w:val="single" w:sz="4" w:space="0" w:color="84939E" w:themeColor="accent3"/>
          <w:tl2br w:val="nil"/>
          <w:tr2bl w:val="nil"/>
        </w:tcBorders>
        <w:shd w:val="clear" w:color="auto" w:fill="84939E" w:themeFill="accent3"/>
      </w:tcPr>
    </w:tblStylePr>
    <w:tblStylePr w:type="band2Horz">
      <w:tblPr/>
      <w:tcPr>
        <w:shd w:val="clear" w:color="auto" w:fill="E6E9EB" w:themeFill="accent3" w:themeFillTint="33"/>
      </w:tcPr>
    </w:tblStylePr>
  </w:style>
  <w:style w:type="paragraph" w:styleId="Caption">
    <w:name w:val="caption"/>
    <w:aliases w:val="Serco,K4,Fig/Table Title,Caption Char1 Char Char,Caption Char2 Char,Caption Char2 Char1 Char Char,Caption Char1 Char Char Char Char,Caption Char1 Char Char Char Char Char Char,Caption Char Char Char Char Char Char Char Char,Graphic Caption,gc,cp"/>
    <w:basedOn w:val="Normal"/>
    <w:next w:val="Normal"/>
    <w:link w:val="CaptionChar"/>
    <w:uiPriority w:val="4"/>
    <w:unhideWhenUsed/>
    <w:qFormat/>
    <w:rsid w:val="00B73C19"/>
    <w:pPr>
      <w:spacing w:before="40" w:after="60"/>
      <w:jc w:val="center"/>
    </w:pPr>
    <w:rPr>
      <w:rFonts w:eastAsia="Times New Roman"/>
      <w:b/>
      <w:bCs/>
      <w:sz w:val="24"/>
      <w:szCs w:val="20"/>
    </w:rPr>
  </w:style>
  <w:style w:type="table" w:customStyle="1" w:styleId="SercoPastPerformanceTableB">
    <w:name w:val="Serco_Past Performance Table_B"/>
    <w:basedOn w:val="TableNormal"/>
    <w:uiPriority w:val="99"/>
    <w:rsid w:val="0010772D"/>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D9D9D9" w:themeFill="accent5"/>
      </w:tcPr>
    </w:tblStylePr>
  </w:style>
  <w:style w:type="paragraph" w:customStyle="1" w:styleId="SercoResumeHeadingB">
    <w:name w:val="Serco_Resume Heading_B"/>
    <w:basedOn w:val="SercoPPHeadingB"/>
    <w:uiPriority w:val="6"/>
    <w:semiHidden/>
    <w:qFormat/>
    <w:rsid w:val="00AE5B18"/>
    <w:rPr>
      <w:rFonts w:ascii="Times New Roman" w:hAnsi="Times New Roman"/>
    </w:rPr>
  </w:style>
  <w:style w:type="paragraph" w:customStyle="1" w:styleId="SercoHeading1B">
    <w:name w:val="Serco_Heading 1_B"/>
    <w:basedOn w:val="K4Heading1"/>
    <w:semiHidden/>
    <w:rsid w:val="00F369BB"/>
  </w:style>
  <w:style w:type="paragraph" w:customStyle="1" w:styleId="K4TableHead">
    <w:name w:val="K4_Table Head"/>
    <w:basedOn w:val="SercoTableHeadB"/>
    <w:uiPriority w:val="3"/>
    <w:qFormat/>
    <w:rsid w:val="001674D6"/>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pPr>
    <w:rPr>
      <w:rFonts w:ascii="Times New Roman" w:hAnsi="Times New Roman"/>
      <w:sz w:val="22"/>
    </w:rPr>
  </w:style>
  <w:style w:type="paragraph" w:customStyle="1" w:styleId="K4TableSubhead">
    <w:name w:val="K4_Table Subhead"/>
    <w:basedOn w:val="SercoTableSubheadB"/>
    <w:uiPriority w:val="3"/>
    <w:rsid w:val="001674D6"/>
    <w:pPr>
      <w:pBdr>
        <w:top w:val="single" w:sz="2" w:space="1" w:color="84939E" w:themeColor="accent3"/>
        <w:left w:val="single" w:sz="2" w:space="4" w:color="84939E" w:themeColor="accent3"/>
        <w:bottom w:val="single" w:sz="2" w:space="1" w:color="84939E" w:themeColor="accent3"/>
        <w:right w:val="single" w:sz="2" w:space="4" w:color="84939E" w:themeColor="accent3"/>
      </w:pBdr>
      <w:shd w:val="clear" w:color="auto" w:fill="84939E" w:themeFill="accent3"/>
    </w:pPr>
  </w:style>
  <w:style w:type="paragraph" w:customStyle="1" w:styleId="K4PPHeading">
    <w:name w:val="K4_PP Heading"/>
    <w:basedOn w:val="SercoPPHeadingB"/>
    <w:uiPriority w:val="6"/>
    <w:rsid w:val="001674D6"/>
    <w:pPr>
      <w:pBdr>
        <w:top w:val="single" w:sz="2" w:space="1" w:color="11568C" w:themeColor="accent6"/>
        <w:bottom w:val="single" w:sz="2" w:space="1" w:color="11568C" w:themeColor="accent6"/>
        <w:between w:val="single" w:sz="2" w:space="1" w:color="D0D8DC" w:themeColor="accent4"/>
      </w:pBdr>
      <w:shd w:val="clear" w:color="auto" w:fill="11568C" w:themeFill="accent6"/>
    </w:pPr>
    <w:rPr>
      <w:rFonts w:ascii="Times New Roman" w:hAnsi="Times New Roman"/>
      <w:sz w:val="22"/>
    </w:rPr>
  </w:style>
  <w:style w:type="paragraph" w:customStyle="1" w:styleId="K4ResumeHeading">
    <w:name w:val="K4_Resume Heading"/>
    <w:basedOn w:val="SercoResumeHeadingB"/>
    <w:uiPriority w:val="6"/>
    <w:rsid w:val="001674D6"/>
    <w:pPr>
      <w:pBdr>
        <w:top w:val="single" w:sz="2" w:space="1" w:color="11568C" w:themeColor="accent6"/>
        <w:bottom w:val="single" w:sz="2" w:space="1" w:color="11568C" w:themeColor="accent6"/>
      </w:pBdr>
      <w:shd w:val="clear" w:color="auto" w:fill="11568C" w:themeFill="accent6"/>
    </w:pPr>
    <w:rPr>
      <w:sz w:val="22"/>
    </w:rPr>
  </w:style>
  <w:style w:type="paragraph" w:customStyle="1" w:styleId="SercoAttachHeading1B">
    <w:name w:val="Serco_Attach_Heading 1_B"/>
    <w:basedOn w:val="K4AttachHeading1"/>
    <w:uiPriority w:val="6"/>
    <w:semiHidden/>
    <w:rsid w:val="00C52430"/>
    <w:rPr>
      <w:color w:val="11568C" w:themeColor="accent6"/>
    </w:rPr>
  </w:style>
  <w:style w:type="paragraph" w:customStyle="1" w:styleId="SercoPPSubhead">
    <w:name w:val="Serco_PP_Subhead"/>
    <w:basedOn w:val="SercoPPSubheadB"/>
    <w:uiPriority w:val="6"/>
    <w:rsid w:val="004D1B79"/>
    <w:pPr>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pPr>
  </w:style>
  <w:style w:type="table" w:customStyle="1" w:styleId="SercoTableTemplate">
    <w:name w:val="Serco_Table Template"/>
    <w:basedOn w:val="TableNormal"/>
    <w:uiPriority w:val="99"/>
    <w:rsid w:val="00C12789"/>
    <w:pPr>
      <w:spacing w:after="0"/>
    </w:pPr>
    <w:tblPr>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cPr>
      <w:vAlign w:val="center"/>
    </w:tcPr>
    <w:tblStylePr w:type="firstRow">
      <w:tblPr/>
      <w:trPr>
        <w:tblHeader/>
      </w:tr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single" w:sz="2" w:space="0" w:color="11568C" w:themeColor="accent6"/>
          <w:insideV w:val="single" w:sz="2" w:space="0" w:color="D0D8DC" w:themeColor="accent4"/>
          <w:tl2br w:val="nil"/>
          <w:tr2bl w:val="nil"/>
        </w:tcBorders>
        <w:shd w:val="clear" w:color="auto" w:fill="11568C" w:themeFill="accent6"/>
      </w:tcPr>
    </w:tblStylePr>
  </w:style>
  <w:style w:type="table" w:customStyle="1" w:styleId="SercoPastPerformanceTable">
    <w:name w:val="Serco_Past Performance Table"/>
    <w:basedOn w:val="TableNormal"/>
    <w:uiPriority w:val="99"/>
    <w:rsid w:val="0010772D"/>
    <w:pPr>
      <w:spacing w:after="0"/>
    </w:pPr>
    <w:tblPr>
      <w:tblStyleRowBandSize w:val="1"/>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blStylePr w:type="firstRow">
      <w:tbl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nil"/>
          <w:insideV w:val="single" w:sz="2" w:space="0" w:color="D0D8DC" w:themeColor="accent4"/>
          <w:tl2br w:val="nil"/>
          <w:tr2bl w:val="nil"/>
        </w:tcBorders>
        <w:shd w:val="clear" w:color="auto" w:fill="11568C" w:themeFill="accent6"/>
      </w:tcPr>
    </w:tblStylePr>
    <w:tblStylePr w:type="firstCol">
      <w:tblPr/>
      <w:tcPr>
        <w:tcBorders>
          <w:top w:val="nil"/>
          <w:left w:val="nil"/>
          <w:bottom w:val="nil"/>
          <w:right w:val="nil"/>
          <w:insideH w:val="single" w:sz="2" w:space="0" w:color="D0D8DC" w:themeColor="accent4"/>
          <w:insideV w:val="single" w:sz="2" w:space="0" w:color="D0D8DC" w:themeColor="accent4"/>
          <w:tl2br w:val="nil"/>
          <w:tr2bl w:val="nil"/>
        </w:tcBorders>
        <w:shd w:val="clear" w:color="auto" w:fill="84939E" w:themeFill="accent3"/>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E6E9EB" w:themeFill="accent3" w:themeFillTint="33"/>
      </w:tcPr>
    </w:tblStylePr>
  </w:style>
  <w:style w:type="table" w:customStyle="1" w:styleId="SercoTableTemplate2">
    <w:name w:val="Serco_Table Template 2"/>
    <w:basedOn w:val="TableNormal"/>
    <w:uiPriority w:val="99"/>
    <w:rsid w:val="00661B22"/>
    <w:pPr>
      <w:spacing w:after="0"/>
    </w:p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blStylePr w:type="firstRow">
      <w:tblPr/>
      <w:trPr>
        <w:tblHeader/>
      </w:trPr>
      <w:tcPr>
        <w:tcBorders>
          <w:top w:val="single" w:sz="4" w:space="0" w:color="11568C" w:themeColor="accent6"/>
          <w:left w:val="single" w:sz="4" w:space="0" w:color="11568C" w:themeColor="accent6"/>
          <w:bottom w:val="single" w:sz="4" w:space="0" w:color="11568C" w:themeColor="accent6"/>
          <w:right w:val="single" w:sz="4" w:space="0" w:color="11568C" w:themeColor="accent6"/>
          <w:insideH w:val="nil"/>
          <w:insideV w:val="single" w:sz="4" w:space="0" w:color="D0D8DC" w:themeColor="accent4"/>
          <w:tl2br w:val="nil"/>
          <w:tr2bl w:val="nil"/>
        </w:tcBorders>
        <w:shd w:val="clear" w:color="auto" w:fill="11568C" w:themeFill="accent6"/>
      </w:tcPr>
    </w:tblStylePr>
    <w:tblStylePr w:type="band2Horz">
      <w:tblPr/>
      <w:tcPr>
        <w:shd w:val="clear" w:color="auto" w:fill="E6E9EB" w:themeFill="accent3" w:themeFillTint="33"/>
      </w:tcPr>
    </w:tblStylePr>
  </w:style>
  <w:style w:type="paragraph" w:customStyle="1" w:styleId="K4FocusBoxText">
    <w:name w:val="K4_Focus Box Text"/>
    <w:basedOn w:val="SercoFocusBoxTextB"/>
    <w:uiPriority w:val="5"/>
    <w:qFormat/>
    <w:rsid w:val="001A1B82"/>
    <w:pPr>
      <w:shd w:val="clear" w:color="auto" w:fill="auto"/>
    </w:pPr>
    <w:rPr>
      <w:color w:val="auto"/>
    </w:rPr>
  </w:style>
  <w:style w:type="paragraph" w:customStyle="1" w:styleId="K4FocusBoxHeading">
    <w:name w:val="K4_Focus Box Heading"/>
    <w:basedOn w:val="SercoFocusBoxHeadingB"/>
    <w:uiPriority w:val="5"/>
    <w:qFormat/>
    <w:rsid w:val="001A1B82"/>
    <w:pPr>
      <w:pBdr>
        <w:top w:val="none" w:sz="0" w:space="0" w:color="auto"/>
        <w:left w:val="none" w:sz="0" w:space="0" w:color="auto"/>
        <w:right w:val="none" w:sz="0" w:space="0" w:color="auto"/>
      </w:pBdr>
      <w:shd w:val="clear" w:color="auto" w:fill="auto"/>
    </w:pPr>
    <w:rPr>
      <w:color w:val="auto"/>
    </w:rPr>
  </w:style>
  <w:style w:type="paragraph" w:customStyle="1" w:styleId="K4FocusBoxBullet">
    <w:name w:val="K4_Focus Box Bullet"/>
    <w:basedOn w:val="SercoFocusBoxBulletB"/>
    <w:uiPriority w:val="5"/>
    <w:qFormat/>
    <w:rsid w:val="001A1B82"/>
    <w:pPr>
      <w:numPr>
        <w:numId w:val="16"/>
      </w:numPr>
      <w:shd w:val="clear" w:color="auto" w:fill="auto"/>
    </w:pPr>
    <w:rPr>
      <w:color w:val="auto"/>
    </w:rPr>
  </w:style>
  <w:style w:type="paragraph" w:customStyle="1" w:styleId="StyleSercoTitlePageSubmittedInfoBold">
    <w:name w:val="Style Serco_TitlePage_Submitted Info + Bold"/>
    <w:basedOn w:val="K4TitlePageSubmittedInfo"/>
    <w:rsid w:val="001674D6"/>
    <w:rPr>
      <w:b/>
      <w:bCs/>
    </w:rPr>
  </w:style>
  <w:style w:type="paragraph" w:customStyle="1" w:styleId="StyleK4PPSubheadCentered">
    <w:name w:val="Style K4_PP_Subhead + Centered"/>
    <w:basedOn w:val="SercoPPSubhead"/>
    <w:rsid w:val="000F737D"/>
    <w:pPr>
      <w:jc w:val="center"/>
    </w:pPr>
    <w:rPr>
      <w:rFonts w:eastAsia="Times New Roman"/>
      <w:bCs/>
      <w:szCs w:val="20"/>
    </w:rPr>
  </w:style>
  <w:style w:type="paragraph" w:customStyle="1" w:styleId="StyleStyleK4TitlePageSubmittedInfoRightBold">
    <w:name w:val="Style Style K4_TitlePage_Submitted Info + Right + Bold"/>
    <w:basedOn w:val="StyleSercoTitlePageSubmittedInfoRight"/>
    <w:rsid w:val="000F737D"/>
    <w:rPr>
      <w:b/>
      <w:bCs/>
    </w:rPr>
  </w:style>
  <w:style w:type="paragraph" w:styleId="ListParagraph">
    <w:name w:val="List Paragraph"/>
    <w:aliases w:val="Number,DLA List Paragraph,dlp,Bullet 1,IPT Bullet-1,Equipment,Numbered Indented Text,Figure_name,List Paragraph1,lp1,List Paragraph11,Use Case List Paragraph,Heading2,b1,Bullet for no #'s,Body Bullet,List_TIS,alpha List,FooterText"/>
    <w:basedOn w:val="Normal"/>
    <w:link w:val="ListParagraphChar"/>
    <w:uiPriority w:val="34"/>
    <w:qFormat/>
    <w:rsid w:val="001F4087"/>
    <w:pPr>
      <w:widowControl w:val="0"/>
      <w:autoSpaceDE w:val="0"/>
      <w:autoSpaceDN w:val="0"/>
      <w:spacing w:after="0"/>
      <w:ind w:left="840" w:hanging="361"/>
    </w:pPr>
    <w:rPr>
      <w:rFonts w:ascii="Calibri" w:eastAsia="Calibri" w:hAnsi="Calibri" w:cs="Calibri"/>
      <w:szCs w:val="22"/>
    </w:rPr>
  </w:style>
  <w:style w:type="character" w:styleId="Strong">
    <w:name w:val="Strong"/>
    <w:qFormat/>
    <w:rsid w:val="00270F81"/>
    <w:rPr>
      <w:b/>
    </w:rPr>
  </w:style>
  <w:style w:type="character" w:customStyle="1" w:styleId="ListParagraphChar">
    <w:name w:val="List Paragraph Char"/>
    <w:aliases w:val="Number Char,DLA List Paragraph Char,dlp Char,Bullet 1 Char,IPT Bullet-1 Char,Equipment Char,Numbered Indented Text Char,Figure_name Char,List Paragraph1 Char,lp1 Char,List Paragraph11 Char,Use Case List Paragraph Char,Heading2 Char"/>
    <w:link w:val="ListParagraph"/>
    <w:uiPriority w:val="34"/>
    <w:qFormat/>
    <w:locked/>
    <w:rsid w:val="00270F81"/>
    <w:rPr>
      <w:rFonts w:ascii="Calibri" w:eastAsia="Calibri" w:hAnsi="Calibri" w:cs="Calibri"/>
      <w:sz w:val="22"/>
      <w:szCs w:val="22"/>
    </w:rPr>
  </w:style>
  <w:style w:type="paragraph" w:customStyle="1" w:styleId="projectlist">
    <w:name w:val="projectlist"/>
    <w:basedOn w:val="Normal"/>
    <w:rsid w:val="00085CD7"/>
    <w:pPr>
      <w:spacing w:after="0"/>
    </w:pPr>
    <w:rPr>
      <w:rFonts w:eastAsia="Times New Roman" w:cs="Arial"/>
      <w:bCs/>
      <w:snapToGrid w:val="0"/>
      <w:sz w:val="17"/>
      <w:szCs w:val="20"/>
    </w:rPr>
  </w:style>
  <w:style w:type="paragraph" w:customStyle="1" w:styleId="TableParagraph">
    <w:name w:val="Table Paragraph"/>
    <w:basedOn w:val="Normal"/>
    <w:uiPriority w:val="1"/>
    <w:qFormat/>
    <w:rsid w:val="00085CD7"/>
    <w:pPr>
      <w:widowControl w:val="0"/>
      <w:autoSpaceDE w:val="0"/>
      <w:autoSpaceDN w:val="0"/>
      <w:spacing w:after="0"/>
      <w:ind w:left="103"/>
    </w:pPr>
    <w:rPr>
      <w:rFonts w:ascii="Arial Narrow" w:eastAsia="Arial Narrow" w:hAnsi="Arial Narrow" w:cs="Arial Narrow"/>
      <w:sz w:val="24"/>
      <w:szCs w:val="22"/>
    </w:rPr>
  </w:style>
  <w:style w:type="paragraph" w:customStyle="1" w:styleId="BulletLast">
    <w:name w:val="Bullet Last"/>
    <w:basedOn w:val="Normal"/>
    <w:rsid w:val="00DD3BEC"/>
    <w:pPr>
      <w:numPr>
        <w:numId w:val="17"/>
      </w:numPr>
      <w:jc w:val="both"/>
    </w:pPr>
    <w:rPr>
      <w:rFonts w:eastAsia="Times New Roman"/>
      <w:b/>
      <w:sz w:val="24"/>
    </w:rPr>
  </w:style>
  <w:style w:type="character" w:styleId="CommentReference">
    <w:name w:val="annotation reference"/>
    <w:basedOn w:val="DefaultParagraphFont"/>
    <w:uiPriority w:val="99"/>
    <w:semiHidden/>
    <w:unhideWhenUsed/>
    <w:rsid w:val="00DD3BEC"/>
    <w:rPr>
      <w:sz w:val="16"/>
      <w:szCs w:val="16"/>
    </w:rPr>
  </w:style>
  <w:style w:type="paragraph" w:styleId="CommentText">
    <w:name w:val="annotation text"/>
    <w:basedOn w:val="Normal"/>
    <w:link w:val="CommentTextChar"/>
    <w:uiPriority w:val="99"/>
    <w:unhideWhenUsed/>
    <w:rsid w:val="00DD3BEC"/>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DD3BEC"/>
    <w:rPr>
      <w:rFonts w:asciiTheme="minorHAnsi" w:hAnsiTheme="minorHAnsi" w:cstheme="minorBidi"/>
      <w:sz w:val="20"/>
      <w:szCs w:val="20"/>
    </w:rPr>
  </w:style>
  <w:style w:type="paragraph" w:customStyle="1" w:styleId="FPGTableText">
    <w:name w:val="FPG Table Text"/>
    <w:basedOn w:val="Normal"/>
    <w:link w:val="FPGTableTextChar"/>
    <w:qFormat/>
    <w:rsid w:val="00DD3BEC"/>
    <w:pPr>
      <w:suppressAutoHyphens/>
      <w:spacing w:before="40" w:after="40"/>
    </w:pPr>
    <w:rPr>
      <w:rFonts w:eastAsia="Times New Roman" w:cs="Arial"/>
      <w:sz w:val="18"/>
    </w:rPr>
  </w:style>
  <w:style w:type="character" w:customStyle="1" w:styleId="FPGTableTextChar">
    <w:name w:val="FPG Table Text Char"/>
    <w:link w:val="FPGTableText"/>
    <w:rsid w:val="00DD3BEC"/>
    <w:rPr>
      <w:rFonts w:eastAsia="Times New Roman" w:cs="Arial"/>
      <w:sz w:val="18"/>
    </w:rPr>
  </w:style>
  <w:style w:type="character" w:customStyle="1" w:styleId="CaptionChar">
    <w:name w:val="Caption Char"/>
    <w:aliases w:val="Serco Char,K4 Char,Fig/Table Title Char,Caption Char1 Char Char Char,Caption Char2 Char Char,Caption Char2 Char1 Char Char Char,Caption Char1 Char Char Char Char Char,Caption Char1 Char Char Char Char Char Char Char,Graphic Caption Char"/>
    <w:basedOn w:val="DefaultParagraphFont"/>
    <w:link w:val="Caption"/>
    <w:uiPriority w:val="4"/>
    <w:rsid w:val="00B73C19"/>
    <w:rPr>
      <w:rFonts w:eastAsia="Times New Roman"/>
      <w:b/>
      <w:bCs/>
      <w:szCs w:val="20"/>
    </w:rPr>
  </w:style>
  <w:style w:type="paragraph" w:customStyle="1" w:styleId="Style10ptLeft">
    <w:name w:val="Style 10 pt Left"/>
    <w:basedOn w:val="Normal"/>
    <w:rsid w:val="00E16E33"/>
    <w:pPr>
      <w:spacing w:after="0"/>
    </w:pPr>
    <w:rPr>
      <w:rFonts w:eastAsia="Times New Roman"/>
      <w:sz w:val="20"/>
      <w:szCs w:val="20"/>
    </w:rPr>
  </w:style>
  <w:style w:type="paragraph" w:customStyle="1" w:styleId="PropText">
    <w:name w:val="PropText"/>
    <w:link w:val="PropTextChar"/>
    <w:qFormat/>
    <w:rsid w:val="00630380"/>
    <w:pPr>
      <w:jc w:val="both"/>
    </w:pPr>
    <w:rPr>
      <w:rFonts w:eastAsia="Calibri"/>
      <w:sz w:val="22"/>
    </w:rPr>
  </w:style>
  <w:style w:type="character" w:customStyle="1" w:styleId="PropTextChar">
    <w:name w:val="PropText Char"/>
    <w:link w:val="PropText"/>
    <w:rsid w:val="00630380"/>
    <w:rPr>
      <w:rFonts w:eastAsia="Calibri"/>
      <w:sz w:val="22"/>
    </w:rPr>
  </w:style>
  <w:style w:type="paragraph" w:customStyle="1" w:styleId="PAEBeforeBullet">
    <w:name w:val="PAE Before Bullet"/>
    <w:basedOn w:val="Normal"/>
    <w:rsid w:val="00630380"/>
    <w:pPr>
      <w:spacing w:after="40"/>
      <w:jc w:val="both"/>
    </w:pPr>
    <w:rPr>
      <w:rFonts w:eastAsia="Times New Roman"/>
      <w:sz w:val="24"/>
    </w:rPr>
  </w:style>
  <w:style w:type="table" w:styleId="GridTable4-Accent1">
    <w:name w:val="Grid Table 4 Accent 1"/>
    <w:basedOn w:val="TableNormal"/>
    <w:uiPriority w:val="49"/>
    <w:rsid w:val="006470BC"/>
    <w:pPr>
      <w:spacing w:after="0"/>
    </w:pPr>
    <w:rPr>
      <w:rFonts w:asciiTheme="minorHAnsi" w:hAnsiTheme="minorHAnsi" w:cstheme="minorBidi"/>
      <w:sz w:val="22"/>
      <w:szCs w:val="22"/>
    </w:rPr>
    <w:tblPr>
      <w:tblStyleRowBandSize w:val="1"/>
      <w:tblStyleColBandSize w:val="1"/>
      <w:tblBorders>
        <w:top w:val="single" w:sz="4" w:space="0" w:color="FF0A0A" w:themeColor="accent1" w:themeTint="99"/>
        <w:left w:val="single" w:sz="4" w:space="0" w:color="FF0A0A" w:themeColor="accent1" w:themeTint="99"/>
        <w:bottom w:val="single" w:sz="4" w:space="0" w:color="FF0A0A" w:themeColor="accent1" w:themeTint="99"/>
        <w:right w:val="single" w:sz="4" w:space="0" w:color="FF0A0A" w:themeColor="accent1" w:themeTint="99"/>
        <w:insideH w:val="single" w:sz="4" w:space="0" w:color="FF0A0A" w:themeColor="accent1" w:themeTint="99"/>
        <w:insideV w:val="single" w:sz="4" w:space="0" w:color="FF0A0A" w:themeColor="accent1" w:themeTint="99"/>
      </w:tblBorders>
    </w:tblPr>
    <w:tblStylePr w:type="firstRow">
      <w:rPr>
        <w:b/>
        <w:bCs/>
        <w:color w:val="FFFFFF" w:themeColor="background1"/>
      </w:rPr>
      <w:tblPr/>
      <w:tcPr>
        <w:tcBorders>
          <w:top w:val="single" w:sz="4" w:space="0" w:color="660000" w:themeColor="accent1"/>
          <w:left w:val="single" w:sz="4" w:space="0" w:color="660000" w:themeColor="accent1"/>
          <w:bottom w:val="single" w:sz="4" w:space="0" w:color="660000" w:themeColor="accent1"/>
          <w:right w:val="single" w:sz="4" w:space="0" w:color="660000" w:themeColor="accent1"/>
          <w:insideH w:val="nil"/>
          <w:insideV w:val="nil"/>
        </w:tcBorders>
        <w:shd w:val="clear" w:color="auto" w:fill="660000" w:themeFill="accent1"/>
      </w:tcPr>
    </w:tblStylePr>
    <w:tblStylePr w:type="lastRow">
      <w:rPr>
        <w:b/>
        <w:bCs/>
      </w:rPr>
      <w:tblPr/>
      <w:tcPr>
        <w:tcBorders>
          <w:top w:val="double" w:sz="4" w:space="0" w:color="660000" w:themeColor="accent1"/>
        </w:tcBorders>
      </w:tcPr>
    </w:tblStylePr>
    <w:tblStylePr w:type="firstCol">
      <w:rPr>
        <w:b/>
        <w:bCs/>
      </w:rPr>
    </w:tblStylePr>
    <w:tblStylePr w:type="lastCol">
      <w:rPr>
        <w:b/>
        <w:bCs/>
      </w:rPr>
    </w:tblStylePr>
    <w:tblStylePr w:type="band1Vert">
      <w:tblPr/>
      <w:tcPr>
        <w:shd w:val="clear" w:color="auto" w:fill="FFADAD" w:themeFill="accent1" w:themeFillTint="33"/>
      </w:tcPr>
    </w:tblStylePr>
    <w:tblStylePr w:type="band1Horz">
      <w:tblPr/>
      <w:tcPr>
        <w:shd w:val="clear" w:color="auto" w:fill="FFADAD" w:themeFill="accent1" w:themeFillTint="33"/>
      </w:tcPr>
    </w:tblStylePr>
  </w:style>
  <w:style w:type="table" w:customStyle="1" w:styleId="GridTable4-Accent11">
    <w:name w:val="Grid Table 4 - Accent 11"/>
    <w:basedOn w:val="TableNormal"/>
    <w:next w:val="TableNormal"/>
    <w:uiPriority w:val="49"/>
    <w:rsid w:val="006470BC"/>
    <w:pPr>
      <w:spacing w:after="0"/>
    </w:pPr>
    <w:rPr>
      <w:rFonts w:asciiTheme="minorHAnsi"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Tx">
    <w:name w:val="ParaTx"/>
    <w:qFormat/>
    <w:rsid w:val="001672C3"/>
    <w:pPr>
      <w:spacing w:after="0"/>
      <w:jc w:val="both"/>
    </w:pPr>
    <w:rPr>
      <w:rFonts w:cstheme="minorBidi"/>
      <w:sz w:val="22"/>
      <w:szCs w:val="22"/>
    </w:rPr>
  </w:style>
  <w:style w:type="paragraph" w:customStyle="1" w:styleId="K4PPSubhead">
    <w:name w:val="K4_PP_Subhead"/>
    <w:basedOn w:val="Normal"/>
    <w:uiPriority w:val="6"/>
    <w:rsid w:val="005B0920"/>
    <w:pPr>
      <w:keepNext/>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spacing w:after="0"/>
      <w:ind w:left="72" w:right="72"/>
    </w:pPr>
    <w:rPr>
      <w:b/>
      <w:color w:val="FFFFFF" w:themeColor="background1"/>
    </w:rPr>
  </w:style>
  <w:style w:type="paragraph" w:styleId="NormalWeb">
    <w:name w:val="Normal (Web)"/>
    <w:basedOn w:val="Normal"/>
    <w:uiPriority w:val="99"/>
    <w:rsid w:val="005B0920"/>
    <w:pPr>
      <w:spacing w:before="100" w:beforeAutospacing="1" w:after="100" w:afterAutospacing="1"/>
    </w:pPr>
    <w:rPr>
      <w:rFonts w:eastAsia="Times New Roman"/>
      <w:sz w:val="24"/>
    </w:rPr>
  </w:style>
  <w:style w:type="paragraph" w:customStyle="1" w:styleId="Default">
    <w:name w:val="Default"/>
    <w:uiPriority w:val="99"/>
    <w:rsid w:val="005B0920"/>
    <w:pPr>
      <w:autoSpaceDE w:val="0"/>
      <w:autoSpaceDN w:val="0"/>
      <w:adjustRightInd w:val="0"/>
      <w:spacing w:after="0"/>
    </w:pPr>
    <w:rPr>
      <w:rFonts w:eastAsia="Times New Roman"/>
      <w:color w:val="000000"/>
    </w:rPr>
  </w:style>
  <w:style w:type="paragraph" w:customStyle="1" w:styleId="StyleTDTableDataCellTimesNewRoman11ptItalic">
    <w:name w:val="Style TD Table Data Cell + Times New Roman 11 pt Italic"/>
    <w:basedOn w:val="Normal"/>
    <w:uiPriority w:val="99"/>
    <w:rsid w:val="00A74515"/>
    <w:pPr>
      <w:spacing w:before="40" w:after="40"/>
      <w:jc w:val="both"/>
    </w:pPr>
    <w:rPr>
      <w:rFonts w:eastAsia="Times New Roman" w:cs="Arial"/>
      <w:i/>
      <w:iCs/>
      <w:szCs w:val="20"/>
    </w:rPr>
  </w:style>
  <w:style w:type="paragraph" w:styleId="NoSpacing">
    <w:name w:val="No Spacing"/>
    <w:link w:val="NoSpacingChar"/>
    <w:uiPriority w:val="1"/>
    <w:qFormat/>
    <w:rsid w:val="00BD368D"/>
    <w:pPr>
      <w:spacing w:after="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368D"/>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975884"/>
    <w:rPr>
      <w:color w:val="605E5C"/>
      <w:shd w:val="clear" w:color="auto" w:fill="E1DFDD"/>
    </w:rPr>
  </w:style>
  <w:style w:type="table" w:customStyle="1" w:styleId="pptablecellsrightcolumns1">
    <w:name w:val="pptablecells right columns1"/>
    <w:basedOn w:val="TableNormal"/>
    <w:next w:val="TableGrid"/>
    <w:uiPriority w:val="59"/>
    <w:rsid w:val="00E45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3CF9"/>
    <w:pPr>
      <w:spacing w:after="0"/>
    </w:pPr>
    <w:rPr>
      <w:sz w:val="22"/>
    </w:rPr>
  </w:style>
  <w:style w:type="paragraph" w:customStyle="1" w:styleId="paragraph">
    <w:name w:val="paragraph"/>
    <w:basedOn w:val="Normal"/>
    <w:rsid w:val="00FC12B5"/>
    <w:pPr>
      <w:spacing w:before="100" w:beforeAutospacing="1" w:after="100" w:afterAutospacing="1"/>
    </w:pPr>
    <w:rPr>
      <w:rFonts w:eastAsia="Times New Roman"/>
      <w:sz w:val="24"/>
    </w:rPr>
  </w:style>
  <w:style w:type="character" w:customStyle="1" w:styleId="normaltextrun">
    <w:name w:val="normaltextrun"/>
    <w:basedOn w:val="DefaultParagraphFont"/>
    <w:rsid w:val="00FC12B5"/>
  </w:style>
  <w:style w:type="character" w:customStyle="1" w:styleId="eop">
    <w:name w:val="eop"/>
    <w:basedOn w:val="DefaultParagraphFont"/>
    <w:rsid w:val="00FC12B5"/>
  </w:style>
  <w:style w:type="character" w:customStyle="1" w:styleId="scxw60256891">
    <w:name w:val="scxw60256891"/>
    <w:basedOn w:val="DefaultParagraphFont"/>
    <w:rsid w:val="00FC12B5"/>
  </w:style>
  <w:style w:type="table" w:customStyle="1" w:styleId="TableGrid0">
    <w:name w:val="TableGrid"/>
    <w:rsid w:val="003101BE"/>
    <w:pPr>
      <w:spacing w:after="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FigureTitle">
    <w:name w:val="Figure Title"/>
    <w:basedOn w:val="Normal"/>
    <w:link w:val="FigureTitleChar"/>
    <w:rsid w:val="00470E7E"/>
    <w:pPr>
      <w:spacing w:after="0"/>
    </w:pPr>
    <w:rPr>
      <w:rFonts w:ascii="Calibri" w:eastAsia="Times New Roman" w:hAnsi="Calibri"/>
      <w:b/>
      <w:sz w:val="20"/>
      <w:lang w:bidi="en-US"/>
    </w:rPr>
  </w:style>
  <w:style w:type="character" w:customStyle="1" w:styleId="FigureTitleChar">
    <w:name w:val="Figure Title Char"/>
    <w:basedOn w:val="DefaultParagraphFont"/>
    <w:link w:val="FigureTitle"/>
    <w:rsid w:val="00470E7E"/>
    <w:rPr>
      <w:rFonts w:ascii="Calibri" w:eastAsia="Times New Roman" w:hAnsi="Calibri"/>
      <w:b/>
      <w:sz w:val="20"/>
      <w:lang w:bidi="en-US"/>
    </w:rPr>
  </w:style>
  <w:style w:type="paragraph" w:customStyle="1" w:styleId="figure">
    <w:name w:val="figure"/>
    <w:basedOn w:val="Normal"/>
    <w:autoRedefine/>
    <w:rsid w:val="00470E7E"/>
    <w:pPr>
      <w:widowControl w:val="0"/>
      <w:spacing w:before="60" w:after="60"/>
      <w:jc w:val="center"/>
    </w:pPr>
    <w:rPr>
      <w:rFonts w:eastAsia="Times New Roman"/>
      <w:b/>
      <w:color w:val="000000"/>
      <w:sz w:val="24"/>
    </w:rPr>
  </w:style>
  <w:style w:type="table" w:customStyle="1" w:styleId="TableProposalStyle">
    <w:name w:val="Table Proposal Style"/>
    <w:basedOn w:val="TableNormal"/>
    <w:rsid w:val="00AA51E1"/>
    <w:pPr>
      <w:spacing w:before="80" w:after="80"/>
    </w:pPr>
    <w:rPr>
      <w:rFonts w:ascii="Arial" w:eastAsia="Times New Roman" w:hAnsi="Arial"/>
      <w:color w:val="000000"/>
      <w:sz w:val="18"/>
      <w:szCs w:val="18"/>
    </w:rPr>
    <w:tblPr>
      <w:tblBorders>
        <w:insideH w:val="single" w:sz="2" w:space="0" w:color="73AFB6"/>
      </w:tblBorders>
    </w:tblPr>
    <w:tblStylePr w:type="firstRow">
      <w:pPr>
        <w:jc w:val="center"/>
      </w:pPr>
      <w:rPr>
        <w:rFonts w:ascii="Arial" w:hAnsi="Arial"/>
        <w:b/>
        <w:color w:val="356065"/>
        <w:sz w:val="18"/>
        <w:szCs w:val="18"/>
      </w:rPr>
      <w:tblPr/>
      <w:tcPr>
        <w:tcBorders>
          <w:top w:val="single" w:sz="12" w:space="0" w:color="73AFB6"/>
          <w:bottom w:val="single" w:sz="12" w:space="0" w:color="73AFB6"/>
        </w:tcBorders>
        <w:shd w:val="clear" w:color="auto" w:fill="FFF8E5"/>
        <w:vAlign w:val="center"/>
      </w:tcPr>
    </w:tblStylePr>
    <w:tblStylePr w:type="lastRow">
      <w:tblPr/>
      <w:tcPr>
        <w:tcBorders>
          <w:bottom w:val="single" w:sz="12" w:space="0" w:color="73AFB6"/>
        </w:tcBorders>
      </w:tcPr>
    </w:tblStylePr>
  </w:style>
  <w:style w:type="paragraph" w:customStyle="1" w:styleId="TableText">
    <w:name w:val="Table Text"/>
    <w:basedOn w:val="Normal"/>
    <w:rsid w:val="00AA51E1"/>
    <w:pPr>
      <w:spacing w:after="60"/>
      <w:jc w:val="both"/>
    </w:pPr>
    <w:rPr>
      <w:rFonts w:ascii="Arial Narrow" w:eastAsia="Times New Roman" w:hAnsi="Arial Narrow"/>
      <w:color w:val="000000"/>
      <w:sz w:val="20"/>
      <w:szCs w:val="20"/>
    </w:rPr>
  </w:style>
  <w:style w:type="paragraph" w:customStyle="1" w:styleId="TableHeading">
    <w:name w:val="Table Heading"/>
    <w:rsid w:val="00AA51E1"/>
    <w:pPr>
      <w:spacing w:before="60" w:after="60"/>
      <w:jc w:val="center"/>
    </w:pPr>
    <w:rPr>
      <w:rFonts w:ascii="Arial Narrow" w:eastAsia="Times New Roman" w:hAnsi="Arial Narrow"/>
      <w:b/>
      <w:bCs/>
      <w:color w:val="356065"/>
      <w:sz w:val="20"/>
      <w:szCs w:val="18"/>
    </w:rPr>
  </w:style>
  <w:style w:type="paragraph" w:customStyle="1" w:styleId="FPGTableTitle">
    <w:name w:val="FPG Table Title"/>
    <w:basedOn w:val="FPGTableText"/>
    <w:qFormat/>
    <w:rsid w:val="00A3076D"/>
    <w:pPr>
      <w:keepNext/>
      <w:jc w:val="center"/>
    </w:pPr>
    <w:rPr>
      <w:rFonts w:ascii="Times New Roman Bold" w:hAnsi="Times New Roman Bold" w:cs="Times New Roman"/>
      <w:color w:val="FFFFFF"/>
      <w:sz w:val="20"/>
    </w:rPr>
  </w:style>
  <w:style w:type="paragraph" w:customStyle="1" w:styleId="FPGTableBullet1">
    <w:name w:val="FPG Table Bullet 1"/>
    <w:basedOn w:val="Normal"/>
    <w:rsid w:val="00A3076D"/>
    <w:pPr>
      <w:numPr>
        <w:numId w:val="19"/>
      </w:numPr>
      <w:spacing w:before="20" w:after="20"/>
    </w:pPr>
    <w:rPr>
      <w:rFonts w:eastAsia="Times New Roman"/>
      <w:sz w:val="20"/>
      <w:szCs w:val="20"/>
    </w:rPr>
  </w:style>
  <w:style w:type="paragraph" w:customStyle="1" w:styleId="FPGTableBulletCheckmark">
    <w:name w:val="FPG Table Bullet Checkmark"/>
    <w:basedOn w:val="Normal"/>
    <w:rsid w:val="00A3076D"/>
    <w:pPr>
      <w:numPr>
        <w:numId w:val="18"/>
      </w:numPr>
      <w:suppressAutoHyphens/>
      <w:spacing w:before="20" w:after="20"/>
      <w:ind w:left="252" w:hanging="252"/>
    </w:pPr>
    <w:rPr>
      <w:rFonts w:eastAsia="Times New Roman" w:cs="Arial Narrow"/>
      <w:color w:val="000000"/>
      <w:sz w:val="20"/>
      <w:szCs w:val="18"/>
    </w:rPr>
  </w:style>
  <w:style w:type="paragraph" w:customStyle="1" w:styleId="FPGBodyText">
    <w:name w:val="FPG Body Text"/>
    <w:link w:val="FPGBodyTextChar"/>
    <w:qFormat/>
    <w:rsid w:val="00A3076D"/>
    <w:pPr>
      <w:spacing w:before="120"/>
      <w:jc w:val="both"/>
    </w:pPr>
    <w:rPr>
      <w:rFonts w:eastAsia="Times New Roman"/>
    </w:rPr>
  </w:style>
  <w:style w:type="character" w:customStyle="1" w:styleId="FPGBodyTextChar">
    <w:name w:val="FPG Body Text Char"/>
    <w:link w:val="FPGBodyText"/>
    <w:rsid w:val="00A3076D"/>
    <w:rPr>
      <w:rFonts w:eastAsia="Times New Roman"/>
    </w:rPr>
  </w:style>
  <w:style w:type="paragraph" w:styleId="CommentSubject">
    <w:name w:val="annotation subject"/>
    <w:basedOn w:val="CommentText"/>
    <w:next w:val="CommentText"/>
    <w:link w:val="CommentSubjectChar"/>
    <w:uiPriority w:val="99"/>
    <w:semiHidden/>
    <w:unhideWhenUsed/>
    <w:rsid w:val="006548B1"/>
    <w:pPr>
      <w:spacing w:after="12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6548B1"/>
    <w:rPr>
      <w:rFonts w:asciiTheme="minorHAnsi" w:hAnsiTheme="minorHAnsi" w:cstheme="minorBidi"/>
      <w:b/>
      <w:bCs/>
      <w:sz w:val="20"/>
      <w:szCs w:val="20"/>
    </w:rPr>
  </w:style>
  <w:style w:type="character" w:customStyle="1" w:styleId="JobTitle">
    <w:name w:val="Job Title"/>
    <w:qFormat/>
    <w:rsid w:val="008B343B"/>
    <w:rPr>
      <w:b/>
      <w:bCs/>
      <w:i/>
      <w:iCs/>
    </w:rPr>
  </w:style>
  <w:style w:type="paragraph" w:customStyle="1" w:styleId="Certs">
    <w:name w:val="Certs"/>
    <w:basedOn w:val="ListBullet"/>
    <w:qFormat/>
    <w:rsid w:val="008B343B"/>
    <w:pPr>
      <w:numPr>
        <w:numId w:val="0"/>
      </w:numPr>
      <w:tabs>
        <w:tab w:val="left" w:pos="360"/>
      </w:tabs>
      <w:spacing w:after="0"/>
      <w:ind w:left="360" w:hanging="360"/>
      <w:contextualSpacing w:val="0"/>
    </w:pPr>
    <w:rPr>
      <w:rFonts w:eastAsia="Times New Roman"/>
      <w:bCs/>
      <w:color w:val="00000A"/>
      <w:sz w:val="20"/>
      <w:szCs w:val="18"/>
      <w:lang w:val="en-GB"/>
    </w:rPr>
  </w:style>
  <w:style w:type="paragraph" w:customStyle="1" w:styleId="Job">
    <w:name w:val="Job"/>
    <w:basedOn w:val="Normal"/>
    <w:qFormat/>
    <w:rsid w:val="008B343B"/>
    <w:pPr>
      <w:spacing w:before="40" w:after="0"/>
      <w:jc w:val="both"/>
    </w:pPr>
    <w:rPr>
      <w:rFonts w:ascii="Garamond" w:eastAsia="Times New Roman" w:hAnsi="Garamond"/>
      <w:bCs/>
      <w:iCs/>
      <w:color w:val="00000A"/>
      <w:szCs w:val="20"/>
    </w:rPr>
  </w:style>
  <w:style w:type="paragraph" w:customStyle="1" w:styleId="Sectionheader">
    <w:name w:val="Section header"/>
    <w:basedOn w:val="Normal"/>
    <w:qFormat/>
    <w:rsid w:val="008B343B"/>
    <w:pPr>
      <w:pBdr>
        <w:top w:val="single" w:sz="4" w:space="2" w:color="00000A"/>
        <w:bottom w:val="single" w:sz="12" w:space="2" w:color="00000A"/>
      </w:pBdr>
      <w:shd w:val="clear" w:color="auto" w:fill="F2F2F2"/>
      <w:spacing w:before="160" w:after="160"/>
      <w:jc w:val="center"/>
    </w:pPr>
    <w:rPr>
      <w:rFonts w:ascii="Garamond" w:eastAsia="MS Mincho" w:hAnsi="Garamond" w:cs="Courier New"/>
      <w:b/>
      <w:bCs/>
      <w:color w:val="00000A"/>
      <w:spacing w:val="20"/>
      <w:sz w:val="28"/>
      <w:szCs w:val="28"/>
    </w:rPr>
  </w:style>
  <w:style w:type="paragraph" w:customStyle="1" w:styleId="Employername">
    <w:name w:val="Employer name"/>
    <w:basedOn w:val="Normal"/>
    <w:qFormat/>
    <w:rsid w:val="008B343B"/>
    <w:pPr>
      <w:spacing w:after="0"/>
      <w:ind w:left="-72"/>
      <w:jc w:val="both"/>
    </w:pPr>
    <w:rPr>
      <w:rFonts w:ascii="Garamond" w:eastAsia="Times New Roman" w:hAnsi="Garamond"/>
      <w:color w:val="00000A"/>
      <w:szCs w:val="20"/>
    </w:rPr>
  </w:style>
  <w:style w:type="paragraph" w:customStyle="1" w:styleId="Daterightjustified">
    <w:name w:val="Date right justified"/>
    <w:basedOn w:val="Normal"/>
    <w:qFormat/>
    <w:rsid w:val="008B343B"/>
    <w:pPr>
      <w:spacing w:after="0"/>
      <w:jc w:val="right"/>
    </w:pPr>
    <w:rPr>
      <w:rFonts w:ascii="Garamond" w:eastAsia="Times New Roman" w:hAnsi="Garamond"/>
      <w:color w:val="00000A"/>
      <w:szCs w:val="20"/>
    </w:rPr>
  </w:style>
  <w:style w:type="paragraph" w:customStyle="1" w:styleId="FrameContents">
    <w:name w:val="Frame Contents"/>
    <w:basedOn w:val="Normal"/>
    <w:qFormat/>
    <w:rsid w:val="008B343B"/>
    <w:pPr>
      <w:spacing w:after="0"/>
    </w:pPr>
    <w:rPr>
      <w:rFonts w:ascii="Arial" w:eastAsia="Calibri" w:hAnsi="Arial"/>
      <w:color w:val="00000A"/>
      <w:sz w:val="20"/>
      <w:szCs w:val="22"/>
    </w:rPr>
  </w:style>
  <w:style w:type="paragraph" w:styleId="ListBullet">
    <w:name w:val="List Bullet"/>
    <w:basedOn w:val="Normal"/>
    <w:uiPriority w:val="99"/>
    <w:semiHidden/>
    <w:unhideWhenUsed/>
    <w:rsid w:val="008B343B"/>
    <w:pPr>
      <w:numPr>
        <w:numId w:val="20"/>
      </w:numPr>
      <w:contextualSpacing/>
    </w:pPr>
  </w:style>
  <w:style w:type="numbering" w:customStyle="1" w:styleId="ImportedStyle9">
    <w:name w:val="Imported Style 9"/>
    <w:rsid w:val="000357FA"/>
    <w:pPr>
      <w:numPr>
        <w:numId w:val="21"/>
      </w:numPr>
    </w:pPr>
  </w:style>
  <w:style w:type="numbering" w:customStyle="1" w:styleId="ImportedStyle91">
    <w:name w:val="Imported Style 91"/>
    <w:rsid w:val="000357FA"/>
    <w:pPr>
      <w:numPr>
        <w:numId w:val="7"/>
      </w:numPr>
    </w:pPr>
  </w:style>
  <w:style w:type="paragraph" w:customStyle="1" w:styleId="TechnufTableBullet2">
    <w:name w:val="Technuf_Table Bullet 2"/>
    <w:basedOn w:val="Normal"/>
    <w:uiPriority w:val="3"/>
    <w:qFormat/>
    <w:rsid w:val="00E37CCC"/>
    <w:pPr>
      <w:spacing w:after="40"/>
      <w:ind w:left="576" w:right="43" w:hanging="288"/>
    </w:pPr>
    <w:rPr>
      <w:rFonts w:ascii="Arial" w:hAnsi="Arial"/>
      <w:sz w:val="20"/>
    </w:rPr>
  </w:style>
  <w:style w:type="paragraph" w:customStyle="1" w:styleId="TechnufTableBullet3">
    <w:name w:val="Technuf_Table Bullet 3"/>
    <w:basedOn w:val="Normal"/>
    <w:uiPriority w:val="3"/>
    <w:qFormat/>
    <w:rsid w:val="00E37CCC"/>
    <w:pPr>
      <w:spacing w:after="40"/>
      <w:ind w:left="720" w:right="43" w:hanging="288"/>
    </w:pPr>
    <w:rPr>
      <w:rFonts w:ascii="Arial" w:hAnsi="Arial"/>
      <w:sz w:val="20"/>
    </w:rPr>
  </w:style>
  <w:style w:type="paragraph" w:customStyle="1" w:styleId="TechnufResSubhead">
    <w:name w:val="Technuf_Res_Subhead"/>
    <w:basedOn w:val="Normal"/>
    <w:uiPriority w:val="6"/>
    <w:qFormat/>
    <w:rsid w:val="00E37CCC"/>
    <w:pPr>
      <w:widowControl w:val="0"/>
      <w:shd w:val="clear" w:color="auto" w:fill="D9D9D9"/>
      <w:spacing w:before="40" w:after="40"/>
      <w:ind w:left="43" w:right="43"/>
      <w:jc w:val="center"/>
    </w:pPr>
    <w:rPr>
      <w:b/>
      <w:sz w:val="24"/>
      <w:lang w:val="es-PE"/>
    </w:rPr>
  </w:style>
  <w:style w:type="paragraph" w:customStyle="1" w:styleId="TechnufResText">
    <w:name w:val="Technuf_Res_Text"/>
    <w:basedOn w:val="Normal"/>
    <w:uiPriority w:val="6"/>
    <w:qFormat/>
    <w:rsid w:val="00E37CCC"/>
    <w:pPr>
      <w:widowControl w:val="0"/>
      <w:spacing w:before="40"/>
      <w:ind w:right="43"/>
      <w:jc w:val="both"/>
    </w:pPr>
    <w:rPr>
      <w:sz w:val="24"/>
    </w:rPr>
  </w:style>
  <w:style w:type="paragraph" w:customStyle="1" w:styleId="TechnufResBullet1">
    <w:name w:val="Technuf_Res_Bullet 1"/>
    <w:basedOn w:val="TechnufResText"/>
    <w:uiPriority w:val="6"/>
    <w:qFormat/>
    <w:rsid w:val="00E37CCC"/>
    <w:pPr>
      <w:ind w:left="288" w:right="0" w:hanging="288"/>
      <w:contextualSpacing/>
    </w:pPr>
  </w:style>
  <w:style w:type="paragraph" w:customStyle="1" w:styleId="TechnufResBullet2">
    <w:name w:val="Technuf_Res_Bullet 2"/>
    <w:basedOn w:val="TechnufResBullet1"/>
    <w:uiPriority w:val="6"/>
    <w:qFormat/>
    <w:rsid w:val="00E37CCC"/>
    <w:pPr>
      <w:spacing w:before="0"/>
      <w:ind w:left="576"/>
    </w:pPr>
    <w:rPr>
      <w:lang w:val="es-PE"/>
    </w:rPr>
  </w:style>
  <w:style w:type="paragraph" w:customStyle="1" w:styleId="TechnufResCompany">
    <w:name w:val="Technuf_Res_Company"/>
    <w:uiPriority w:val="6"/>
    <w:qFormat/>
    <w:rsid w:val="00E37CCC"/>
    <w:pPr>
      <w:tabs>
        <w:tab w:val="right" w:pos="9360"/>
      </w:tabs>
      <w:spacing w:after="0"/>
    </w:pPr>
    <w:rPr>
      <w:b/>
    </w:rPr>
  </w:style>
  <w:style w:type="paragraph" w:customStyle="1" w:styleId="TechnufResPosition">
    <w:name w:val="Technuf_Res_Position"/>
    <w:uiPriority w:val="6"/>
    <w:qFormat/>
    <w:rsid w:val="00E37CCC"/>
    <w:pPr>
      <w:spacing w:after="0"/>
    </w:pPr>
    <w:rPr>
      <w:b/>
      <w:i/>
    </w:rPr>
  </w:style>
  <w:style w:type="paragraph" w:customStyle="1" w:styleId="TechnufHeading1">
    <w:name w:val="Technuf_Heading 1"/>
    <w:basedOn w:val="Heading1"/>
    <w:qFormat/>
    <w:rsid w:val="00E37CCC"/>
    <w:pPr>
      <w:numPr>
        <w:numId w:val="22"/>
      </w:numPr>
      <w:spacing w:before="0" w:after="60"/>
    </w:pPr>
    <w:rPr>
      <w:rFonts w:ascii="Times New Roman" w:hAnsi="Times New Roman"/>
      <w:color w:val="11568C" w:themeColor="accent6"/>
      <w:sz w:val="28"/>
    </w:rPr>
  </w:style>
  <w:style w:type="paragraph" w:customStyle="1" w:styleId="TechnufResume">
    <w:name w:val="Technuf_Resume"/>
    <w:basedOn w:val="Normal"/>
    <w:uiPriority w:val="6"/>
    <w:qFormat/>
    <w:rsid w:val="00E37CCC"/>
    <w:pPr>
      <w:keepNext/>
      <w:widowControl w:val="0"/>
      <w:pBdr>
        <w:top w:val="single" w:sz="2" w:space="1" w:color="11568C" w:themeColor="accent6"/>
        <w:bottom w:val="single" w:sz="2" w:space="1" w:color="11568C" w:themeColor="accent6"/>
        <w:between w:val="single" w:sz="2" w:space="1" w:color="D0D8DC" w:themeColor="accent4"/>
      </w:pBdr>
      <w:shd w:val="clear" w:color="auto" w:fill="11568C" w:themeFill="accent6"/>
      <w:spacing w:after="0"/>
      <w:ind w:left="43" w:right="43"/>
      <w:jc w:val="center"/>
    </w:pPr>
    <w:rPr>
      <w:b/>
      <w:smallCaps/>
      <w:color w:val="FFFFFF" w:themeColor="background1"/>
      <w:sz w:val="24"/>
    </w:rPr>
  </w:style>
  <w:style w:type="paragraph" w:customStyle="1" w:styleId="PropOpsBodyText">
    <w:name w:val="PropOps_BodyText"/>
    <w:basedOn w:val="Normal"/>
    <w:qFormat/>
    <w:rsid w:val="00B73C19"/>
    <w:pPr>
      <w:jc w:val="both"/>
    </w:pPr>
    <w:rPr>
      <w:sz w:val="24"/>
    </w:rPr>
  </w:style>
  <w:style w:type="paragraph" w:customStyle="1" w:styleId="PropOpsSpacer">
    <w:name w:val="PropOps_Spacer"/>
    <w:basedOn w:val="Header"/>
    <w:qFormat/>
    <w:rsid w:val="00B73C19"/>
    <w:pPr>
      <w:tabs>
        <w:tab w:val="clear" w:pos="4680"/>
        <w:tab w:val="clear" w:pos="9360"/>
      </w:tabs>
      <w:ind w:left="0"/>
    </w:pPr>
    <w:rPr>
      <w:rFonts w:ascii="Arial" w:hAnsi="Arial"/>
      <w:sz w:val="10"/>
    </w:rPr>
  </w:style>
  <w:style w:type="paragraph" w:customStyle="1" w:styleId="PropOpsIntroHeading">
    <w:name w:val="PropOps_Intro Heading"/>
    <w:basedOn w:val="Normal"/>
    <w:link w:val="PropOpsIntroHeadingChar"/>
    <w:uiPriority w:val="1"/>
    <w:qFormat/>
    <w:rsid w:val="00B73C19"/>
    <w:pPr>
      <w:spacing w:before="120"/>
      <w:ind w:left="14"/>
      <w:contextualSpacing/>
    </w:pPr>
    <w:rPr>
      <w:b/>
      <w:sz w:val="24"/>
    </w:rPr>
  </w:style>
  <w:style w:type="paragraph" w:customStyle="1" w:styleId="PropOpsFocusBoxText">
    <w:name w:val="PropOps_Focus Box Text"/>
    <w:basedOn w:val="Normal"/>
    <w:uiPriority w:val="5"/>
    <w:qFormat/>
    <w:rsid w:val="00B73C19"/>
    <w:pPr>
      <w:spacing w:after="60"/>
      <w:ind w:left="14"/>
    </w:pPr>
    <w:rPr>
      <w:i/>
      <w:sz w:val="24"/>
    </w:rPr>
  </w:style>
  <w:style w:type="paragraph" w:customStyle="1" w:styleId="PropOpsBullet1">
    <w:name w:val="PropOps_Bullet 1"/>
    <w:basedOn w:val="PropOpsBodyText"/>
    <w:uiPriority w:val="2"/>
    <w:qFormat/>
    <w:rsid w:val="00B73C19"/>
    <w:pPr>
      <w:numPr>
        <w:numId w:val="23"/>
      </w:numPr>
      <w:spacing w:after="0"/>
      <w:ind w:left="360"/>
    </w:pPr>
  </w:style>
  <w:style w:type="paragraph" w:customStyle="1" w:styleId="PropOpsBullet2">
    <w:name w:val="PropOps_Bullet 2"/>
    <w:basedOn w:val="PropOpsBodyText"/>
    <w:uiPriority w:val="2"/>
    <w:qFormat/>
    <w:rsid w:val="00B73C19"/>
    <w:pPr>
      <w:numPr>
        <w:numId w:val="24"/>
      </w:numPr>
      <w:spacing w:after="0"/>
      <w:ind w:left="720"/>
    </w:pPr>
  </w:style>
  <w:style w:type="paragraph" w:customStyle="1" w:styleId="PropOpsBullet3">
    <w:name w:val="PropOps_Bullet 3"/>
    <w:basedOn w:val="PropOpsBodyText"/>
    <w:uiPriority w:val="2"/>
    <w:qFormat/>
    <w:rsid w:val="00B73C19"/>
    <w:pPr>
      <w:numPr>
        <w:numId w:val="25"/>
      </w:numPr>
      <w:spacing w:after="0"/>
      <w:ind w:left="1080"/>
    </w:pPr>
  </w:style>
  <w:style w:type="paragraph" w:customStyle="1" w:styleId="PropOpsTableText">
    <w:name w:val="PropOps_Table Text"/>
    <w:uiPriority w:val="3"/>
    <w:qFormat/>
    <w:rsid w:val="00B73C19"/>
    <w:pPr>
      <w:spacing w:before="40" w:after="0"/>
      <w:ind w:left="43" w:right="43"/>
    </w:pPr>
    <w:rPr>
      <w:rFonts w:ascii="Arial" w:hAnsi="Arial"/>
      <w:sz w:val="20"/>
    </w:rPr>
  </w:style>
  <w:style w:type="paragraph" w:customStyle="1" w:styleId="PropOpsTableBullet1">
    <w:name w:val="PropOps_Table Bullet 1"/>
    <w:basedOn w:val="PropOpsTableText"/>
    <w:uiPriority w:val="3"/>
    <w:qFormat/>
    <w:rsid w:val="00B73C19"/>
    <w:pPr>
      <w:numPr>
        <w:numId w:val="31"/>
      </w:numPr>
      <w:spacing w:before="0"/>
      <w:ind w:left="259" w:hanging="216"/>
    </w:pPr>
  </w:style>
  <w:style w:type="paragraph" w:customStyle="1" w:styleId="PropOpsTableBullet2">
    <w:name w:val="PropOps_Table Bullet 2"/>
    <w:basedOn w:val="PropOpsTableBullet1"/>
    <w:uiPriority w:val="3"/>
    <w:qFormat/>
    <w:rsid w:val="00B73C19"/>
    <w:pPr>
      <w:numPr>
        <w:numId w:val="32"/>
      </w:numPr>
      <w:ind w:left="476" w:hanging="270"/>
    </w:pPr>
  </w:style>
  <w:style w:type="paragraph" w:customStyle="1" w:styleId="PropOpsTableBullet3">
    <w:name w:val="PropOps_Table Bullet 3"/>
    <w:basedOn w:val="PropOpsTableBullet1"/>
    <w:uiPriority w:val="3"/>
    <w:qFormat/>
    <w:rsid w:val="00B73C19"/>
    <w:pPr>
      <w:numPr>
        <w:numId w:val="33"/>
      </w:numPr>
      <w:ind w:left="746" w:hanging="270"/>
    </w:pPr>
  </w:style>
  <w:style w:type="paragraph" w:customStyle="1" w:styleId="PropOpsTableNumberBullet">
    <w:name w:val="PropOps_Table Number Bullet"/>
    <w:basedOn w:val="PropOpsTableText"/>
    <w:uiPriority w:val="3"/>
    <w:qFormat/>
    <w:rsid w:val="00B73C19"/>
    <w:pPr>
      <w:numPr>
        <w:numId w:val="34"/>
      </w:numPr>
      <w:spacing w:after="40"/>
      <w:ind w:left="259" w:hanging="216"/>
      <w:contextualSpacing/>
    </w:pPr>
  </w:style>
  <w:style w:type="paragraph" w:customStyle="1" w:styleId="PropOpsGraphicPlaceholder">
    <w:name w:val="PropOps_Graphic Placeholder"/>
    <w:basedOn w:val="PropOpsBodyText"/>
    <w:uiPriority w:val="5"/>
    <w:qFormat/>
    <w:rsid w:val="00B73C19"/>
    <w:pPr>
      <w:keepNext/>
      <w:spacing w:after="0"/>
      <w:contextualSpacing/>
      <w:jc w:val="center"/>
    </w:pPr>
  </w:style>
  <w:style w:type="paragraph" w:customStyle="1" w:styleId="PropOpsFocusBoxHeading">
    <w:name w:val="PropOps_Focus Box Heading"/>
    <w:basedOn w:val="PropOpsIntroHeading"/>
    <w:uiPriority w:val="5"/>
    <w:qFormat/>
    <w:rsid w:val="00B73C19"/>
    <w:pPr>
      <w:spacing w:before="0" w:after="0"/>
      <w:jc w:val="center"/>
    </w:pPr>
    <w:rPr>
      <w:i/>
    </w:rPr>
  </w:style>
  <w:style w:type="character" w:customStyle="1" w:styleId="PropOpsIntroHeadingChar">
    <w:name w:val="PropOps_Intro Heading Char"/>
    <w:basedOn w:val="DefaultParagraphFont"/>
    <w:link w:val="PropOpsIntroHeading"/>
    <w:uiPriority w:val="1"/>
    <w:rsid w:val="00B73C19"/>
    <w:rPr>
      <w:b/>
    </w:rPr>
  </w:style>
  <w:style w:type="paragraph" w:customStyle="1" w:styleId="PropOpsPPTableText">
    <w:name w:val="PropOps_PP Table_Text"/>
    <w:basedOn w:val="PropOpsTableText"/>
    <w:uiPriority w:val="6"/>
    <w:qFormat/>
    <w:rsid w:val="00B73C19"/>
    <w:pPr>
      <w:contextualSpacing/>
    </w:pPr>
  </w:style>
  <w:style w:type="paragraph" w:customStyle="1" w:styleId="PropOpsFocusBoxBullet">
    <w:name w:val="PropOps_Focus Box Bullet"/>
    <w:basedOn w:val="PropOpsFocusBoxText"/>
    <w:uiPriority w:val="5"/>
    <w:qFormat/>
    <w:rsid w:val="00B73C19"/>
    <w:pPr>
      <w:numPr>
        <w:numId w:val="29"/>
      </w:numPr>
      <w:contextualSpacing/>
    </w:pPr>
  </w:style>
  <w:style w:type="paragraph" w:customStyle="1" w:styleId="PropOpsResSubhead">
    <w:name w:val="PropOps_Res_Subhead"/>
    <w:basedOn w:val="PropOpsPPTableText"/>
    <w:uiPriority w:val="6"/>
    <w:qFormat/>
    <w:rsid w:val="00B73C19"/>
    <w:pPr>
      <w:shd w:val="clear" w:color="auto" w:fill="D9D9D9"/>
      <w:jc w:val="center"/>
    </w:pPr>
    <w:rPr>
      <w:rFonts w:ascii="Times New Roman" w:hAnsi="Times New Roman"/>
      <w:b/>
      <w:sz w:val="24"/>
    </w:rPr>
  </w:style>
  <w:style w:type="paragraph" w:customStyle="1" w:styleId="PropOpsResText">
    <w:name w:val="PropOps_Res_Text"/>
    <w:basedOn w:val="PropOpsPPTableText"/>
    <w:uiPriority w:val="6"/>
    <w:qFormat/>
    <w:rsid w:val="00B73C19"/>
    <w:pPr>
      <w:spacing w:after="120"/>
      <w:ind w:left="0"/>
      <w:contextualSpacing w:val="0"/>
      <w:jc w:val="both"/>
    </w:pPr>
    <w:rPr>
      <w:rFonts w:ascii="Times New Roman" w:hAnsi="Times New Roman"/>
      <w:sz w:val="24"/>
    </w:rPr>
  </w:style>
  <w:style w:type="paragraph" w:customStyle="1" w:styleId="PropOpsResBullet1">
    <w:name w:val="PropOps_Res_Bullet 1"/>
    <w:basedOn w:val="PropOpsResText"/>
    <w:uiPriority w:val="6"/>
    <w:qFormat/>
    <w:rsid w:val="00B73C19"/>
    <w:pPr>
      <w:ind w:left="288" w:right="0" w:hanging="288"/>
      <w:contextualSpacing/>
    </w:pPr>
  </w:style>
  <w:style w:type="paragraph" w:customStyle="1" w:styleId="PropOpsResBullet2">
    <w:name w:val="PropOps_Res_Bullet 2"/>
    <w:basedOn w:val="PropOpsResBullet1"/>
    <w:uiPriority w:val="6"/>
    <w:qFormat/>
    <w:rsid w:val="00B73C19"/>
    <w:pPr>
      <w:ind w:left="432"/>
    </w:pPr>
    <w:rPr>
      <w:lang w:val="es-PE"/>
    </w:rPr>
  </w:style>
  <w:style w:type="paragraph" w:customStyle="1" w:styleId="PropOpsResCompany">
    <w:name w:val="PropOps_Res_Company"/>
    <w:uiPriority w:val="6"/>
    <w:qFormat/>
    <w:rsid w:val="00B73C19"/>
    <w:pPr>
      <w:tabs>
        <w:tab w:val="right" w:pos="9360"/>
      </w:tabs>
      <w:spacing w:after="0"/>
    </w:pPr>
    <w:rPr>
      <w:b/>
    </w:rPr>
  </w:style>
  <w:style w:type="paragraph" w:customStyle="1" w:styleId="PropOpsResPosition">
    <w:name w:val="PropOps_Res_Position"/>
    <w:uiPriority w:val="6"/>
    <w:qFormat/>
    <w:rsid w:val="00B73C19"/>
    <w:rPr>
      <w:b/>
      <w:i/>
    </w:rPr>
  </w:style>
  <w:style w:type="paragraph" w:customStyle="1" w:styleId="PropOpsPPText">
    <w:name w:val="PropOps_PP Text"/>
    <w:basedOn w:val="PropOpsPPTableText"/>
    <w:next w:val="PropOpsBodyText"/>
    <w:uiPriority w:val="6"/>
    <w:qFormat/>
    <w:rsid w:val="00B73C19"/>
    <w:pPr>
      <w:spacing w:before="0" w:after="120"/>
      <w:ind w:left="0" w:right="0"/>
      <w:contextualSpacing w:val="0"/>
      <w:jc w:val="both"/>
    </w:pPr>
    <w:rPr>
      <w:rFonts w:ascii="Times New Roman" w:hAnsi="Times New Roman"/>
      <w:sz w:val="24"/>
    </w:rPr>
  </w:style>
  <w:style w:type="paragraph" w:customStyle="1" w:styleId="PropOpsBullet1Last">
    <w:name w:val="PropOps_Bullet 1 Last"/>
    <w:basedOn w:val="PropOpsBullet1"/>
    <w:uiPriority w:val="2"/>
    <w:qFormat/>
    <w:rsid w:val="00B73C19"/>
    <w:pPr>
      <w:spacing w:after="120"/>
    </w:pPr>
  </w:style>
  <w:style w:type="paragraph" w:customStyle="1" w:styleId="PropOpsBullet2Last">
    <w:name w:val="PropOps_Bullet 2 Last"/>
    <w:basedOn w:val="PropOpsBullet2"/>
    <w:uiPriority w:val="2"/>
    <w:qFormat/>
    <w:rsid w:val="00B73C19"/>
    <w:pPr>
      <w:spacing w:after="120"/>
    </w:pPr>
  </w:style>
  <w:style w:type="paragraph" w:customStyle="1" w:styleId="PropOpsBullet3Last">
    <w:name w:val="PropOps_Bullet 3 Last"/>
    <w:basedOn w:val="PropOpsBullet3"/>
    <w:uiPriority w:val="2"/>
    <w:qFormat/>
    <w:rsid w:val="00B73C19"/>
    <w:pPr>
      <w:spacing w:after="120"/>
    </w:pPr>
  </w:style>
  <w:style w:type="paragraph" w:customStyle="1" w:styleId="PropOpsHeading1">
    <w:name w:val="PropOps_Heading 1"/>
    <w:basedOn w:val="Heading1"/>
    <w:qFormat/>
    <w:rsid w:val="0028015B"/>
    <w:pPr>
      <w:numPr>
        <w:numId w:val="0"/>
      </w:numPr>
      <w:spacing w:before="0" w:after="60"/>
      <w:ind w:left="720" w:hanging="360"/>
    </w:pPr>
    <w:rPr>
      <w:rFonts w:ascii="Times New Roman" w:hAnsi="Times New Roman"/>
      <w:color w:val="11568C" w:themeColor="accent6"/>
      <w:sz w:val="24"/>
    </w:rPr>
  </w:style>
  <w:style w:type="paragraph" w:customStyle="1" w:styleId="PropOpsHeading2">
    <w:name w:val="PropOps_Heading 2"/>
    <w:basedOn w:val="Heading2"/>
    <w:qFormat/>
    <w:rsid w:val="00B73C19"/>
    <w:pPr>
      <w:numPr>
        <w:numId w:val="1"/>
      </w:numPr>
      <w:spacing w:after="0"/>
    </w:pPr>
    <w:rPr>
      <w:rFonts w:ascii="Times New Roman Bold" w:hAnsi="Times New Roman Bold"/>
      <w:smallCaps/>
      <w:sz w:val="24"/>
    </w:rPr>
  </w:style>
  <w:style w:type="paragraph" w:customStyle="1" w:styleId="PropOpsHeading3">
    <w:name w:val="PropOps_Heading 3"/>
    <w:basedOn w:val="Heading3"/>
    <w:qFormat/>
    <w:rsid w:val="00E7231D"/>
    <w:pPr>
      <w:numPr>
        <w:numId w:val="1"/>
      </w:numPr>
      <w:spacing w:after="0"/>
      <w:ind w:left="360"/>
    </w:pPr>
    <w:rPr>
      <w:i w:val="0"/>
      <w:sz w:val="24"/>
    </w:rPr>
  </w:style>
  <w:style w:type="paragraph" w:customStyle="1" w:styleId="PropOpsHeading4">
    <w:name w:val="PropOps_Heading 4"/>
    <w:basedOn w:val="Heading4"/>
    <w:qFormat/>
    <w:rsid w:val="00B73C19"/>
    <w:pPr>
      <w:numPr>
        <w:numId w:val="1"/>
      </w:numPr>
      <w:spacing w:after="0"/>
    </w:pPr>
    <w:rPr>
      <w:rFonts w:ascii="Times New Roman" w:hAnsi="Times New Roman"/>
      <w:sz w:val="24"/>
    </w:rPr>
  </w:style>
  <w:style w:type="paragraph" w:customStyle="1" w:styleId="PropOpsHeading5">
    <w:name w:val="PropOps_Heading 5"/>
    <w:basedOn w:val="Heading5"/>
    <w:qFormat/>
    <w:rsid w:val="00B73C19"/>
    <w:pPr>
      <w:numPr>
        <w:numId w:val="1"/>
      </w:numPr>
      <w:spacing w:after="0"/>
    </w:pPr>
    <w:rPr>
      <w:b w:val="0"/>
      <w:sz w:val="24"/>
    </w:rPr>
  </w:style>
  <w:style w:type="paragraph" w:customStyle="1" w:styleId="PropOpsBannerBox">
    <w:name w:val="PropOps_Banner Box"/>
    <w:basedOn w:val="PropOpsBodyText"/>
    <w:qFormat/>
    <w:rsid w:val="00B73C19"/>
    <w:pPr>
      <w:pBdr>
        <w:top w:val="single" w:sz="4" w:space="1" w:color="455560" w:themeColor="accent2"/>
        <w:left w:val="single" w:sz="4" w:space="3" w:color="455560" w:themeColor="accent2"/>
        <w:bottom w:val="single" w:sz="4" w:space="3" w:color="455560" w:themeColor="accent2"/>
        <w:right w:val="single" w:sz="4" w:space="3" w:color="455560" w:themeColor="accent2"/>
      </w:pBdr>
      <w:shd w:val="clear" w:color="auto" w:fill="C0DFF7" w:themeFill="accent6" w:themeFillTint="33"/>
      <w:spacing w:before="60" w:after="60"/>
      <w:ind w:left="72" w:right="72"/>
      <w:jc w:val="center"/>
    </w:pPr>
    <w:rPr>
      <w:i/>
      <w:color w:val="000000" w:themeColor="text1"/>
    </w:rPr>
  </w:style>
  <w:style w:type="paragraph" w:customStyle="1" w:styleId="PropOpsNumberBullet">
    <w:name w:val="PropOps_Number Bullet"/>
    <w:basedOn w:val="PropOpsBodyText"/>
    <w:uiPriority w:val="2"/>
    <w:qFormat/>
    <w:rsid w:val="00B73C19"/>
    <w:pPr>
      <w:numPr>
        <w:numId w:val="26"/>
      </w:numPr>
      <w:spacing w:before="120" w:after="0"/>
      <w:ind w:left="360"/>
      <w:contextualSpacing/>
    </w:pPr>
  </w:style>
  <w:style w:type="paragraph" w:customStyle="1" w:styleId="PropOpsLetterBullet">
    <w:name w:val="PropOps_Letter Bullet"/>
    <w:basedOn w:val="PropOpsNumberBullet"/>
    <w:uiPriority w:val="2"/>
    <w:qFormat/>
    <w:rsid w:val="00B73C19"/>
    <w:pPr>
      <w:numPr>
        <w:numId w:val="27"/>
      </w:numPr>
      <w:spacing w:before="0"/>
      <w:ind w:left="720"/>
      <w:contextualSpacing w:val="0"/>
    </w:pPr>
  </w:style>
  <w:style w:type="paragraph" w:customStyle="1" w:styleId="PropOpsRomanNumBullet">
    <w:name w:val="PropOps_Roman Num Bullet"/>
    <w:basedOn w:val="PropOpsNumberBullet"/>
    <w:uiPriority w:val="2"/>
    <w:qFormat/>
    <w:rsid w:val="00B73C19"/>
    <w:pPr>
      <w:numPr>
        <w:numId w:val="28"/>
      </w:numPr>
      <w:spacing w:before="0" w:after="120"/>
      <w:ind w:left="1080" w:hanging="180"/>
    </w:pPr>
  </w:style>
  <w:style w:type="paragraph" w:customStyle="1" w:styleId="PropOpsThemeStatement">
    <w:name w:val="PropOps_Theme Statement"/>
    <w:basedOn w:val="PropOpsBodyText"/>
    <w:qFormat/>
    <w:rsid w:val="00B73C19"/>
    <w:pPr>
      <w:spacing w:after="0"/>
      <w:jc w:val="left"/>
      <w:textboxTightWrap w:val="allLines"/>
    </w:pPr>
    <w:rPr>
      <w:i/>
      <w:color w:val="11568C"/>
    </w:rPr>
  </w:style>
  <w:style w:type="paragraph" w:customStyle="1" w:styleId="PropOpsFigureCaption">
    <w:name w:val="PropOps_Figure Caption"/>
    <w:basedOn w:val="Normal"/>
    <w:qFormat/>
    <w:rsid w:val="00B73C19"/>
    <w:pPr>
      <w:jc w:val="center"/>
    </w:pPr>
    <w:rPr>
      <w:i/>
      <w:sz w:val="24"/>
    </w:rPr>
  </w:style>
  <w:style w:type="paragraph" w:customStyle="1" w:styleId="PropOpsTableCaption">
    <w:name w:val="PropOps_Table Caption"/>
    <w:basedOn w:val="PropOpsFigureCaption"/>
    <w:qFormat/>
    <w:rsid w:val="00B73C19"/>
    <w:pPr>
      <w:spacing w:after="40"/>
    </w:pPr>
  </w:style>
  <w:style w:type="paragraph" w:customStyle="1" w:styleId="PropOpsFocusBoxBulletB">
    <w:name w:val="PropOps_Focus Box Bullet_B"/>
    <w:basedOn w:val="Normal"/>
    <w:uiPriority w:val="5"/>
    <w:unhideWhenUsed/>
    <w:qFormat/>
    <w:rsid w:val="00B73C19"/>
    <w:pPr>
      <w:numPr>
        <w:numId w:val="30"/>
      </w:numPr>
      <w:shd w:val="clear" w:color="auto" w:fill="455560" w:themeFill="accent2"/>
      <w:spacing w:after="60"/>
      <w:ind w:left="259" w:hanging="216"/>
      <w:contextualSpacing/>
    </w:pPr>
    <w:rPr>
      <w:i/>
      <w:color w:val="FFFFFF" w:themeColor="background1"/>
      <w:sz w:val="24"/>
    </w:rPr>
  </w:style>
  <w:style w:type="table" w:customStyle="1" w:styleId="PropOpsPastPerformanceTableB">
    <w:name w:val="PropOps_Past Performance Table_B"/>
    <w:basedOn w:val="TableNormal"/>
    <w:uiPriority w:val="99"/>
    <w:rsid w:val="00B73C19"/>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D9D9D9" w:themeFill="accent5"/>
      </w:tcPr>
    </w:tblStylePr>
  </w:style>
  <w:style w:type="paragraph" w:customStyle="1" w:styleId="PropOpsPPHeadingB">
    <w:name w:val="PropOps_PP Heading_B"/>
    <w:basedOn w:val="Normal"/>
    <w:uiPriority w:val="6"/>
    <w:unhideWhenUsed/>
    <w:rsid w:val="00B73C19"/>
    <w:pPr>
      <w:keepNext/>
      <w:widowControl w:val="0"/>
      <w:pBdr>
        <w:top w:val="single" w:sz="2" w:space="1" w:color="11568C" w:themeColor="accent6"/>
        <w:bottom w:val="single" w:sz="2" w:space="1" w:color="11568C" w:themeColor="accent6"/>
        <w:between w:val="single" w:sz="2" w:space="1" w:color="D0D8DC" w:themeColor="accent4"/>
      </w:pBdr>
      <w:shd w:val="clear" w:color="auto" w:fill="11568C" w:themeFill="accent6"/>
      <w:spacing w:after="0"/>
      <w:ind w:left="43" w:right="43"/>
      <w:jc w:val="center"/>
    </w:pPr>
    <w:rPr>
      <w:rFonts w:ascii="Arial Bold" w:hAnsi="Arial Bold"/>
      <w:b/>
      <w:smallCaps/>
      <w:color w:val="FFFFFF" w:themeColor="background1"/>
      <w:sz w:val="24"/>
    </w:rPr>
  </w:style>
  <w:style w:type="paragraph" w:customStyle="1" w:styleId="PropOpsPPSubheadB">
    <w:name w:val="PropOps_PP_Subhead_B"/>
    <w:basedOn w:val="Normal"/>
    <w:uiPriority w:val="6"/>
    <w:unhideWhenUsed/>
    <w:rsid w:val="00B73C19"/>
    <w:pPr>
      <w:keepNext/>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spacing w:after="0"/>
      <w:ind w:left="72" w:right="72"/>
    </w:pPr>
    <w:rPr>
      <w:rFonts w:ascii="Arial Bold" w:hAnsi="Arial Bold"/>
      <w:b/>
      <w:color w:val="FFFFFF" w:themeColor="background1"/>
      <w:sz w:val="20"/>
    </w:rPr>
  </w:style>
  <w:style w:type="paragraph" w:customStyle="1" w:styleId="PropOpsResumeHeadingB">
    <w:name w:val="PropOps_Resume Heading_B"/>
    <w:basedOn w:val="Normal"/>
    <w:uiPriority w:val="6"/>
    <w:unhideWhenUsed/>
    <w:rsid w:val="00B73C19"/>
    <w:pPr>
      <w:keepNext/>
      <w:widowControl w:val="0"/>
      <w:pBdr>
        <w:top w:val="single" w:sz="2" w:space="1" w:color="D0D8DC" w:themeColor="accent4"/>
        <w:bottom w:val="single" w:sz="2" w:space="1" w:color="D0D8DC" w:themeColor="accent4"/>
      </w:pBdr>
      <w:shd w:val="clear" w:color="auto" w:fill="11568C" w:themeFill="accent6"/>
      <w:spacing w:after="0"/>
      <w:ind w:left="43" w:right="43"/>
      <w:jc w:val="center"/>
    </w:pPr>
    <w:rPr>
      <w:b/>
      <w:smallCaps/>
      <w:color w:val="FFFFFF" w:themeColor="background1"/>
      <w:sz w:val="24"/>
    </w:rPr>
  </w:style>
  <w:style w:type="paragraph" w:customStyle="1" w:styleId="PropOpsTableHeadB">
    <w:name w:val="PropOps_Table Head_B"/>
    <w:basedOn w:val="Normal"/>
    <w:uiPriority w:val="3"/>
    <w:unhideWhenUsed/>
    <w:rsid w:val="00B73C19"/>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spacing w:after="0"/>
      <w:ind w:left="43" w:right="43"/>
      <w:jc w:val="center"/>
    </w:pPr>
    <w:rPr>
      <w:rFonts w:ascii="Arial Bold" w:hAnsi="Arial Bold"/>
      <w:b/>
      <w:smallCaps/>
      <w:color w:val="FFFFFF" w:themeColor="background1"/>
      <w:sz w:val="20"/>
    </w:rPr>
  </w:style>
  <w:style w:type="paragraph" w:customStyle="1" w:styleId="PropOpsTableSubheadB">
    <w:name w:val="PropOps_Table Subhead_B"/>
    <w:basedOn w:val="Normal"/>
    <w:uiPriority w:val="3"/>
    <w:unhideWhenUsed/>
    <w:rsid w:val="00B73C19"/>
    <w:pPr>
      <w:keepNext/>
      <w:pBdr>
        <w:top w:val="single" w:sz="2" w:space="1" w:color="84939E" w:themeColor="accent3"/>
        <w:left w:val="single" w:sz="2" w:space="4" w:color="84939E" w:themeColor="accent3"/>
        <w:bottom w:val="single" w:sz="2" w:space="1" w:color="84939E" w:themeColor="accent3"/>
        <w:right w:val="single" w:sz="2" w:space="4" w:color="84939E" w:themeColor="accent3"/>
      </w:pBdr>
      <w:shd w:val="clear" w:color="auto" w:fill="84939E" w:themeFill="accent3"/>
      <w:spacing w:after="0"/>
      <w:ind w:left="72" w:right="72"/>
      <w:jc w:val="center"/>
    </w:pPr>
    <w:rPr>
      <w:rFonts w:ascii="Arial Bold" w:hAnsi="Arial Bold"/>
      <w:b/>
      <w:color w:val="FFFFFF" w:themeColor="background1"/>
      <w:position w:val="-4"/>
      <w:sz w:val="20"/>
    </w:rPr>
  </w:style>
  <w:style w:type="paragraph" w:customStyle="1" w:styleId="BodyA">
    <w:name w:val="Body A"/>
    <w:rsid w:val="00357EE8"/>
    <w:pPr>
      <w:pBdr>
        <w:top w:val="nil"/>
        <w:left w:val="nil"/>
        <w:bottom w:val="nil"/>
        <w:right w:val="nil"/>
        <w:between w:val="nil"/>
        <w:bar w:val="nil"/>
      </w:pBdr>
      <w:spacing w:after="0"/>
    </w:pPr>
    <w:rPr>
      <w:rFonts w:ascii="Helvetica Neue" w:eastAsia="Arial Unicode MS" w:hAnsi="Helvetica Neue" w:cs="Arial Unicode MS"/>
      <w:color w:val="000000"/>
      <w:sz w:val="22"/>
      <w:szCs w:val="22"/>
      <w:u w:color="000000"/>
      <w:bdr w:val="nil"/>
      <w14:textOutline w14:w="12700" w14:cap="flat" w14:cmpd="sng" w14:algn="ctr">
        <w14:noFill/>
        <w14:prstDash w14:val="solid"/>
        <w14:miter w14:lim="400000"/>
      </w14:textOutline>
    </w:rPr>
  </w:style>
  <w:style w:type="numbering" w:customStyle="1" w:styleId="ImportedStyle2">
    <w:name w:val="Imported Style 2"/>
    <w:rsid w:val="00357EE8"/>
    <w:pPr>
      <w:numPr>
        <w:numId w:val="42"/>
      </w:numPr>
    </w:pPr>
  </w:style>
  <w:style w:type="numbering" w:customStyle="1" w:styleId="ImportedStyle3">
    <w:name w:val="Imported Style 3"/>
    <w:rsid w:val="00357EE8"/>
    <w:pPr>
      <w:numPr>
        <w:numId w:val="44"/>
      </w:numPr>
    </w:pPr>
  </w:style>
  <w:style w:type="numbering" w:customStyle="1" w:styleId="ImportedStyle4">
    <w:name w:val="Imported Style 4"/>
    <w:rsid w:val="00357EE8"/>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0045">
      <w:bodyDiv w:val="1"/>
      <w:marLeft w:val="0"/>
      <w:marRight w:val="0"/>
      <w:marTop w:val="0"/>
      <w:marBottom w:val="0"/>
      <w:divBdr>
        <w:top w:val="none" w:sz="0" w:space="0" w:color="auto"/>
        <w:left w:val="none" w:sz="0" w:space="0" w:color="auto"/>
        <w:bottom w:val="none" w:sz="0" w:space="0" w:color="auto"/>
        <w:right w:val="none" w:sz="0" w:space="0" w:color="auto"/>
      </w:divBdr>
    </w:div>
    <w:div w:id="243759020">
      <w:bodyDiv w:val="1"/>
      <w:marLeft w:val="0"/>
      <w:marRight w:val="0"/>
      <w:marTop w:val="0"/>
      <w:marBottom w:val="0"/>
      <w:divBdr>
        <w:top w:val="none" w:sz="0" w:space="0" w:color="auto"/>
        <w:left w:val="none" w:sz="0" w:space="0" w:color="auto"/>
        <w:bottom w:val="none" w:sz="0" w:space="0" w:color="auto"/>
        <w:right w:val="none" w:sz="0" w:space="0" w:color="auto"/>
      </w:divBdr>
      <w:divsChild>
        <w:div w:id="43331897">
          <w:marLeft w:val="0"/>
          <w:marRight w:val="0"/>
          <w:marTop w:val="0"/>
          <w:marBottom w:val="0"/>
          <w:divBdr>
            <w:top w:val="none" w:sz="0" w:space="0" w:color="auto"/>
            <w:left w:val="none" w:sz="0" w:space="0" w:color="auto"/>
            <w:bottom w:val="none" w:sz="0" w:space="0" w:color="auto"/>
            <w:right w:val="none" w:sz="0" w:space="0" w:color="auto"/>
          </w:divBdr>
        </w:div>
        <w:div w:id="1872957972">
          <w:marLeft w:val="0"/>
          <w:marRight w:val="0"/>
          <w:marTop w:val="0"/>
          <w:marBottom w:val="0"/>
          <w:divBdr>
            <w:top w:val="none" w:sz="0" w:space="0" w:color="auto"/>
            <w:left w:val="none" w:sz="0" w:space="0" w:color="auto"/>
            <w:bottom w:val="none" w:sz="0" w:space="0" w:color="auto"/>
            <w:right w:val="none" w:sz="0" w:space="0" w:color="auto"/>
          </w:divBdr>
        </w:div>
      </w:divsChild>
    </w:div>
    <w:div w:id="255945923">
      <w:bodyDiv w:val="1"/>
      <w:marLeft w:val="0"/>
      <w:marRight w:val="0"/>
      <w:marTop w:val="0"/>
      <w:marBottom w:val="0"/>
      <w:divBdr>
        <w:top w:val="none" w:sz="0" w:space="0" w:color="auto"/>
        <w:left w:val="none" w:sz="0" w:space="0" w:color="auto"/>
        <w:bottom w:val="none" w:sz="0" w:space="0" w:color="auto"/>
        <w:right w:val="none" w:sz="0" w:space="0" w:color="auto"/>
      </w:divBdr>
    </w:div>
    <w:div w:id="608008970">
      <w:bodyDiv w:val="1"/>
      <w:marLeft w:val="0"/>
      <w:marRight w:val="0"/>
      <w:marTop w:val="0"/>
      <w:marBottom w:val="0"/>
      <w:divBdr>
        <w:top w:val="none" w:sz="0" w:space="0" w:color="auto"/>
        <w:left w:val="none" w:sz="0" w:space="0" w:color="auto"/>
        <w:bottom w:val="none" w:sz="0" w:space="0" w:color="auto"/>
        <w:right w:val="none" w:sz="0" w:space="0" w:color="auto"/>
      </w:divBdr>
    </w:div>
    <w:div w:id="707529794">
      <w:bodyDiv w:val="1"/>
      <w:marLeft w:val="0"/>
      <w:marRight w:val="0"/>
      <w:marTop w:val="0"/>
      <w:marBottom w:val="0"/>
      <w:divBdr>
        <w:top w:val="none" w:sz="0" w:space="0" w:color="auto"/>
        <w:left w:val="none" w:sz="0" w:space="0" w:color="auto"/>
        <w:bottom w:val="none" w:sz="0" w:space="0" w:color="auto"/>
        <w:right w:val="none" w:sz="0" w:space="0" w:color="auto"/>
      </w:divBdr>
      <w:divsChild>
        <w:div w:id="219438521">
          <w:marLeft w:val="0"/>
          <w:marRight w:val="0"/>
          <w:marTop w:val="30"/>
          <w:marBottom w:val="30"/>
          <w:divBdr>
            <w:top w:val="none" w:sz="0" w:space="0" w:color="auto"/>
            <w:left w:val="none" w:sz="0" w:space="0" w:color="auto"/>
            <w:bottom w:val="none" w:sz="0" w:space="0" w:color="auto"/>
            <w:right w:val="none" w:sz="0" w:space="0" w:color="auto"/>
          </w:divBdr>
          <w:divsChild>
            <w:div w:id="240531916">
              <w:marLeft w:val="0"/>
              <w:marRight w:val="0"/>
              <w:marTop w:val="0"/>
              <w:marBottom w:val="0"/>
              <w:divBdr>
                <w:top w:val="none" w:sz="0" w:space="0" w:color="auto"/>
                <w:left w:val="none" w:sz="0" w:space="0" w:color="auto"/>
                <w:bottom w:val="none" w:sz="0" w:space="0" w:color="auto"/>
                <w:right w:val="none" w:sz="0" w:space="0" w:color="auto"/>
              </w:divBdr>
              <w:divsChild>
                <w:div w:id="611009778">
                  <w:marLeft w:val="0"/>
                  <w:marRight w:val="0"/>
                  <w:marTop w:val="0"/>
                  <w:marBottom w:val="0"/>
                  <w:divBdr>
                    <w:top w:val="none" w:sz="0" w:space="0" w:color="auto"/>
                    <w:left w:val="none" w:sz="0" w:space="0" w:color="auto"/>
                    <w:bottom w:val="none" w:sz="0" w:space="0" w:color="auto"/>
                    <w:right w:val="none" w:sz="0" w:space="0" w:color="auto"/>
                  </w:divBdr>
                </w:div>
              </w:divsChild>
            </w:div>
            <w:div w:id="414059375">
              <w:marLeft w:val="0"/>
              <w:marRight w:val="0"/>
              <w:marTop w:val="0"/>
              <w:marBottom w:val="0"/>
              <w:divBdr>
                <w:top w:val="none" w:sz="0" w:space="0" w:color="auto"/>
                <w:left w:val="none" w:sz="0" w:space="0" w:color="auto"/>
                <w:bottom w:val="none" w:sz="0" w:space="0" w:color="auto"/>
                <w:right w:val="none" w:sz="0" w:space="0" w:color="auto"/>
              </w:divBdr>
              <w:divsChild>
                <w:div w:id="1374696202">
                  <w:marLeft w:val="0"/>
                  <w:marRight w:val="0"/>
                  <w:marTop w:val="0"/>
                  <w:marBottom w:val="0"/>
                  <w:divBdr>
                    <w:top w:val="none" w:sz="0" w:space="0" w:color="auto"/>
                    <w:left w:val="none" w:sz="0" w:space="0" w:color="auto"/>
                    <w:bottom w:val="none" w:sz="0" w:space="0" w:color="auto"/>
                    <w:right w:val="none" w:sz="0" w:space="0" w:color="auto"/>
                  </w:divBdr>
                </w:div>
              </w:divsChild>
            </w:div>
            <w:div w:id="523445103">
              <w:marLeft w:val="0"/>
              <w:marRight w:val="0"/>
              <w:marTop w:val="0"/>
              <w:marBottom w:val="0"/>
              <w:divBdr>
                <w:top w:val="none" w:sz="0" w:space="0" w:color="auto"/>
                <w:left w:val="none" w:sz="0" w:space="0" w:color="auto"/>
                <w:bottom w:val="none" w:sz="0" w:space="0" w:color="auto"/>
                <w:right w:val="none" w:sz="0" w:space="0" w:color="auto"/>
              </w:divBdr>
              <w:divsChild>
                <w:div w:id="1149398535">
                  <w:marLeft w:val="0"/>
                  <w:marRight w:val="0"/>
                  <w:marTop w:val="0"/>
                  <w:marBottom w:val="0"/>
                  <w:divBdr>
                    <w:top w:val="none" w:sz="0" w:space="0" w:color="auto"/>
                    <w:left w:val="none" w:sz="0" w:space="0" w:color="auto"/>
                    <w:bottom w:val="none" w:sz="0" w:space="0" w:color="auto"/>
                    <w:right w:val="none" w:sz="0" w:space="0" w:color="auto"/>
                  </w:divBdr>
                </w:div>
              </w:divsChild>
            </w:div>
            <w:div w:id="639580704">
              <w:marLeft w:val="0"/>
              <w:marRight w:val="0"/>
              <w:marTop w:val="0"/>
              <w:marBottom w:val="0"/>
              <w:divBdr>
                <w:top w:val="none" w:sz="0" w:space="0" w:color="auto"/>
                <w:left w:val="none" w:sz="0" w:space="0" w:color="auto"/>
                <w:bottom w:val="none" w:sz="0" w:space="0" w:color="auto"/>
                <w:right w:val="none" w:sz="0" w:space="0" w:color="auto"/>
              </w:divBdr>
              <w:divsChild>
                <w:div w:id="144007920">
                  <w:marLeft w:val="0"/>
                  <w:marRight w:val="0"/>
                  <w:marTop w:val="0"/>
                  <w:marBottom w:val="0"/>
                  <w:divBdr>
                    <w:top w:val="none" w:sz="0" w:space="0" w:color="auto"/>
                    <w:left w:val="none" w:sz="0" w:space="0" w:color="auto"/>
                    <w:bottom w:val="none" w:sz="0" w:space="0" w:color="auto"/>
                    <w:right w:val="none" w:sz="0" w:space="0" w:color="auto"/>
                  </w:divBdr>
                </w:div>
              </w:divsChild>
            </w:div>
            <w:div w:id="688723492">
              <w:marLeft w:val="0"/>
              <w:marRight w:val="0"/>
              <w:marTop w:val="0"/>
              <w:marBottom w:val="0"/>
              <w:divBdr>
                <w:top w:val="none" w:sz="0" w:space="0" w:color="auto"/>
                <w:left w:val="none" w:sz="0" w:space="0" w:color="auto"/>
                <w:bottom w:val="none" w:sz="0" w:space="0" w:color="auto"/>
                <w:right w:val="none" w:sz="0" w:space="0" w:color="auto"/>
              </w:divBdr>
              <w:divsChild>
                <w:div w:id="1815640847">
                  <w:marLeft w:val="0"/>
                  <w:marRight w:val="0"/>
                  <w:marTop w:val="0"/>
                  <w:marBottom w:val="0"/>
                  <w:divBdr>
                    <w:top w:val="none" w:sz="0" w:space="0" w:color="auto"/>
                    <w:left w:val="none" w:sz="0" w:space="0" w:color="auto"/>
                    <w:bottom w:val="none" w:sz="0" w:space="0" w:color="auto"/>
                    <w:right w:val="none" w:sz="0" w:space="0" w:color="auto"/>
                  </w:divBdr>
                </w:div>
              </w:divsChild>
            </w:div>
            <w:div w:id="804658180">
              <w:marLeft w:val="0"/>
              <w:marRight w:val="0"/>
              <w:marTop w:val="0"/>
              <w:marBottom w:val="0"/>
              <w:divBdr>
                <w:top w:val="none" w:sz="0" w:space="0" w:color="auto"/>
                <w:left w:val="none" w:sz="0" w:space="0" w:color="auto"/>
                <w:bottom w:val="none" w:sz="0" w:space="0" w:color="auto"/>
                <w:right w:val="none" w:sz="0" w:space="0" w:color="auto"/>
              </w:divBdr>
              <w:divsChild>
                <w:div w:id="77220477">
                  <w:marLeft w:val="0"/>
                  <w:marRight w:val="0"/>
                  <w:marTop w:val="0"/>
                  <w:marBottom w:val="0"/>
                  <w:divBdr>
                    <w:top w:val="none" w:sz="0" w:space="0" w:color="auto"/>
                    <w:left w:val="none" w:sz="0" w:space="0" w:color="auto"/>
                    <w:bottom w:val="none" w:sz="0" w:space="0" w:color="auto"/>
                    <w:right w:val="none" w:sz="0" w:space="0" w:color="auto"/>
                  </w:divBdr>
                </w:div>
              </w:divsChild>
            </w:div>
            <w:div w:id="808479101">
              <w:marLeft w:val="0"/>
              <w:marRight w:val="0"/>
              <w:marTop w:val="0"/>
              <w:marBottom w:val="0"/>
              <w:divBdr>
                <w:top w:val="none" w:sz="0" w:space="0" w:color="auto"/>
                <w:left w:val="none" w:sz="0" w:space="0" w:color="auto"/>
                <w:bottom w:val="none" w:sz="0" w:space="0" w:color="auto"/>
                <w:right w:val="none" w:sz="0" w:space="0" w:color="auto"/>
              </w:divBdr>
              <w:divsChild>
                <w:div w:id="1313943423">
                  <w:marLeft w:val="0"/>
                  <w:marRight w:val="0"/>
                  <w:marTop w:val="0"/>
                  <w:marBottom w:val="0"/>
                  <w:divBdr>
                    <w:top w:val="none" w:sz="0" w:space="0" w:color="auto"/>
                    <w:left w:val="none" w:sz="0" w:space="0" w:color="auto"/>
                    <w:bottom w:val="none" w:sz="0" w:space="0" w:color="auto"/>
                    <w:right w:val="none" w:sz="0" w:space="0" w:color="auto"/>
                  </w:divBdr>
                </w:div>
              </w:divsChild>
            </w:div>
            <w:div w:id="933365732">
              <w:marLeft w:val="0"/>
              <w:marRight w:val="0"/>
              <w:marTop w:val="0"/>
              <w:marBottom w:val="0"/>
              <w:divBdr>
                <w:top w:val="none" w:sz="0" w:space="0" w:color="auto"/>
                <w:left w:val="none" w:sz="0" w:space="0" w:color="auto"/>
                <w:bottom w:val="none" w:sz="0" w:space="0" w:color="auto"/>
                <w:right w:val="none" w:sz="0" w:space="0" w:color="auto"/>
              </w:divBdr>
              <w:divsChild>
                <w:div w:id="2100830342">
                  <w:marLeft w:val="0"/>
                  <w:marRight w:val="0"/>
                  <w:marTop w:val="0"/>
                  <w:marBottom w:val="0"/>
                  <w:divBdr>
                    <w:top w:val="none" w:sz="0" w:space="0" w:color="auto"/>
                    <w:left w:val="none" w:sz="0" w:space="0" w:color="auto"/>
                    <w:bottom w:val="none" w:sz="0" w:space="0" w:color="auto"/>
                    <w:right w:val="none" w:sz="0" w:space="0" w:color="auto"/>
                  </w:divBdr>
                </w:div>
              </w:divsChild>
            </w:div>
            <w:div w:id="950359656">
              <w:marLeft w:val="0"/>
              <w:marRight w:val="0"/>
              <w:marTop w:val="0"/>
              <w:marBottom w:val="0"/>
              <w:divBdr>
                <w:top w:val="none" w:sz="0" w:space="0" w:color="auto"/>
                <w:left w:val="none" w:sz="0" w:space="0" w:color="auto"/>
                <w:bottom w:val="none" w:sz="0" w:space="0" w:color="auto"/>
                <w:right w:val="none" w:sz="0" w:space="0" w:color="auto"/>
              </w:divBdr>
              <w:divsChild>
                <w:div w:id="1469779460">
                  <w:marLeft w:val="0"/>
                  <w:marRight w:val="0"/>
                  <w:marTop w:val="0"/>
                  <w:marBottom w:val="0"/>
                  <w:divBdr>
                    <w:top w:val="none" w:sz="0" w:space="0" w:color="auto"/>
                    <w:left w:val="none" w:sz="0" w:space="0" w:color="auto"/>
                    <w:bottom w:val="none" w:sz="0" w:space="0" w:color="auto"/>
                    <w:right w:val="none" w:sz="0" w:space="0" w:color="auto"/>
                  </w:divBdr>
                </w:div>
              </w:divsChild>
            </w:div>
            <w:div w:id="1031999789">
              <w:marLeft w:val="0"/>
              <w:marRight w:val="0"/>
              <w:marTop w:val="0"/>
              <w:marBottom w:val="0"/>
              <w:divBdr>
                <w:top w:val="none" w:sz="0" w:space="0" w:color="auto"/>
                <w:left w:val="none" w:sz="0" w:space="0" w:color="auto"/>
                <w:bottom w:val="none" w:sz="0" w:space="0" w:color="auto"/>
                <w:right w:val="none" w:sz="0" w:space="0" w:color="auto"/>
              </w:divBdr>
              <w:divsChild>
                <w:div w:id="1002857567">
                  <w:marLeft w:val="0"/>
                  <w:marRight w:val="0"/>
                  <w:marTop w:val="0"/>
                  <w:marBottom w:val="0"/>
                  <w:divBdr>
                    <w:top w:val="none" w:sz="0" w:space="0" w:color="auto"/>
                    <w:left w:val="none" w:sz="0" w:space="0" w:color="auto"/>
                    <w:bottom w:val="none" w:sz="0" w:space="0" w:color="auto"/>
                    <w:right w:val="none" w:sz="0" w:space="0" w:color="auto"/>
                  </w:divBdr>
                </w:div>
                <w:div w:id="2134211217">
                  <w:marLeft w:val="0"/>
                  <w:marRight w:val="0"/>
                  <w:marTop w:val="0"/>
                  <w:marBottom w:val="0"/>
                  <w:divBdr>
                    <w:top w:val="none" w:sz="0" w:space="0" w:color="auto"/>
                    <w:left w:val="none" w:sz="0" w:space="0" w:color="auto"/>
                    <w:bottom w:val="none" w:sz="0" w:space="0" w:color="auto"/>
                    <w:right w:val="none" w:sz="0" w:space="0" w:color="auto"/>
                  </w:divBdr>
                  <w:divsChild>
                    <w:div w:id="878468286">
                      <w:marLeft w:val="0"/>
                      <w:marRight w:val="0"/>
                      <w:marTop w:val="0"/>
                      <w:marBottom w:val="0"/>
                      <w:divBdr>
                        <w:top w:val="none" w:sz="0" w:space="0" w:color="auto"/>
                        <w:left w:val="none" w:sz="0" w:space="0" w:color="auto"/>
                        <w:bottom w:val="none" w:sz="0" w:space="0" w:color="auto"/>
                        <w:right w:val="none" w:sz="0" w:space="0" w:color="auto"/>
                      </w:divBdr>
                      <w:divsChild>
                        <w:div w:id="1241136894">
                          <w:marLeft w:val="0"/>
                          <w:marRight w:val="0"/>
                          <w:marTop w:val="0"/>
                          <w:marBottom w:val="0"/>
                          <w:divBdr>
                            <w:top w:val="none" w:sz="0" w:space="0" w:color="auto"/>
                            <w:left w:val="none" w:sz="0" w:space="0" w:color="auto"/>
                            <w:bottom w:val="none" w:sz="0" w:space="0" w:color="auto"/>
                            <w:right w:val="none" w:sz="0" w:space="0" w:color="auto"/>
                          </w:divBdr>
                          <w:divsChild>
                            <w:div w:id="1280334913">
                              <w:marLeft w:val="0"/>
                              <w:marRight w:val="0"/>
                              <w:marTop w:val="0"/>
                              <w:marBottom w:val="0"/>
                              <w:divBdr>
                                <w:top w:val="none" w:sz="0" w:space="0" w:color="auto"/>
                                <w:left w:val="none" w:sz="0" w:space="0" w:color="auto"/>
                                <w:bottom w:val="none" w:sz="0" w:space="0" w:color="auto"/>
                                <w:right w:val="none" w:sz="0" w:space="0" w:color="auto"/>
                              </w:divBdr>
                              <w:divsChild>
                                <w:div w:id="13475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28739">
              <w:marLeft w:val="0"/>
              <w:marRight w:val="0"/>
              <w:marTop w:val="0"/>
              <w:marBottom w:val="0"/>
              <w:divBdr>
                <w:top w:val="none" w:sz="0" w:space="0" w:color="auto"/>
                <w:left w:val="none" w:sz="0" w:space="0" w:color="auto"/>
                <w:bottom w:val="none" w:sz="0" w:space="0" w:color="auto"/>
                <w:right w:val="none" w:sz="0" w:space="0" w:color="auto"/>
              </w:divBdr>
              <w:divsChild>
                <w:div w:id="2127506213">
                  <w:marLeft w:val="0"/>
                  <w:marRight w:val="0"/>
                  <w:marTop w:val="0"/>
                  <w:marBottom w:val="0"/>
                  <w:divBdr>
                    <w:top w:val="none" w:sz="0" w:space="0" w:color="auto"/>
                    <w:left w:val="none" w:sz="0" w:space="0" w:color="auto"/>
                    <w:bottom w:val="none" w:sz="0" w:space="0" w:color="auto"/>
                    <w:right w:val="none" w:sz="0" w:space="0" w:color="auto"/>
                  </w:divBdr>
                </w:div>
              </w:divsChild>
            </w:div>
            <w:div w:id="1129938919">
              <w:marLeft w:val="0"/>
              <w:marRight w:val="0"/>
              <w:marTop w:val="0"/>
              <w:marBottom w:val="0"/>
              <w:divBdr>
                <w:top w:val="none" w:sz="0" w:space="0" w:color="auto"/>
                <w:left w:val="none" w:sz="0" w:space="0" w:color="auto"/>
                <w:bottom w:val="none" w:sz="0" w:space="0" w:color="auto"/>
                <w:right w:val="none" w:sz="0" w:space="0" w:color="auto"/>
              </w:divBdr>
              <w:divsChild>
                <w:div w:id="1385057931">
                  <w:marLeft w:val="0"/>
                  <w:marRight w:val="0"/>
                  <w:marTop w:val="0"/>
                  <w:marBottom w:val="0"/>
                  <w:divBdr>
                    <w:top w:val="none" w:sz="0" w:space="0" w:color="auto"/>
                    <w:left w:val="none" w:sz="0" w:space="0" w:color="auto"/>
                    <w:bottom w:val="none" w:sz="0" w:space="0" w:color="auto"/>
                    <w:right w:val="none" w:sz="0" w:space="0" w:color="auto"/>
                  </w:divBdr>
                </w:div>
                <w:div w:id="1436436347">
                  <w:marLeft w:val="0"/>
                  <w:marRight w:val="0"/>
                  <w:marTop w:val="0"/>
                  <w:marBottom w:val="0"/>
                  <w:divBdr>
                    <w:top w:val="none" w:sz="0" w:space="0" w:color="auto"/>
                    <w:left w:val="none" w:sz="0" w:space="0" w:color="auto"/>
                    <w:bottom w:val="none" w:sz="0" w:space="0" w:color="auto"/>
                    <w:right w:val="none" w:sz="0" w:space="0" w:color="auto"/>
                  </w:divBdr>
                  <w:divsChild>
                    <w:div w:id="1604142981">
                      <w:marLeft w:val="0"/>
                      <w:marRight w:val="0"/>
                      <w:marTop w:val="0"/>
                      <w:marBottom w:val="0"/>
                      <w:divBdr>
                        <w:top w:val="none" w:sz="0" w:space="0" w:color="auto"/>
                        <w:left w:val="none" w:sz="0" w:space="0" w:color="auto"/>
                        <w:bottom w:val="none" w:sz="0" w:space="0" w:color="auto"/>
                        <w:right w:val="none" w:sz="0" w:space="0" w:color="auto"/>
                      </w:divBdr>
                      <w:divsChild>
                        <w:div w:id="322854514">
                          <w:marLeft w:val="0"/>
                          <w:marRight w:val="0"/>
                          <w:marTop w:val="0"/>
                          <w:marBottom w:val="0"/>
                          <w:divBdr>
                            <w:top w:val="none" w:sz="0" w:space="0" w:color="auto"/>
                            <w:left w:val="none" w:sz="0" w:space="0" w:color="auto"/>
                            <w:bottom w:val="none" w:sz="0" w:space="0" w:color="auto"/>
                            <w:right w:val="none" w:sz="0" w:space="0" w:color="auto"/>
                          </w:divBdr>
                          <w:divsChild>
                            <w:div w:id="899679112">
                              <w:marLeft w:val="0"/>
                              <w:marRight w:val="0"/>
                              <w:marTop w:val="0"/>
                              <w:marBottom w:val="0"/>
                              <w:divBdr>
                                <w:top w:val="none" w:sz="0" w:space="0" w:color="auto"/>
                                <w:left w:val="none" w:sz="0" w:space="0" w:color="auto"/>
                                <w:bottom w:val="none" w:sz="0" w:space="0" w:color="auto"/>
                                <w:right w:val="none" w:sz="0" w:space="0" w:color="auto"/>
                              </w:divBdr>
                              <w:divsChild>
                                <w:div w:id="6122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14293">
              <w:marLeft w:val="0"/>
              <w:marRight w:val="0"/>
              <w:marTop w:val="0"/>
              <w:marBottom w:val="0"/>
              <w:divBdr>
                <w:top w:val="none" w:sz="0" w:space="0" w:color="auto"/>
                <w:left w:val="none" w:sz="0" w:space="0" w:color="auto"/>
                <w:bottom w:val="none" w:sz="0" w:space="0" w:color="auto"/>
                <w:right w:val="none" w:sz="0" w:space="0" w:color="auto"/>
              </w:divBdr>
              <w:divsChild>
                <w:div w:id="1219784644">
                  <w:marLeft w:val="0"/>
                  <w:marRight w:val="0"/>
                  <w:marTop w:val="0"/>
                  <w:marBottom w:val="0"/>
                  <w:divBdr>
                    <w:top w:val="none" w:sz="0" w:space="0" w:color="auto"/>
                    <w:left w:val="none" w:sz="0" w:space="0" w:color="auto"/>
                    <w:bottom w:val="none" w:sz="0" w:space="0" w:color="auto"/>
                    <w:right w:val="none" w:sz="0" w:space="0" w:color="auto"/>
                  </w:divBdr>
                </w:div>
              </w:divsChild>
            </w:div>
            <w:div w:id="1745250673">
              <w:marLeft w:val="0"/>
              <w:marRight w:val="0"/>
              <w:marTop w:val="0"/>
              <w:marBottom w:val="0"/>
              <w:divBdr>
                <w:top w:val="none" w:sz="0" w:space="0" w:color="auto"/>
                <w:left w:val="none" w:sz="0" w:space="0" w:color="auto"/>
                <w:bottom w:val="none" w:sz="0" w:space="0" w:color="auto"/>
                <w:right w:val="none" w:sz="0" w:space="0" w:color="auto"/>
              </w:divBdr>
              <w:divsChild>
                <w:div w:id="863174679">
                  <w:marLeft w:val="0"/>
                  <w:marRight w:val="0"/>
                  <w:marTop w:val="0"/>
                  <w:marBottom w:val="0"/>
                  <w:divBdr>
                    <w:top w:val="none" w:sz="0" w:space="0" w:color="auto"/>
                    <w:left w:val="none" w:sz="0" w:space="0" w:color="auto"/>
                    <w:bottom w:val="none" w:sz="0" w:space="0" w:color="auto"/>
                    <w:right w:val="none" w:sz="0" w:space="0" w:color="auto"/>
                  </w:divBdr>
                </w:div>
              </w:divsChild>
            </w:div>
            <w:div w:id="1808744833">
              <w:marLeft w:val="0"/>
              <w:marRight w:val="0"/>
              <w:marTop w:val="0"/>
              <w:marBottom w:val="0"/>
              <w:divBdr>
                <w:top w:val="none" w:sz="0" w:space="0" w:color="auto"/>
                <w:left w:val="none" w:sz="0" w:space="0" w:color="auto"/>
                <w:bottom w:val="none" w:sz="0" w:space="0" w:color="auto"/>
                <w:right w:val="none" w:sz="0" w:space="0" w:color="auto"/>
              </w:divBdr>
              <w:divsChild>
                <w:div w:id="1631206904">
                  <w:marLeft w:val="0"/>
                  <w:marRight w:val="0"/>
                  <w:marTop w:val="0"/>
                  <w:marBottom w:val="0"/>
                  <w:divBdr>
                    <w:top w:val="none" w:sz="0" w:space="0" w:color="auto"/>
                    <w:left w:val="none" w:sz="0" w:space="0" w:color="auto"/>
                    <w:bottom w:val="none" w:sz="0" w:space="0" w:color="auto"/>
                    <w:right w:val="none" w:sz="0" w:space="0" w:color="auto"/>
                  </w:divBdr>
                </w:div>
              </w:divsChild>
            </w:div>
            <w:div w:id="2056153954">
              <w:marLeft w:val="0"/>
              <w:marRight w:val="0"/>
              <w:marTop w:val="0"/>
              <w:marBottom w:val="0"/>
              <w:divBdr>
                <w:top w:val="none" w:sz="0" w:space="0" w:color="auto"/>
                <w:left w:val="none" w:sz="0" w:space="0" w:color="auto"/>
                <w:bottom w:val="none" w:sz="0" w:space="0" w:color="auto"/>
                <w:right w:val="none" w:sz="0" w:space="0" w:color="auto"/>
              </w:divBdr>
              <w:divsChild>
                <w:div w:id="5734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001">
      <w:bodyDiv w:val="1"/>
      <w:marLeft w:val="0"/>
      <w:marRight w:val="0"/>
      <w:marTop w:val="0"/>
      <w:marBottom w:val="0"/>
      <w:divBdr>
        <w:top w:val="none" w:sz="0" w:space="0" w:color="auto"/>
        <w:left w:val="none" w:sz="0" w:space="0" w:color="auto"/>
        <w:bottom w:val="none" w:sz="0" w:space="0" w:color="auto"/>
        <w:right w:val="none" w:sz="0" w:space="0" w:color="auto"/>
      </w:divBdr>
    </w:div>
    <w:div w:id="966475542">
      <w:bodyDiv w:val="1"/>
      <w:marLeft w:val="0"/>
      <w:marRight w:val="0"/>
      <w:marTop w:val="0"/>
      <w:marBottom w:val="0"/>
      <w:divBdr>
        <w:top w:val="none" w:sz="0" w:space="0" w:color="auto"/>
        <w:left w:val="none" w:sz="0" w:space="0" w:color="auto"/>
        <w:bottom w:val="none" w:sz="0" w:space="0" w:color="auto"/>
        <w:right w:val="none" w:sz="0" w:space="0" w:color="auto"/>
      </w:divBdr>
    </w:div>
    <w:div w:id="1038895546">
      <w:bodyDiv w:val="1"/>
      <w:marLeft w:val="0"/>
      <w:marRight w:val="0"/>
      <w:marTop w:val="0"/>
      <w:marBottom w:val="0"/>
      <w:divBdr>
        <w:top w:val="none" w:sz="0" w:space="0" w:color="auto"/>
        <w:left w:val="none" w:sz="0" w:space="0" w:color="auto"/>
        <w:bottom w:val="none" w:sz="0" w:space="0" w:color="auto"/>
        <w:right w:val="none" w:sz="0" w:space="0" w:color="auto"/>
      </w:divBdr>
    </w:div>
    <w:div w:id="1075737050">
      <w:bodyDiv w:val="1"/>
      <w:marLeft w:val="0"/>
      <w:marRight w:val="0"/>
      <w:marTop w:val="0"/>
      <w:marBottom w:val="0"/>
      <w:divBdr>
        <w:top w:val="none" w:sz="0" w:space="0" w:color="auto"/>
        <w:left w:val="none" w:sz="0" w:space="0" w:color="auto"/>
        <w:bottom w:val="none" w:sz="0" w:space="0" w:color="auto"/>
        <w:right w:val="none" w:sz="0" w:space="0" w:color="auto"/>
      </w:divBdr>
    </w:div>
    <w:div w:id="1203908696">
      <w:bodyDiv w:val="1"/>
      <w:marLeft w:val="0"/>
      <w:marRight w:val="0"/>
      <w:marTop w:val="0"/>
      <w:marBottom w:val="0"/>
      <w:divBdr>
        <w:top w:val="none" w:sz="0" w:space="0" w:color="auto"/>
        <w:left w:val="none" w:sz="0" w:space="0" w:color="auto"/>
        <w:bottom w:val="none" w:sz="0" w:space="0" w:color="auto"/>
        <w:right w:val="none" w:sz="0" w:space="0" w:color="auto"/>
      </w:divBdr>
    </w:div>
    <w:div w:id="1428619944">
      <w:bodyDiv w:val="1"/>
      <w:marLeft w:val="0"/>
      <w:marRight w:val="0"/>
      <w:marTop w:val="0"/>
      <w:marBottom w:val="0"/>
      <w:divBdr>
        <w:top w:val="none" w:sz="0" w:space="0" w:color="auto"/>
        <w:left w:val="none" w:sz="0" w:space="0" w:color="auto"/>
        <w:bottom w:val="none" w:sz="0" w:space="0" w:color="auto"/>
        <w:right w:val="none" w:sz="0" w:space="0" w:color="auto"/>
      </w:divBdr>
    </w:div>
    <w:div w:id="1529680993">
      <w:bodyDiv w:val="1"/>
      <w:marLeft w:val="0"/>
      <w:marRight w:val="0"/>
      <w:marTop w:val="0"/>
      <w:marBottom w:val="0"/>
      <w:divBdr>
        <w:top w:val="none" w:sz="0" w:space="0" w:color="auto"/>
        <w:left w:val="none" w:sz="0" w:space="0" w:color="auto"/>
        <w:bottom w:val="none" w:sz="0" w:space="0" w:color="auto"/>
        <w:right w:val="none" w:sz="0" w:space="0" w:color="auto"/>
      </w:divBdr>
      <w:divsChild>
        <w:div w:id="48693932">
          <w:marLeft w:val="0"/>
          <w:marRight w:val="0"/>
          <w:marTop w:val="0"/>
          <w:marBottom w:val="0"/>
          <w:divBdr>
            <w:top w:val="none" w:sz="0" w:space="0" w:color="auto"/>
            <w:left w:val="none" w:sz="0" w:space="0" w:color="auto"/>
            <w:bottom w:val="none" w:sz="0" w:space="0" w:color="auto"/>
            <w:right w:val="none" w:sz="0" w:space="0" w:color="auto"/>
          </w:divBdr>
          <w:divsChild>
            <w:div w:id="30303192">
              <w:marLeft w:val="0"/>
              <w:marRight w:val="0"/>
              <w:marTop w:val="0"/>
              <w:marBottom w:val="0"/>
              <w:divBdr>
                <w:top w:val="none" w:sz="0" w:space="0" w:color="auto"/>
                <w:left w:val="none" w:sz="0" w:space="0" w:color="auto"/>
                <w:bottom w:val="none" w:sz="0" w:space="0" w:color="auto"/>
                <w:right w:val="none" w:sz="0" w:space="0" w:color="auto"/>
              </w:divBdr>
            </w:div>
          </w:divsChild>
        </w:div>
        <w:div w:id="267978437">
          <w:marLeft w:val="0"/>
          <w:marRight w:val="0"/>
          <w:marTop w:val="0"/>
          <w:marBottom w:val="0"/>
          <w:divBdr>
            <w:top w:val="none" w:sz="0" w:space="0" w:color="auto"/>
            <w:left w:val="none" w:sz="0" w:space="0" w:color="auto"/>
            <w:bottom w:val="none" w:sz="0" w:space="0" w:color="auto"/>
            <w:right w:val="none" w:sz="0" w:space="0" w:color="auto"/>
          </w:divBdr>
          <w:divsChild>
            <w:div w:id="655956921">
              <w:marLeft w:val="0"/>
              <w:marRight w:val="0"/>
              <w:marTop w:val="0"/>
              <w:marBottom w:val="0"/>
              <w:divBdr>
                <w:top w:val="none" w:sz="0" w:space="0" w:color="auto"/>
                <w:left w:val="none" w:sz="0" w:space="0" w:color="auto"/>
                <w:bottom w:val="none" w:sz="0" w:space="0" w:color="auto"/>
                <w:right w:val="none" w:sz="0" w:space="0" w:color="auto"/>
              </w:divBdr>
            </w:div>
          </w:divsChild>
        </w:div>
        <w:div w:id="369187829">
          <w:marLeft w:val="0"/>
          <w:marRight w:val="0"/>
          <w:marTop w:val="0"/>
          <w:marBottom w:val="0"/>
          <w:divBdr>
            <w:top w:val="none" w:sz="0" w:space="0" w:color="auto"/>
            <w:left w:val="none" w:sz="0" w:space="0" w:color="auto"/>
            <w:bottom w:val="none" w:sz="0" w:space="0" w:color="auto"/>
            <w:right w:val="none" w:sz="0" w:space="0" w:color="auto"/>
          </w:divBdr>
          <w:divsChild>
            <w:div w:id="1763525053">
              <w:marLeft w:val="0"/>
              <w:marRight w:val="0"/>
              <w:marTop w:val="0"/>
              <w:marBottom w:val="0"/>
              <w:divBdr>
                <w:top w:val="none" w:sz="0" w:space="0" w:color="auto"/>
                <w:left w:val="none" w:sz="0" w:space="0" w:color="auto"/>
                <w:bottom w:val="none" w:sz="0" w:space="0" w:color="auto"/>
                <w:right w:val="none" w:sz="0" w:space="0" w:color="auto"/>
              </w:divBdr>
            </w:div>
          </w:divsChild>
        </w:div>
        <w:div w:id="561058100">
          <w:marLeft w:val="0"/>
          <w:marRight w:val="0"/>
          <w:marTop w:val="0"/>
          <w:marBottom w:val="0"/>
          <w:divBdr>
            <w:top w:val="none" w:sz="0" w:space="0" w:color="auto"/>
            <w:left w:val="none" w:sz="0" w:space="0" w:color="auto"/>
            <w:bottom w:val="none" w:sz="0" w:space="0" w:color="auto"/>
            <w:right w:val="none" w:sz="0" w:space="0" w:color="auto"/>
          </w:divBdr>
          <w:divsChild>
            <w:div w:id="1103574221">
              <w:marLeft w:val="0"/>
              <w:marRight w:val="0"/>
              <w:marTop w:val="0"/>
              <w:marBottom w:val="0"/>
              <w:divBdr>
                <w:top w:val="none" w:sz="0" w:space="0" w:color="auto"/>
                <w:left w:val="none" w:sz="0" w:space="0" w:color="auto"/>
                <w:bottom w:val="none" w:sz="0" w:space="0" w:color="auto"/>
                <w:right w:val="none" w:sz="0" w:space="0" w:color="auto"/>
              </w:divBdr>
            </w:div>
          </w:divsChild>
        </w:div>
        <w:div w:id="859781582">
          <w:marLeft w:val="0"/>
          <w:marRight w:val="0"/>
          <w:marTop w:val="0"/>
          <w:marBottom w:val="0"/>
          <w:divBdr>
            <w:top w:val="none" w:sz="0" w:space="0" w:color="auto"/>
            <w:left w:val="none" w:sz="0" w:space="0" w:color="auto"/>
            <w:bottom w:val="none" w:sz="0" w:space="0" w:color="auto"/>
            <w:right w:val="none" w:sz="0" w:space="0" w:color="auto"/>
          </w:divBdr>
          <w:divsChild>
            <w:div w:id="631054123">
              <w:marLeft w:val="0"/>
              <w:marRight w:val="0"/>
              <w:marTop w:val="0"/>
              <w:marBottom w:val="0"/>
              <w:divBdr>
                <w:top w:val="none" w:sz="0" w:space="0" w:color="auto"/>
                <w:left w:val="none" w:sz="0" w:space="0" w:color="auto"/>
                <w:bottom w:val="none" w:sz="0" w:space="0" w:color="auto"/>
                <w:right w:val="none" w:sz="0" w:space="0" w:color="auto"/>
              </w:divBdr>
            </w:div>
          </w:divsChild>
        </w:div>
        <w:div w:id="868493397">
          <w:marLeft w:val="0"/>
          <w:marRight w:val="0"/>
          <w:marTop w:val="0"/>
          <w:marBottom w:val="0"/>
          <w:divBdr>
            <w:top w:val="none" w:sz="0" w:space="0" w:color="auto"/>
            <w:left w:val="none" w:sz="0" w:space="0" w:color="auto"/>
            <w:bottom w:val="none" w:sz="0" w:space="0" w:color="auto"/>
            <w:right w:val="none" w:sz="0" w:space="0" w:color="auto"/>
          </w:divBdr>
          <w:divsChild>
            <w:div w:id="15271634">
              <w:marLeft w:val="0"/>
              <w:marRight w:val="0"/>
              <w:marTop w:val="0"/>
              <w:marBottom w:val="0"/>
              <w:divBdr>
                <w:top w:val="none" w:sz="0" w:space="0" w:color="auto"/>
                <w:left w:val="none" w:sz="0" w:space="0" w:color="auto"/>
                <w:bottom w:val="none" w:sz="0" w:space="0" w:color="auto"/>
                <w:right w:val="none" w:sz="0" w:space="0" w:color="auto"/>
              </w:divBdr>
              <w:divsChild>
                <w:div w:id="1795902035">
                  <w:marLeft w:val="0"/>
                  <w:marRight w:val="0"/>
                  <w:marTop w:val="0"/>
                  <w:marBottom w:val="0"/>
                  <w:divBdr>
                    <w:top w:val="none" w:sz="0" w:space="0" w:color="auto"/>
                    <w:left w:val="none" w:sz="0" w:space="0" w:color="auto"/>
                    <w:bottom w:val="none" w:sz="0" w:space="0" w:color="auto"/>
                    <w:right w:val="none" w:sz="0" w:space="0" w:color="auto"/>
                  </w:divBdr>
                  <w:divsChild>
                    <w:div w:id="1654488289">
                      <w:marLeft w:val="0"/>
                      <w:marRight w:val="0"/>
                      <w:marTop w:val="0"/>
                      <w:marBottom w:val="0"/>
                      <w:divBdr>
                        <w:top w:val="none" w:sz="0" w:space="0" w:color="auto"/>
                        <w:left w:val="none" w:sz="0" w:space="0" w:color="auto"/>
                        <w:bottom w:val="none" w:sz="0" w:space="0" w:color="auto"/>
                        <w:right w:val="none" w:sz="0" w:space="0" w:color="auto"/>
                      </w:divBdr>
                      <w:divsChild>
                        <w:div w:id="1812550948">
                          <w:marLeft w:val="0"/>
                          <w:marRight w:val="0"/>
                          <w:marTop w:val="0"/>
                          <w:marBottom w:val="0"/>
                          <w:divBdr>
                            <w:top w:val="none" w:sz="0" w:space="0" w:color="auto"/>
                            <w:left w:val="none" w:sz="0" w:space="0" w:color="auto"/>
                            <w:bottom w:val="none" w:sz="0" w:space="0" w:color="auto"/>
                            <w:right w:val="none" w:sz="0" w:space="0" w:color="auto"/>
                          </w:divBdr>
                          <w:divsChild>
                            <w:div w:id="1082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1989">
              <w:marLeft w:val="0"/>
              <w:marRight w:val="0"/>
              <w:marTop w:val="0"/>
              <w:marBottom w:val="0"/>
              <w:divBdr>
                <w:top w:val="none" w:sz="0" w:space="0" w:color="auto"/>
                <w:left w:val="none" w:sz="0" w:space="0" w:color="auto"/>
                <w:bottom w:val="none" w:sz="0" w:space="0" w:color="auto"/>
                <w:right w:val="none" w:sz="0" w:space="0" w:color="auto"/>
              </w:divBdr>
            </w:div>
          </w:divsChild>
        </w:div>
        <w:div w:id="872229757">
          <w:marLeft w:val="0"/>
          <w:marRight w:val="0"/>
          <w:marTop w:val="0"/>
          <w:marBottom w:val="0"/>
          <w:divBdr>
            <w:top w:val="none" w:sz="0" w:space="0" w:color="auto"/>
            <w:left w:val="none" w:sz="0" w:space="0" w:color="auto"/>
            <w:bottom w:val="none" w:sz="0" w:space="0" w:color="auto"/>
            <w:right w:val="none" w:sz="0" w:space="0" w:color="auto"/>
          </w:divBdr>
          <w:divsChild>
            <w:div w:id="383411135">
              <w:marLeft w:val="0"/>
              <w:marRight w:val="0"/>
              <w:marTop w:val="0"/>
              <w:marBottom w:val="0"/>
              <w:divBdr>
                <w:top w:val="none" w:sz="0" w:space="0" w:color="auto"/>
                <w:left w:val="none" w:sz="0" w:space="0" w:color="auto"/>
                <w:bottom w:val="none" w:sz="0" w:space="0" w:color="auto"/>
                <w:right w:val="none" w:sz="0" w:space="0" w:color="auto"/>
              </w:divBdr>
            </w:div>
          </w:divsChild>
        </w:div>
        <w:div w:id="1047755238">
          <w:marLeft w:val="0"/>
          <w:marRight w:val="0"/>
          <w:marTop w:val="0"/>
          <w:marBottom w:val="0"/>
          <w:divBdr>
            <w:top w:val="none" w:sz="0" w:space="0" w:color="auto"/>
            <w:left w:val="none" w:sz="0" w:space="0" w:color="auto"/>
            <w:bottom w:val="none" w:sz="0" w:space="0" w:color="auto"/>
            <w:right w:val="none" w:sz="0" w:space="0" w:color="auto"/>
          </w:divBdr>
          <w:divsChild>
            <w:div w:id="1634016773">
              <w:marLeft w:val="0"/>
              <w:marRight w:val="0"/>
              <w:marTop w:val="0"/>
              <w:marBottom w:val="0"/>
              <w:divBdr>
                <w:top w:val="none" w:sz="0" w:space="0" w:color="auto"/>
                <w:left w:val="none" w:sz="0" w:space="0" w:color="auto"/>
                <w:bottom w:val="none" w:sz="0" w:space="0" w:color="auto"/>
                <w:right w:val="none" w:sz="0" w:space="0" w:color="auto"/>
              </w:divBdr>
            </w:div>
          </w:divsChild>
        </w:div>
        <w:div w:id="1330868373">
          <w:marLeft w:val="0"/>
          <w:marRight w:val="0"/>
          <w:marTop w:val="0"/>
          <w:marBottom w:val="0"/>
          <w:divBdr>
            <w:top w:val="none" w:sz="0" w:space="0" w:color="auto"/>
            <w:left w:val="none" w:sz="0" w:space="0" w:color="auto"/>
            <w:bottom w:val="none" w:sz="0" w:space="0" w:color="auto"/>
            <w:right w:val="none" w:sz="0" w:space="0" w:color="auto"/>
          </w:divBdr>
          <w:divsChild>
            <w:div w:id="755977317">
              <w:marLeft w:val="0"/>
              <w:marRight w:val="0"/>
              <w:marTop w:val="0"/>
              <w:marBottom w:val="0"/>
              <w:divBdr>
                <w:top w:val="none" w:sz="0" w:space="0" w:color="auto"/>
                <w:left w:val="none" w:sz="0" w:space="0" w:color="auto"/>
                <w:bottom w:val="none" w:sz="0" w:space="0" w:color="auto"/>
                <w:right w:val="none" w:sz="0" w:space="0" w:color="auto"/>
              </w:divBdr>
            </w:div>
          </w:divsChild>
        </w:div>
        <w:div w:id="1486622836">
          <w:marLeft w:val="0"/>
          <w:marRight w:val="0"/>
          <w:marTop w:val="0"/>
          <w:marBottom w:val="0"/>
          <w:divBdr>
            <w:top w:val="none" w:sz="0" w:space="0" w:color="auto"/>
            <w:left w:val="none" w:sz="0" w:space="0" w:color="auto"/>
            <w:bottom w:val="none" w:sz="0" w:space="0" w:color="auto"/>
            <w:right w:val="none" w:sz="0" w:space="0" w:color="auto"/>
          </w:divBdr>
          <w:divsChild>
            <w:div w:id="248544450">
              <w:marLeft w:val="0"/>
              <w:marRight w:val="0"/>
              <w:marTop w:val="0"/>
              <w:marBottom w:val="0"/>
              <w:divBdr>
                <w:top w:val="none" w:sz="0" w:space="0" w:color="auto"/>
                <w:left w:val="none" w:sz="0" w:space="0" w:color="auto"/>
                <w:bottom w:val="none" w:sz="0" w:space="0" w:color="auto"/>
                <w:right w:val="none" w:sz="0" w:space="0" w:color="auto"/>
              </w:divBdr>
            </w:div>
          </w:divsChild>
        </w:div>
        <w:div w:id="1635257780">
          <w:marLeft w:val="0"/>
          <w:marRight w:val="0"/>
          <w:marTop w:val="0"/>
          <w:marBottom w:val="0"/>
          <w:divBdr>
            <w:top w:val="none" w:sz="0" w:space="0" w:color="auto"/>
            <w:left w:val="none" w:sz="0" w:space="0" w:color="auto"/>
            <w:bottom w:val="none" w:sz="0" w:space="0" w:color="auto"/>
            <w:right w:val="none" w:sz="0" w:space="0" w:color="auto"/>
          </w:divBdr>
          <w:divsChild>
            <w:div w:id="2037195397">
              <w:marLeft w:val="0"/>
              <w:marRight w:val="0"/>
              <w:marTop w:val="0"/>
              <w:marBottom w:val="0"/>
              <w:divBdr>
                <w:top w:val="none" w:sz="0" w:space="0" w:color="auto"/>
                <w:left w:val="none" w:sz="0" w:space="0" w:color="auto"/>
                <w:bottom w:val="none" w:sz="0" w:space="0" w:color="auto"/>
                <w:right w:val="none" w:sz="0" w:space="0" w:color="auto"/>
              </w:divBdr>
            </w:div>
          </w:divsChild>
        </w:div>
        <w:div w:id="1908877813">
          <w:marLeft w:val="0"/>
          <w:marRight w:val="0"/>
          <w:marTop w:val="0"/>
          <w:marBottom w:val="0"/>
          <w:divBdr>
            <w:top w:val="none" w:sz="0" w:space="0" w:color="auto"/>
            <w:left w:val="none" w:sz="0" w:space="0" w:color="auto"/>
            <w:bottom w:val="none" w:sz="0" w:space="0" w:color="auto"/>
            <w:right w:val="none" w:sz="0" w:space="0" w:color="auto"/>
          </w:divBdr>
          <w:divsChild>
            <w:div w:id="678510605">
              <w:marLeft w:val="0"/>
              <w:marRight w:val="0"/>
              <w:marTop w:val="0"/>
              <w:marBottom w:val="0"/>
              <w:divBdr>
                <w:top w:val="none" w:sz="0" w:space="0" w:color="auto"/>
                <w:left w:val="none" w:sz="0" w:space="0" w:color="auto"/>
                <w:bottom w:val="none" w:sz="0" w:space="0" w:color="auto"/>
                <w:right w:val="none" w:sz="0" w:space="0" w:color="auto"/>
              </w:divBdr>
              <w:divsChild>
                <w:div w:id="1219629692">
                  <w:marLeft w:val="0"/>
                  <w:marRight w:val="0"/>
                  <w:marTop w:val="0"/>
                  <w:marBottom w:val="0"/>
                  <w:divBdr>
                    <w:top w:val="none" w:sz="0" w:space="0" w:color="auto"/>
                    <w:left w:val="none" w:sz="0" w:space="0" w:color="auto"/>
                    <w:bottom w:val="none" w:sz="0" w:space="0" w:color="auto"/>
                    <w:right w:val="none" w:sz="0" w:space="0" w:color="auto"/>
                  </w:divBdr>
                  <w:divsChild>
                    <w:div w:id="1649743682">
                      <w:marLeft w:val="0"/>
                      <w:marRight w:val="0"/>
                      <w:marTop w:val="0"/>
                      <w:marBottom w:val="0"/>
                      <w:divBdr>
                        <w:top w:val="none" w:sz="0" w:space="0" w:color="auto"/>
                        <w:left w:val="none" w:sz="0" w:space="0" w:color="auto"/>
                        <w:bottom w:val="none" w:sz="0" w:space="0" w:color="auto"/>
                        <w:right w:val="none" w:sz="0" w:space="0" w:color="auto"/>
                      </w:divBdr>
                      <w:divsChild>
                        <w:div w:id="295842448">
                          <w:marLeft w:val="0"/>
                          <w:marRight w:val="0"/>
                          <w:marTop w:val="0"/>
                          <w:marBottom w:val="0"/>
                          <w:divBdr>
                            <w:top w:val="none" w:sz="0" w:space="0" w:color="auto"/>
                            <w:left w:val="none" w:sz="0" w:space="0" w:color="auto"/>
                            <w:bottom w:val="none" w:sz="0" w:space="0" w:color="auto"/>
                            <w:right w:val="none" w:sz="0" w:space="0" w:color="auto"/>
                          </w:divBdr>
                          <w:divsChild>
                            <w:div w:id="6605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8381">
              <w:marLeft w:val="0"/>
              <w:marRight w:val="0"/>
              <w:marTop w:val="0"/>
              <w:marBottom w:val="0"/>
              <w:divBdr>
                <w:top w:val="none" w:sz="0" w:space="0" w:color="auto"/>
                <w:left w:val="none" w:sz="0" w:space="0" w:color="auto"/>
                <w:bottom w:val="none" w:sz="0" w:space="0" w:color="auto"/>
                <w:right w:val="none" w:sz="0" w:space="0" w:color="auto"/>
              </w:divBdr>
            </w:div>
          </w:divsChild>
        </w:div>
        <w:div w:id="2019767134">
          <w:marLeft w:val="0"/>
          <w:marRight w:val="0"/>
          <w:marTop w:val="0"/>
          <w:marBottom w:val="0"/>
          <w:divBdr>
            <w:top w:val="none" w:sz="0" w:space="0" w:color="auto"/>
            <w:left w:val="none" w:sz="0" w:space="0" w:color="auto"/>
            <w:bottom w:val="none" w:sz="0" w:space="0" w:color="auto"/>
            <w:right w:val="none" w:sz="0" w:space="0" w:color="auto"/>
          </w:divBdr>
          <w:divsChild>
            <w:div w:id="870990615">
              <w:marLeft w:val="0"/>
              <w:marRight w:val="0"/>
              <w:marTop w:val="0"/>
              <w:marBottom w:val="0"/>
              <w:divBdr>
                <w:top w:val="none" w:sz="0" w:space="0" w:color="auto"/>
                <w:left w:val="none" w:sz="0" w:space="0" w:color="auto"/>
                <w:bottom w:val="none" w:sz="0" w:space="0" w:color="auto"/>
                <w:right w:val="none" w:sz="0" w:space="0" w:color="auto"/>
              </w:divBdr>
            </w:div>
          </w:divsChild>
        </w:div>
        <w:div w:id="2078741176">
          <w:marLeft w:val="0"/>
          <w:marRight w:val="0"/>
          <w:marTop w:val="0"/>
          <w:marBottom w:val="0"/>
          <w:divBdr>
            <w:top w:val="none" w:sz="0" w:space="0" w:color="auto"/>
            <w:left w:val="none" w:sz="0" w:space="0" w:color="auto"/>
            <w:bottom w:val="none" w:sz="0" w:space="0" w:color="auto"/>
            <w:right w:val="none" w:sz="0" w:space="0" w:color="auto"/>
          </w:divBdr>
          <w:divsChild>
            <w:div w:id="652296597">
              <w:marLeft w:val="0"/>
              <w:marRight w:val="0"/>
              <w:marTop w:val="0"/>
              <w:marBottom w:val="0"/>
              <w:divBdr>
                <w:top w:val="none" w:sz="0" w:space="0" w:color="auto"/>
                <w:left w:val="none" w:sz="0" w:space="0" w:color="auto"/>
                <w:bottom w:val="none" w:sz="0" w:space="0" w:color="auto"/>
                <w:right w:val="none" w:sz="0" w:space="0" w:color="auto"/>
              </w:divBdr>
            </w:div>
          </w:divsChild>
        </w:div>
        <w:div w:id="2118941601">
          <w:marLeft w:val="0"/>
          <w:marRight w:val="0"/>
          <w:marTop w:val="0"/>
          <w:marBottom w:val="0"/>
          <w:divBdr>
            <w:top w:val="none" w:sz="0" w:space="0" w:color="auto"/>
            <w:left w:val="none" w:sz="0" w:space="0" w:color="auto"/>
            <w:bottom w:val="none" w:sz="0" w:space="0" w:color="auto"/>
            <w:right w:val="none" w:sz="0" w:space="0" w:color="auto"/>
          </w:divBdr>
          <w:divsChild>
            <w:div w:id="1010375552">
              <w:marLeft w:val="0"/>
              <w:marRight w:val="0"/>
              <w:marTop w:val="0"/>
              <w:marBottom w:val="0"/>
              <w:divBdr>
                <w:top w:val="none" w:sz="0" w:space="0" w:color="auto"/>
                <w:left w:val="none" w:sz="0" w:space="0" w:color="auto"/>
                <w:bottom w:val="none" w:sz="0" w:space="0" w:color="auto"/>
                <w:right w:val="none" w:sz="0" w:space="0" w:color="auto"/>
              </w:divBdr>
            </w:div>
          </w:divsChild>
        </w:div>
        <w:div w:id="2141875514">
          <w:marLeft w:val="0"/>
          <w:marRight w:val="0"/>
          <w:marTop w:val="0"/>
          <w:marBottom w:val="0"/>
          <w:divBdr>
            <w:top w:val="none" w:sz="0" w:space="0" w:color="auto"/>
            <w:left w:val="none" w:sz="0" w:space="0" w:color="auto"/>
            <w:bottom w:val="none" w:sz="0" w:space="0" w:color="auto"/>
            <w:right w:val="none" w:sz="0" w:space="0" w:color="auto"/>
          </w:divBdr>
          <w:divsChild>
            <w:div w:id="16508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emplates%20and%20Tools\Phase%204_%20Proposal%20Development\23_Kickoff\Proposal%20Document%20Templates\1in-11pt%20TNR.dotx" TargetMode="External"/></Relationships>
</file>

<file path=word/theme/theme1.xml><?xml version="1.0" encoding="utf-8"?>
<a:theme xmlns:a="http://schemas.openxmlformats.org/drawingml/2006/main" name="Office Theme">
  <a:themeElements>
    <a:clrScheme name="Serco_Theme Colors">
      <a:dk1>
        <a:sysClr val="windowText" lastClr="000000"/>
      </a:dk1>
      <a:lt1>
        <a:sysClr val="window" lastClr="FFFFFF"/>
      </a:lt1>
      <a:dk2>
        <a:srgbClr val="EE2A24"/>
      </a:dk2>
      <a:lt2>
        <a:srgbClr val="A71C20"/>
      </a:lt2>
      <a:accent1>
        <a:srgbClr val="660000"/>
      </a:accent1>
      <a:accent2>
        <a:srgbClr val="455560"/>
      </a:accent2>
      <a:accent3>
        <a:srgbClr val="84939E"/>
      </a:accent3>
      <a:accent4>
        <a:srgbClr val="D0D8DC"/>
      </a:accent4>
      <a:accent5>
        <a:srgbClr val="D9D9D9"/>
      </a:accent5>
      <a:accent6>
        <a:srgbClr val="11568C"/>
      </a:accent6>
      <a:hlink>
        <a:srgbClr val="0070C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tx2"/>
        </a:solidFill>
        <a:ln w="9525">
          <a:noFill/>
          <a:miter lim="800000"/>
          <a:headEnd/>
          <a:tailEnd/>
        </a:ln>
      </a:spPr>
      <a:bodyPr rot="0" vert="horz" wrap="square" lIns="9144" tIns="9144" rIns="9144" bIns="9144"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oveDocument xmlns="ca621096-5781-46cb-8ce0-c540714b14e4" xsi:nil="true"/>
    <TaxCatchAll xmlns="d1074118-4ed8-48c7-8847-800c3600b4f2" xsi:nil="true"/>
    <Status xmlns="ca621096-5781-46cb-8ce0-c540714b14e4" xsi:nil="true"/>
    <lcf76f155ced4ddcb4097134ff3c332f xmlns="ca621096-5781-46cb-8ce0-c540714b14e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23B3867908DA439C6117B918EB8997" ma:contentTypeVersion="20" ma:contentTypeDescription="Create a new document." ma:contentTypeScope="" ma:versionID="a594e55de661a09bb58bdf74889b96dd">
  <xsd:schema xmlns:xsd="http://www.w3.org/2001/XMLSchema" xmlns:xs="http://www.w3.org/2001/XMLSchema" xmlns:p="http://schemas.microsoft.com/office/2006/metadata/properties" xmlns:ns2="ca621096-5781-46cb-8ce0-c540714b14e4" xmlns:ns3="d1074118-4ed8-48c7-8847-800c3600b4f2" targetNamespace="http://schemas.microsoft.com/office/2006/metadata/properties" ma:root="true" ma:fieldsID="7f961ba06712708ee70b6f318e8ba0cd" ns2:_="" ns3:_="">
    <xsd:import namespace="ca621096-5781-46cb-8ce0-c540714b14e4"/>
    <xsd:import namespace="d1074118-4ed8-48c7-8847-800c3600b4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Status" minOccurs="0"/>
                <xsd:element ref="ns2:MoveDocument"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21096-5781-46cb-8ce0-c540714b1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format="Dropdown" ma:internalName="Status">
      <xsd:simpleType>
        <xsd:restriction base="dms:Choice">
          <xsd:enumeration value="Submitted"/>
          <xsd:enumeration value="RFI"/>
          <xsd:enumeration value="In Progress"/>
        </xsd:restriction>
      </xsd:simpleType>
    </xsd:element>
    <xsd:element name="MoveDocument" ma:index="20" nillable="true" ma:displayName="MoveDocument" ma:internalName="MoveDocument">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a7374f5-b278-46cc-b244-453cded5a5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074118-4ed8-48c7-8847-800c3600b4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0db768e-93df-435d-89d3-c24e9b600d95}" ma:internalName="TaxCatchAll" ma:showField="CatchAllData" ma:web="d1074118-4ed8-48c7-8847-800c3600b4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FBD3B-79B4-443C-9144-13533D3CC0A5}">
  <ds:schemaRefs>
    <ds:schemaRef ds:uri="http://schemas.microsoft.com/office/2006/metadata/properties"/>
    <ds:schemaRef ds:uri="http://schemas.microsoft.com/office/infopath/2007/PartnerControls"/>
    <ds:schemaRef ds:uri="ca621096-5781-46cb-8ce0-c540714b14e4"/>
    <ds:schemaRef ds:uri="d1074118-4ed8-48c7-8847-800c3600b4f2"/>
  </ds:schemaRefs>
</ds:datastoreItem>
</file>

<file path=customXml/itemProps2.xml><?xml version="1.0" encoding="utf-8"?>
<ds:datastoreItem xmlns:ds="http://schemas.openxmlformats.org/officeDocument/2006/customXml" ds:itemID="{5B4D7552-C165-4825-880A-6E7277FDC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21096-5781-46cb-8ce0-c540714b14e4"/>
    <ds:schemaRef ds:uri="d1074118-4ed8-48c7-8847-800c3600b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F3D5B-8A50-41BC-99EE-5CBD2CB1A542}">
  <ds:schemaRefs>
    <ds:schemaRef ds:uri="http://schemas.openxmlformats.org/officeDocument/2006/bibliography"/>
  </ds:schemaRefs>
</ds:datastoreItem>
</file>

<file path=customXml/itemProps4.xml><?xml version="1.0" encoding="utf-8"?>
<ds:datastoreItem xmlns:ds="http://schemas.openxmlformats.org/officeDocument/2006/customXml" ds:itemID="{E845FD17-3CAC-4A3E-92EB-7AE0F3BF35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C:\Users\Owner\Desktop\Templates and Tools\Phase 4_ Proposal Development\23_Kickoff\Proposal Document Templates\1in-11pt TNR.dotx</Template>
  <TotalTime>289</TotalTime>
  <Pages>10</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United States Patent and Trademark Office (USPTO)</vt:lpstr>
    </vt:vector>
  </TitlesOfParts>
  <Company>K4</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Patent and Trademark Office (USPTO)</dc:title>
  <dc:subject>Enterprise Administrative Support Services (EASS)</dc:subject>
  <dc:creator>Owner</dc:creator>
  <cp:keywords/>
  <cp:lastModifiedBy>Jefferson Cheng</cp:lastModifiedBy>
  <cp:revision>203</cp:revision>
  <cp:lastPrinted>2021-08-12T17:10:00Z</cp:lastPrinted>
  <dcterms:created xsi:type="dcterms:W3CDTF">2024-07-08T23:16:00Z</dcterms:created>
  <dcterms:modified xsi:type="dcterms:W3CDTF">2024-07-18T15:38:00Z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0x010100C623B3867908DA439C6117B918EB8997</vt:lpwstr>
  </property>
  <property fmtid="{D5CDD505-2E9C-101B-9397-08002B2CF9AE}" pid="3" name="MediaServiceImageTags">
    <vt:lpwstr/>
  </property>
</Properties>
</file>